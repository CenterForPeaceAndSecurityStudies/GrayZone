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546B" w14:textId="77777777" w:rsidR="000A77B7" w:rsidRDefault="00470E9F" w:rsidP="00BE03C9">
      <w:pPr>
        <w:pStyle w:val="Articletitle"/>
      </w:pPr>
      <w:r>
        <w:t>After Deterrence: Explaining Conflict Short of War</w:t>
      </w:r>
    </w:p>
    <w:p w14:paraId="011F5F85" w14:textId="70CEFB8D" w:rsidR="000A77B7" w:rsidRDefault="00604876" w:rsidP="00EA137F">
      <w:pPr>
        <w:pStyle w:val="Receiveddates"/>
      </w:pPr>
      <w:r>
        <w:t>September</w:t>
      </w:r>
      <w:r w:rsidR="00470E9F">
        <w:t xml:space="preserve"> 2019</w:t>
      </w:r>
    </w:p>
    <w:p w14:paraId="2BA03235" w14:textId="05ACB784" w:rsidR="000A77B7" w:rsidRDefault="00470E9F" w:rsidP="00EA137F">
      <w:pPr>
        <w:pStyle w:val="Abstract"/>
      </w:pPr>
      <w:r>
        <w:t xml:space="preserve">Russia’s intervention in Ukraine </w:t>
      </w:r>
      <w:r w:rsidR="007A65BC">
        <w:t>is a form of limited</w:t>
      </w:r>
      <w:r>
        <w:t xml:space="preserve"> conflict in the “gray zone” between peace and war. </w:t>
      </w:r>
      <w:r w:rsidR="007A65BC">
        <w:t>Some wars are limited because at least one belligerent has only</w:t>
      </w:r>
      <w:r>
        <w:t xml:space="preserve"> limited means. Gray zone conflict, by contrast, involves strong nation-state</w:t>
      </w:r>
      <w:r w:rsidR="007A65BC">
        <w:t>s</w:t>
      </w:r>
      <w:r>
        <w:t xml:space="preserve"> </w:t>
      </w:r>
      <w:r w:rsidR="007A65BC">
        <w:t xml:space="preserve">that have plenty of means but </w:t>
      </w:r>
      <w:r>
        <w:t xml:space="preserve">limited ends. </w:t>
      </w:r>
      <w:r w:rsidR="007A65BC">
        <w:t>C</w:t>
      </w:r>
      <w:r>
        <w:t xml:space="preserve">apable actors might employ only a subset of their capabilities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w:t>
      </w:r>
      <w:r w:rsidR="007A65BC">
        <w:t>can be</w:t>
      </w:r>
      <w:r>
        <w:t xml:space="preserve"> </w:t>
      </w:r>
      <w:r w:rsidR="007A65BC">
        <w:t xml:space="preserve">interpreted </w:t>
      </w:r>
      <w:r>
        <w:t xml:space="preserve">as a </w:t>
      </w:r>
      <w:r w:rsidR="007A65BC">
        <w:t>symptom of successful deterrence rather than evidence of deterrence failure</w:t>
      </w:r>
      <w:r>
        <w:t>.</w:t>
      </w:r>
    </w:p>
    <w:p w14:paraId="3BB2DA45" w14:textId="77777777" w:rsidR="000A77B7" w:rsidRDefault="000A77B7" w:rsidP="004C76DC">
      <w:pPr>
        <w:pStyle w:val="Newparagraph"/>
      </w:pPr>
    </w:p>
    <w:p w14:paraId="576C6531" w14:textId="02A4B383" w:rsidR="000A77B7" w:rsidRDefault="00470E9F" w:rsidP="004C76DC">
      <w:pPr>
        <w:pStyle w:val="Newparagraph"/>
      </w:pPr>
      <w:r>
        <w:t xml:space="preserve">Word Count: </w:t>
      </w:r>
      <w:fldSimple w:instr=" NUMWORDS   \* MERGEFORMAT ">
        <w:r w:rsidR="00A84D56">
          <w:rPr>
            <w:noProof/>
          </w:rPr>
          <w:t>117</w:t>
        </w:r>
        <w:bookmarkStart w:id="0" w:name="_GoBack"/>
        <w:bookmarkEnd w:id="0"/>
        <w:r w:rsidR="00A84D56">
          <w:rPr>
            <w:noProof/>
          </w:rPr>
          <w:t>38</w:t>
        </w:r>
      </w:fldSimple>
      <w:r w:rsidR="00CD1C66">
        <w:t xml:space="preserve"> (excluding footnotes)</w:t>
      </w:r>
      <w:r>
        <w:br w:type="page"/>
      </w:r>
    </w:p>
    <w:p w14:paraId="7472DBF8" w14:textId="77777777" w:rsidR="000A77B7" w:rsidRDefault="00470E9F" w:rsidP="00EA137F">
      <w:pPr>
        <w:pStyle w:val="Heading1"/>
      </w:pPr>
      <w:r>
        <w:lastRenderedPageBreak/>
        <w:t>Introduction</w:t>
      </w:r>
    </w:p>
    <w:p w14:paraId="756DAAC2" w14:textId="61E851FB" w:rsidR="000A77B7" w:rsidRDefault="00470E9F" w:rsidP="005F1C8E">
      <w:pPr>
        <w:pStyle w:val="Paragraph"/>
      </w:pPr>
      <w:r>
        <w:t xml:space="preserve">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w:t>
      </w:r>
      <w:r w:rsidR="007A65BC">
        <w:t xml:space="preserve">it </w:t>
      </w:r>
      <w:r>
        <w:t>needed one—to avert direct confrontation between West and East.</w:t>
      </w:r>
      <w:r>
        <w:rPr>
          <w:rStyle w:val="FootnoteAnchor"/>
        </w:rPr>
        <w:footnoteReference w:id="1"/>
      </w:r>
      <w:r>
        <w:t xml:space="preserve"> The Kremlin formally annexed Crimea shortly thereafter. Russian intervention in Ukraine continues to this day, consisting of limited ground operations and aggressive cyber campaigns</w:t>
      </w:r>
      <w:r w:rsidR="007A595D">
        <w:t xml:space="preserve"> </w:t>
      </w:r>
      <w:r w:rsidR="007A595D" w:rsidRPr="005F1C8E">
        <w:fldChar w:fldCharType="begin"/>
      </w:r>
      <w:r w:rsidR="00007841">
        <w:instrText xml:space="preserve"> ADDIN ZOTERO_ITEM CSL_CITATION {"citationID":"a11m0qfg229","properties":{"formattedCitation":"(Angevine et al. 2019)","plainCitation":"(Angevine et al. 2019)","noteIndex":0},"citationItems":[{"id":18952,"uris":["http://zotero.org/users/2506258/items/99NTZECW"],"uri":["http://zotero.org/users/2506258/items/99NTZECW"],"itemData":{"id":18952,"type":"report","title":"Learning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 </w:instrText>
      </w:r>
      <w:r w:rsidR="007A595D" w:rsidRPr="005F1C8E">
        <w:fldChar w:fldCharType="separate"/>
      </w:r>
      <w:r w:rsidR="00007841" w:rsidRPr="00007841">
        <w:t>(Angevine et al. 2019)</w:t>
      </w:r>
      <w:r w:rsidR="007A595D" w:rsidRPr="005F1C8E">
        <w:fldChar w:fldCharType="end"/>
      </w:r>
      <w: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w:t>
      </w:r>
      <w:r w:rsidR="00944269">
        <w:t xml:space="preserve">a </w:t>
      </w:r>
      <w:r>
        <w:t>wave of nationalist populism opposed to the “liberal international order,” while ensuring that military confrontation between Russia and NATO does not take place</w:t>
      </w:r>
      <w:r w:rsidR="007A595D">
        <w:t xml:space="preserve"> </w:t>
      </w:r>
      <w:r w:rsidR="007A595D" w:rsidRPr="005F1C8E">
        <w:fldChar w:fldCharType="begin"/>
      </w:r>
      <w:r w:rsidR="000D6065">
        <w:instrText xml:space="preserve"> ADDIN ZOTERO_ITEM CSL_CITATION {"citationID":"a12v3uf43ba","properties":{"formattedCitation":"(Paul and Matthews 2016)","plainCitation":"(Paul and Matthews 2016)","noteIndex":0},"citationItems":[{"id":3627,"uris":["http://zotero.org/users/2506258/items/TVHBFAV5"],"uri":["http://zotero.org/users/2506258/items/TVHBFAV5"],"itemData":{"id":3627,"type":"report","title":"The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 </w:instrText>
      </w:r>
      <w:r w:rsidR="007A595D" w:rsidRPr="005F1C8E">
        <w:fldChar w:fldCharType="separate"/>
      </w:r>
      <w:r w:rsidR="000D6065" w:rsidRPr="000D6065">
        <w:t>(Paul and Matthews 2016)</w:t>
      </w:r>
      <w:r w:rsidR="007A595D" w:rsidRPr="005F1C8E">
        <w:fldChar w:fldCharType="end"/>
      </w:r>
      <w:r>
        <w:t>.</w:t>
      </w:r>
    </w:p>
    <w:p w14:paraId="0B3CC373" w14:textId="5B182708" w:rsidR="000A77B7" w:rsidRDefault="00470E9F" w:rsidP="005F1C8E">
      <w:pPr>
        <w:pStyle w:val="Newparagraph"/>
      </w:pPr>
      <w:r>
        <w:t>According to former British Defense Secretary Michael Fallon, “That is not a Cold War. It is a grey war. Permanently teetering on the edge of outright hostility. Persistently hovering around the threshold of what we would normally consider acts of w</w:t>
      </w:r>
      <w:r w:rsidRPr="005F1C8E">
        <w:t>ar”</w:t>
      </w:r>
      <w:r w:rsidR="007A595D" w:rsidRPr="005F1C8E">
        <w:t xml:space="preserve"> </w:t>
      </w:r>
      <w:r w:rsidR="007A595D" w:rsidRPr="005F1C8E">
        <w:fldChar w:fldCharType="begin"/>
      </w:r>
      <w:r w:rsidR="005F1C8E" w:rsidRPr="005F1C8E">
        <w:instrText xml:space="preserve"> ADDIN ZOTERO_ITEM CSL_CITATION {"citationID":"a1shpv8qvvl","properties":{"formattedCitation":"(Fallon 2017)","plainCitation":"(Fallon 2017)","noteIndex":0},"citationItems":[{"id":14075,"uris":["http://zotero.org/users/2506258/items/VINJZJJL"],"uri":["http://zotero.org/users/2506258/items/VINJZJJL"],"itemData":{"id":14075,"type":"speech","title":"Speech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rsidR="007A595D" w:rsidRPr="005F1C8E">
        <w:fldChar w:fldCharType="separate"/>
      </w:r>
      <w:r w:rsidR="007A595D" w:rsidRPr="005F1C8E">
        <w:t>(Fallon 2017)</w:t>
      </w:r>
      <w:r w:rsidR="007A595D" w:rsidRPr="005F1C8E">
        <w:fldChar w:fldCharType="end"/>
      </w:r>
      <w:r w:rsidRPr="005F1C8E">
        <w:t xml:space="preserve">. The imagery of little green men in “the gray zone” has </w:t>
      </w:r>
      <w:r w:rsidR="008B030E" w:rsidRPr="005F1C8E">
        <w:t xml:space="preserve">also </w:t>
      </w:r>
      <w:r w:rsidRPr="005F1C8E">
        <w:t>been extended to “little blue men” used by China to erode “red lines” in maritime East Asia</w:t>
      </w:r>
      <w:r w:rsidR="007A595D" w:rsidRPr="005F1C8E">
        <w:t xml:space="preserve"> </w:t>
      </w:r>
      <w:r w:rsidR="007A595D" w:rsidRPr="005F1C8E">
        <w:fldChar w:fldCharType="begin"/>
      </w:r>
      <w:r w:rsidR="004A1A79">
        <w:instrText xml:space="preserve"> ADDIN ZOTERO_ITEM CSL_CITATION {"citationID":"a26engr9hup","properties":{"formattedCitation":"(Green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rsidR="007A595D" w:rsidRPr="005F1C8E">
        <w:fldChar w:fldCharType="separate"/>
      </w:r>
      <w:r w:rsidR="004A1A79" w:rsidRPr="004A1A79">
        <w:t>(Green et al. 2017)</w:t>
      </w:r>
      <w:r w:rsidR="007A595D" w:rsidRPr="005F1C8E">
        <w:fldChar w:fldCharType="end"/>
      </w:r>
      <w:r w:rsidRPr="005F1C8E">
        <w:t xml:space="preserve">. The kaleidoscopic language highlights both practical and conceptual challenges in the practice of deterrence. As the Chairman of the Joint Chiefs of Staff noted, “Our traditional approach is either we’re at peace or </w:t>
      </w:r>
      <w:r w:rsidRPr="005F1C8E">
        <w:lastRenderedPageBreak/>
        <w:t>at conflict. And I think that’s insufficient to deal with the actors that actually seek to advance their interests while avoiding our strengths”</w:t>
      </w:r>
      <w:r w:rsidR="007A595D" w:rsidRPr="005F1C8E">
        <w:t xml:space="preserve"> </w:t>
      </w:r>
      <w:r w:rsidR="007A595D" w:rsidRPr="005F1C8E">
        <w:fldChar w:fldCharType="begin"/>
      </w:r>
      <w:r w:rsidR="00A02333">
        <w:instrText xml:space="preserve"> ADDIN ZOTERO_ITEM CSL_CITATION {"citationID":"a69soirn2f","properties":{"formattedCitation":"(Dunford 2016)","plainCitation":"(Dunford 2016)","noteIndex":0},"citationItems":[{"id":6762,"uris":["http://zotero.org/users/2506258/items/N6UZ2KAC"],"uri":["http://zotero.org/users/2506258/items/N6UZ2KAC"],"itemData":{"id":6762,"type":"speech","title":"Gen. Dunford's Remarks and Q&amp;A","publisher-place":"Center for Strategic and International Studies","event-place":"Center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 </w:instrText>
      </w:r>
      <w:r w:rsidR="007A595D" w:rsidRPr="005F1C8E">
        <w:fldChar w:fldCharType="separate"/>
      </w:r>
      <w:r w:rsidR="007A595D" w:rsidRPr="005F1C8E">
        <w:t>(Dunford 2016)</w:t>
      </w:r>
      <w:r w:rsidR="007A595D" w:rsidRPr="005F1C8E">
        <w:fldChar w:fldCharType="end"/>
      </w:r>
      <w:r w:rsidRPr="005F1C8E">
        <w:t>.</w:t>
      </w:r>
    </w:p>
    <w:p w14:paraId="3522C6B4" w14:textId="2991A0F0" w:rsidR="000A77B7" w:rsidRDefault="00470E9F" w:rsidP="005F1C8E">
      <w:pPr>
        <w:pStyle w:val="Newparagraph"/>
      </w:pPr>
      <w:r>
        <w:t xml:space="preserve">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w:t>
      </w:r>
      <w:r w:rsidR="008B030E">
        <w:t>If political-military influence can be more effectively achieved through overt intervention, albeit at increased cost and risk, then c</w:t>
      </w:r>
      <w:r>
        <w:t>overt intervention and cyber campaigns are better understood as sub-optimal, “second-best” strategies for maximizing influence</w:t>
      </w:r>
      <w:r w:rsidR="008B030E">
        <w:t xml:space="preserve">. </w:t>
      </w:r>
      <w:r>
        <w:t>In sum, gray zone actors do not care enough to send the very best.</w:t>
      </w:r>
    </w:p>
    <w:p w14:paraId="122DBC83" w14:textId="528B78DC" w:rsidR="000A77B7" w:rsidRDefault="00470E9F" w:rsidP="004C76DC">
      <w:pPr>
        <w:pStyle w:val="Newparagraph"/>
      </w:pPr>
      <w:r>
        <w:t xml:space="preserve">The good news in our </w:t>
      </w:r>
      <w:r w:rsidR="008B030E">
        <w:t>interpretation</w:t>
      </w:r>
      <w:r>
        <w:t xml:space="preserve"> is that gray zone conflict is a response to deterrence success. </w:t>
      </w:r>
      <w:r w:rsidR="008B030E">
        <w:t xml:space="preserve">We expect the </w:t>
      </w:r>
      <w:r>
        <w:t xml:space="preserve">severity of gray zone conflict </w:t>
      </w:r>
      <w:r w:rsidR="008B030E">
        <w:t>to</w:t>
      </w:r>
      <w:r>
        <w:t xml:space="preserve"> be attenuated wherever the defender’s power and resolve are higher. The bad news is that gray zone conflict probes the threshold of deterrence effectiveness. </w:t>
      </w:r>
      <w:r w:rsidR="00090CF0">
        <w:t>Thus,</w:t>
      </w:r>
      <w:r w:rsidR="008B030E">
        <w:t xml:space="preserve"> we expect</w:t>
      </w:r>
      <w:r>
        <w:t xml:space="preserve"> conflict severity </w:t>
      </w:r>
      <w:r w:rsidR="008B030E">
        <w:t xml:space="preserve">to </w:t>
      </w:r>
      <w:r>
        <w:t xml:space="preserve">be greater where defender power and resolve is more questionable. A nation’s interests </w:t>
      </w:r>
      <w:r w:rsidR="008B030E">
        <w:t xml:space="preserve">tend to </w:t>
      </w:r>
      <w:r>
        <w:t xml:space="preserve">vary across different issue areas, as </w:t>
      </w:r>
      <w:r w:rsidR="008B030E">
        <w:t xml:space="preserve">does </w:t>
      </w:r>
      <w:r>
        <w:t xml:space="preserve">its ability to project military power to back up </w:t>
      </w:r>
      <w:r w:rsidRPr="004A1A79">
        <w:t>deterrent threats. Therefore, we expect the intensity and lethality of conflict to vary along a gradient of deterrence credibility, analogous to the military loss of strength gradient across geographical distance</w:t>
      </w:r>
      <w:r w:rsidR="007A595D" w:rsidRPr="004A1A79">
        <w:t xml:space="preserve"> </w:t>
      </w:r>
      <w:r w:rsidR="007A595D" w:rsidRPr="004A1A79">
        <w:fldChar w:fldCharType="begin"/>
      </w:r>
      <w:r w:rsidR="005F1C8E" w:rsidRPr="004A1A79">
        <w:instrText xml:space="preserve"> ADDIN ZOTERO_ITEM CSL_CITATION {"citationID":"a1vu7ntpgfd","properties":{"formattedCitation":"(Boulding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sidR="007A595D" w:rsidRPr="004A1A79">
        <w:fldChar w:fldCharType="separate"/>
      </w:r>
      <w:r w:rsidR="007A595D" w:rsidRPr="004A1A79">
        <w:t>(Boulding 1962)</w:t>
      </w:r>
      <w:r w:rsidR="007A595D" w:rsidRPr="004A1A79">
        <w:fldChar w:fldCharType="end"/>
      </w:r>
      <w:r w:rsidRPr="004A1A79">
        <w:t>. We test this hypothesis by drawing on a new dataset of Russian interventions since the end of</w:t>
      </w:r>
      <w:r>
        <w:t xml:space="preserve"> the Cold War </w:t>
      </w:r>
      <w:r>
        <w:lastRenderedPageBreak/>
        <w:t xml:space="preserve">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14:paraId="7FA5AE40" w14:textId="77777777" w:rsidR="000A77B7" w:rsidRDefault="00470E9F" w:rsidP="004C76DC">
      <w:pPr>
        <w:pStyle w:val="Newparagraph"/>
      </w:pPr>
      <w: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121AC417" w14:textId="77777777" w:rsidR="000A77B7" w:rsidRDefault="00470E9F" w:rsidP="00EA137F">
      <w:pPr>
        <w:pStyle w:val="Heading1"/>
      </w:pPr>
      <w:r>
        <w:t>Between Peace and War</w:t>
      </w:r>
    </w:p>
    <w:p w14:paraId="27E15D21" w14:textId="7C324217" w:rsidR="000A77B7" w:rsidRDefault="00470E9F" w:rsidP="005F1C8E">
      <w:pPr>
        <w:pStyle w:val="Paragraph"/>
      </w:pPr>
      <w:r>
        <w:t xml:space="preserve">There is nothing new about conflict </w:t>
      </w:r>
      <w:r w:rsidRPr="005F1C8E">
        <w:t>that falls ambiguously between peace and war. There is a long history of, and a vast literature on, limited conflict</w:t>
      </w:r>
      <w:r w:rsidR="007A595D" w:rsidRPr="005F1C8E">
        <w:t xml:space="preserve"> </w:t>
      </w:r>
      <w:r w:rsidR="007A595D" w:rsidRPr="005F1C8E">
        <w:fldChar w:fldCharType="begin"/>
      </w:r>
      <w:r w:rsidR="00A02333">
        <w:instrText xml:space="preserve"> ADDIN ZOTERO_ITEM CSL_CITATION {"citationID":"akga05e51f","properties":{"formattedCitation":"(Kissinger 1955; Osgood 1969)","plainCitation":"(Kissinger 1955; Osgood 1969)","noteIndex":0},"citationItems":[{"id":14067,"uris":["http://zotero.org/users/2506258/items/VLFRFPPZ"],"uri":["http://zotero.org/users/2506258/items/VLFRFPPZ"],"itemData":{"id":14067,"type":"article-journal","title":"Military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rsidR="007A595D" w:rsidRPr="005F1C8E">
        <w:fldChar w:fldCharType="separate"/>
      </w:r>
      <w:r w:rsidR="00A02333" w:rsidRPr="00A02333">
        <w:t>(Kissinger 1955; Osgood 1969)</w:t>
      </w:r>
      <w:r w:rsidR="007A595D" w:rsidRPr="005F1C8E">
        <w:fldChar w:fldCharType="end"/>
      </w:r>
      <w:r w:rsidRPr="005F1C8E">
        <w:t>, salami tactics</w:t>
      </w:r>
      <w:r w:rsidR="007A595D" w:rsidRPr="005F1C8E">
        <w:t xml:space="preserve"> </w:t>
      </w:r>
      <w:r w:rsidR="007A595D" w:rsidRPr="005F1C8E">
        <w:fldChar w:fldCharType="begin"/>
      </w:r>
      <w:r w:rsidR="004A1A79">
        <w:instrText xml:space="preserve"> ADDIN ZOTERO_ITEM CSL_CITATION {"citationID":"a1a8j6raen0","properties":{"formattedCitation":"(Schelling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sidR="007A595D" w:rsidRPr="005F1C8E">
        <w:fldChar w:fldCharType="separate"/>
      </w:r>
      <w:r w:rsidR="004A1A79" w:rsidRPr="004A1A79">
        <w:t>(Schelling 1966)</w:t>
      </w:r>
      <w:r w:rsidR="007A595D" w:rsidRPr="005F1C8E">
        <w:fldChar w:fldCharType="end"/>
      </w:r>
      <w:r w:rsidRPr="005F1C8E">
        <w:t>, low intensity conflict</w:t>
      </w:r>
      <w:r w:rsidR="007A595D" w:rsidRPr="005F1C8E">
        <w:t xml:space="preserve"> </w:t>
      </w:r>
      <w:r w:rsidR="007A595D" w:rsidRPr="005F1C8E">
        <w:fldChar w:fldCharType="begin"/>
      </w:r>
      <w:r w:rsidR="004A1A79">
        <w:instrText xml:space="preserve"> ADDIN ZOTERO_ITEM CSL_CITATION {"citationID":"a1uup5m7qs","properties":{"formattedCitation":"(Turbiville 2002)","plainCitation":"(Turbiville 2002)","noteIndex":0},"citationItems":[{"id":6625,"uris":["http://zotero.org/users/2506258/items/NZGZEF9X"],"uri":["http://zotero.org/users/2506258/items/NZGZEF9X"],"itemData":{"id":6625,"type":"article-journal","title":"Preface: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rsidR="007A595D" w:rsidRPr="005F1C8E">
        <w:fldChar w:fldCharType="separate"/>
      </w:r>
      <w:r w:rsidR="004A1A79" w:rsidRPr="004A1A79">
        <w:t>(</w:t>
      </w:r>
      <w:proofErr w:type="spellStart"/>
      <w:r w:rsidR="004A1A79" w:rsidRPr="004A1A79">
        <w:t>Turbiville</w:t>
      </w:r>
      <w:proofErr w:type="spellEnd"/>
      <w:r w:rsidR="004A1A79" w:rsidRPr="004A1A79">
        <w:t xml:space="preserve"> 2002)</w:t>
      </w:r>
      <w:r w:rsidR="007A595D" w:rsidRPr="005F1C8E">
        <w:fldChar w:fldCharType="end"/>
      </w:r>
      <w:r w:rsidRPr="005F1C8E">
        <w:t>, revolutionary war</w:t>
      </w:r>
      <w:r w:rsidR="007A595D" w:rsidRPr="005F1C8E">
        <w:t xml:space="preserve"> </w:t>
      </w:r>
      <w:r w:rsidR="007A595D" w:rsidRPr="005F1C8E">
        <w:fldChar w:fldCharType="begin"/>
      </w:r>
      <w:r w:rsidR="005F1C8E" w:rsidRPr="005F1C8E">
        <w:instrText xml:space="preserve"> ADDIN ZOTERO_ITEM CSL_CITATION {"citationID":"a1llku69tlq","properties":{"formattedCitation":"(Shy and Collier 1986)","plainCitation":"(Shy and Collier 1986)","noteIndex":0},"citationItems":[{"id":17471,"uris":["http://zotero.org/users/2506258/items/THP6FPY2"],"uri":["http://zotero.org/users/2506258/items/THP6FPY2"],"itemData":{"id":17471,"type":"chapter","title":"Revolutionary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rsidR="007A595D" w:rsidRPr="005F1C8E">
        <w:fldChar w:fldCharType="separate"/>
      </w:r>
      <w:r w:rsidR="007A595D" w:rsidRPr="005F1C8E">
        <w:t>(Shy and Collier 1986)</w:t>
      </w:r>
      <w:r w:rsidR="007A595D" w:rsidRPr="005F1C8E">
        <w:fldChar w:fldCharType="end"/>
      </w:r>
      <w:r w:rsidRPr="005F1C8E">
        <w:t>, military operations other than war</w:t>
      </w:r>
      <w:r w:rsidR="007A595D" w:rsidRPr="005F1C8E">
        <w:t xml:space="preserve"> </w:t>
      </w:r>
      <w:r w:rsidR="007A595D" w:rsidRPr="005F1C8E">
        <w:fldChar w:fldCharType="begin"/>
      </w:r>
      <w:r w:rsidR="000D6065">
        <w:instrText xml:space="preserve"> ADDIN ZOTERO_ITEM CSL_CITATION {"citationID":"a1ok4jgccm5","properties":{"formattedCitation":"(Kinross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rsidR="007A595D" w:rsidRPr="005F1C8E">
        <w:fldChar w:fldCharType="separate"/>
      </w:r>
      <w:r w:rsidR="000D6065" w:rsidRPr="000D6065">
        <w:t>(Kinross 2004)</w:t>
      </w:r>
      <w:r w:rsidR="007A595D" w:rsidRPr="005F1C8E">
        <w:fldChar w:fldCharType="end"/>
      </w:r>
      <w:r w:rsidRPr="005F1C8E">
        <w:t>, covert operations</w:t>
      </w:r>
      <w:r w:rsidR="007A595D" w:rsidRPr="005F1C8E">
        <w:t xml:space="preserve"> </w:t>
      </w:r>
      <w:r w:rsidR="007A595D" w:rsidRPr="005F1C8E">
        <w:fldChar w:fldCharType="begin"/>
      </w:r>
      <w:r w:rsidR="004A1A79">
        <w:instrText xml:space="preserve"> ADDIN ZOTERO_ITEM CSL_CITATION {"citationID":"a1vopkr3m50","properties":{"formattedCitation":"(Carson 2018; O\\uc0\\u8217{}Rourke 2018)","plainCitation":"(Carson 2018; O’Rourke 2018)","noteIndex":0},"citationItems":[{"id":17470,"uris":["http://zotero.org/users/2506258/items/PEFPVY5I"],"uri":["http://zotero.org/users/2506258/items/PEFPVY5I"],"itemData":{"id":17470,"type":"book","title":"Secret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rsidR="007A595D" w:rsidRPr="005F1C8E">
        <w:fldChar w:fldCharType="separate"/>
      </w:r>
      <w:r w:rsidR="004A1A79" w:rsidRPr="004A1A79">
        <w:t>(Carson 2018; O’Rourke 2018)</w:t>
      </w:r>
      <w:r w:rsidR="007A595D" w:rsidRPr="005F1C8E">
        <w:fldChar w:fldCharType="end"/>
      </w:r>
      <w:r w:rsidRPr="005F1C8E">
        <w:t>, small wars</w:t>
      </w:r>
      <w:r w:rsidR="007A595D" w:rsidRPr="005F1C8E">
        <w:t xml:space="preserve"> </w:t>
      </w:r>
      <w:r w:rsidR="007A595D" w:rsidRPr="005F1C8E">
        <w:fldChar w:fldCharType="begin"/>
      </w:r>
      <w:r w:rsidR="005F1C8E" w:rsidRPr="005F1C8E">
        <w:instrText xml:space="preserve"> ADDIN ZOTERO_ITEM CSL_CITATION {"citationID":"aocof3jk7r","properties":{"formattedCitation":"(Olson 1990)","plainCitation":"(Olson 1990)","noteIndex":0},"citationItems":[{"id":6652,"uris":["http://zotero.org/users/2506258/items/B9UZPK9E"],"uri":["http://zotero.org/users/2506258/items/B9UZPK9E"],"itemData":{"id":6652,"type":"article-journal","title":"The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rsidR="007A595D" w:rsidRPr="005F1C8E">
        <w:fldChar w:fldCharType="separate"/>
      </w:r>
      <w:r w:rsidR="007A595D" w:rsidRPr="005F1C8E">
        <w:t>(Olson 1990)</w:t>
      </w:r>
      <w:r w:rsidR="007A595D" w:rsidRPr="005F1C8E">
        <w:fldChar w:fldCharType="end"/>
      </w:r>
      <w:r w:rsidRPr="005F1C8E">
        <w:t>, and proxy wars</w:t>
      </w:r>
      <w:r w:rsidR="007A595D" w:rsidRPr="005F1C8E">
        <w:t xml:space="preserve"> </w:t>
      </w:r>
      <w:r w:rsidR="007A595D" w:rsidRPr="005F1C8E">
        <w:fldChar w:fldCharType="begin"/>
      </w:r>
      <w:r w:rsidR="004A1A79">
        <w:instrText xml:space="preserve"> ADDIN ZOTERO_ITEM CSL_CITATION {"citationID":"a1b4uarmc6r","properties":{"formattedCitation":"(Driscoll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sidR="007A595D" w:rsidRPr="005F1C8E">
        <w:fldChar w:fldCharType="separate"/>
      </w:r>
      <w:r w:rsidR="004A1A79" w:rsidRPr="004A1A79">
        <w:t>(Driscoll and Maliniak 2016)</w:t>
      </w:r>
      <w:r w:rsidR="007A595D" w:rsidRPr="005F1C8E">
        <w:fldChar w:fldCharType="end"/>
      </w:r>
      <w:r w:rsidRPr="005F1C8E">
        <w:t>. Many (but not all) of these concepts emphasize asymmetric struggles with combatants that are unable in material terms to fight on a larger scale or with hig</w:t>
      </w:r>
      <w:r>
        <w:t xml:space="preserve">her intensity. </w:t>
      </w:r>
    </w:p>
    <w:p w14:paraId="0BBE8C5D" w14:textId="33A24D82" w:rsidR="000A77B7" w:rsidRDefault="00470E9F" w:rsidP="00986A0B">
      <w:pPr>
        <w:pStyle w:val="Newparagraph"/>
      </w:pPr>
      <w:r>
        <w:t>The interesting puzzle about gray zone conflict, as we will use the term here, is that adversaries are</w:t>
      </w:r>
      <w:r w:rsidR="008B030E">
        <w:t xml:space="preserve"> able but</w:t>
      </w:r>
      <w:r>
        <w:t xml:space="preserve"> </w:t>
      </w:r>
      <w:r>
        <w:rPr>
          <w:i/>
        </w:rPr>
        <w:t xml:space="preserve">unwilling </w:t>
      </w:r>
      <w:r>
        <w:t xml:space="preserve">to broaden the scope or intensity of a military engagement. But this </w:t>
      </w:r>
      <w:r w:rsidR="00A02333">
        <w:t>is also not new</w:t>
      </w:r>
      <w:r>
        <w:t>. In 1978</w:t>
      </w:r>
      <w:r w:rsidR="004A1A79">
        <w:t>,</w:t>
      </w:r>
      <w:r>
        <w:t xml:space="preserve"> Kissinger advocated for</w:t>
      </w:r>
      <w:r w:rsidR="00A02333">
        <w:t xml:space="preserve"> an intelligence community that could</w:t>
      </w:r>
      <w:r>
        <w:t xml:space="preserve"> “</w:t>
      </w:r>
      <w:r w:rsidRPr="00986A0B">
        <w:t xml:space="preserve">defend the American national interest in the gray areas where military operations are not </w:t>
      </w:r>
      <w:r w:rsidRPr="00986A0B">
        <w:lastRenderedPageBreak/>
        <w:t>suitable and diplomacy cannot operate”</w:t>
      </w:r>
      <w:r w:rsidR="007A595D" w:rsidRPr="00986A0B">
        <w:t xml:space="preserve"> </w:t>
      </w:r>
      <w:r w:rsidR="007A595D" w:rsidRPr="00986A0B">
        <w:fldChar w:fldCharType="begin"/>
      </w:r>
      <w:r w:rsidR="005F1C8E" w:rsidRPr="00986A0B">
        <w:instrText xml:space="preserve"> ADDIN ZOTERO_ITEM CSL_CITATION {"citationID":"a290rdgt6mr","properties":{"formattedCitation":"(Johnson 2013)","plainCitation":"(Johnson 2013)","noteIndex":0},"citationItems":[{"id":17849,"uris":["http://zotero.org/users/2506258/items/HYHWN64V"],"uri":["http://zotero.org/users/2506258/items/HYHWN64V"],"itemData":{"id":17849,"type":"article-magazine","title":"The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rsidR="007A595D" w:rsidRPr="00986A0B">
        <w:fldChar w:fldCharType="separate"/>
      </w:r>
      <w:r w:rsidR="007A595D" w:rsidRPr="00986A0B">
        <w:t>(Johnson 2013)</w:t>
      </w:r>
      <w:r w:rsidR="007A595D" w:rsidRPr="00986A0B">
        <w:fldChar w:fldCharType="end"/>
      </w:r>
      <w:r w:rsidRPr="00986A0B">
        <w:t>.</w:t>
      </w:r>
      <w:r w:rsidR="007A595D" w:rsidRPr="00986A0B">
        <w:t xml:space="preserve"> </w:t>
      </w:r>
      <w:r w:rsidRPr="00986A0B">
        <w:t>General Votel has described the Cold War as “a 45-year-long Gray Zone struggle” in which the United States and Soviet Union conducted proxy wars, covert operations, and (dis)information campaigns while avoiding a direct military and likely nuclear confrontation</w:t>
      </w:r>
      <w:r w:rsidR="00A02333">
        <w:t xml:space="preserve"> </w:t>
      </w:r>
      <w:r w:rsidR="00A02333" w:rsidRPr="00986A0B">
        <w:fldChar w:fldCharType="begin"/>
      </w:r>
      <w:r w:rsidR="00A02333" w:rsidRPr="00986A0B">
        <w:instrText xml:space="preserve"> ADDIN ZOTERO_ITEM CSL_CITATION {"citationID":"a2guaod3hll","properties":{"formattedCitation":"(Votel et al. 2016)","plainCitation":"(Votel et al. 2016)","noteIndex":0},"citationItems":[{"id":3635,"uris":["http://zotero.org/users/2506258/items/ERF5D39W"],"uri":["http://zotero.org/users/2506258/items/ERF5D39W"],"itemData":{"id":3635,"type":"article-journal","title":"Unconventional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rsidR="00A02333" w:rsidRPr="00986A0B">
        <w:fldChar w:fldCharType="separate"/>
      </w:r>
      <w:r w:rsidR="00A02333" w:rsidRPr="00986A0B">
        <w:t>(Votel et al. 2016)</w:t>
      </w:r>
      <w:r w:rsidR="00A02333" w:rsidRPr="00986A0B">
        <w:fldChar w:fldCharType="end"/>
      </w:r>
      <w:r w:rsidRPr="00986A0B">
        <w:t>. Cold War deterrence shaped the modality and severity of conflict, but it did not, and could not, eliminate it completely</w:t>
      </w:r>
      <w:r w:rsidR="00056E96" w:rsidRPr="00986A0B">
        <w:t>.</w:t>
      </w:r>
      <w:r w:rsidRPr="00986A0B">
        <w:t xml:space="preserve"> Today many are concerned about an emerging manifestation of limited war, often called “gray zone conflict.” United States Special Operations</w:t>
      </w:r>
      <w:r>
        <w:t xml:space="preserve"> Command (SOCOM) has defined it as:</w:t>
      </w:r>
    </w:p>
    <w:p w14:paraId="281B894E" w14:textId="590FCBE0" w:rsidR="000A77B7" w:rsidRDefault="00470E9F" w:rsidP="00EA137F">
      <w:pPr>
        <w:pStyle w:val="Displayedquotation"/>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sidR="007A595D">
        <w:rPr>
          <w:rStyle w:val="FootnoteAnchor"/>
        </w:rPr>
        <w:t xml:space="preserve"> </w:t>
      </w:r>
      <w:r w:rsidR="007A595D">
        <w:rPr>
          <w:rStyle w:val="FootnoteCharacters"/>
        </w:rPr>
        <w:fldChar w:fldCharType="begin"/>
      </w:r>
      <w:r w:rsidR="005F1C8E">
        <w:rPr>
          <w:rStyle w:val="FootnoteCharacters"/>
        </w:rPr>
        <w:instrText xml:space="preserve"> ADDIN ZOTERO_ITEM CSL_CITATION {"citationID":"a1e11koe73n","properties":{"formattedCitation":"(Bragg 2017)","plainCitation":"(Bragg 2017)","noteIndex":0},"citationItems":[{"id":13009,"uris":["http://zotero.org/users/2506258/items/HVKY7YWT"],"uri":["http://zotero.org/users/2506258/items/HVKY7YWT"],"itemData":{"id":13009,"type":"report","title":"Integration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rsidR="007A595D">
        <w:rPr>
          <w:rStyle w:val="FootnoteCharacters"/>
        </w:rPr>
        <w:fldChar w:fldCharType="separate"/>
      </w:r>
      <w:r w:rsidR="007A595D" w:rsidRPr="007A595D">
        <w:t>(Bragg 2017)</w:t>
      </w:r>
      <w:r w:rsidR="007A595D">
        <w:rPr>
          <w:rStyle w:val="FootnoteCharacters"/>
        </w:rPr>
        <w:fldChar w:fldCharType="end"/>
      </w:r>
    </w:p>
    <w:p w14:paraId="436F2DAF" w14:textId="7736EDA5" w:rsidR="000A77B7" w:rsidRDefault="00470E9F" w:rsidP="004C76DC">
      <w:pPr>
        <w:pStyle w:val="Newparagraph"/>
      </w:pPr>
      <w:r>
        <w:t xml:space="preserve">Again, this is not a new problem. </w:t>
      </w:r>
      <w:bookmarkStart w:id="1" w:name="_kr66excyhdrs"/>
      <w:bookmarkEnd w:id="1"/>
      <w:r>
        <w:t>While it is convenient to think of peace and war as dichotomous, discrete outcomes, observers have long recognized that tension and violence exist on a spectrum, even as the language used to describe it evolves</w:t>
      </w:r>
      <w:r w:rsidR="00A43214">
        <w:t xml:space="preserve"> </w:t>
      </w:r>
      <w:r w:rsidR="00A43214">
        <w:rPr>
          <w:rStyle w:val="FootnoteCharacters"/>
        </w:rPr>
        <w:fldChar w:fldCharType="begin"/>
      </w:r>
      <w:r w:rsidR="000D6065">
        <w:rPr>
          <w:rStyle w:val="FootnoteCharacters"/>
        </w:rPr>
        <w:instrText xml:space="preserve"> ADDIN ZOTERO_ITEM CSL_CITATION {"citationID":"a2n3tj424i1","properties":{"formattedCitation":"(Lebow 2010)","plainCitation":"(Lebow 2010)","noteIndex":0},"citationItems":[{"id":6933,"uris":["http://zotero.org/users/2506258/items/E2IQU78U"],"uri":["http://zotero.org/users/2506258/items/E2IQU78U"],"itemData":{"id":6933,"type":"article-journal","title":"The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r w:rsidR="00A43214">
        <w:rPr>
          <w:rStyle w:val="FootnoteCharacters"/>
        </w:rPr>
        <w:fldChar w:fldCharType="separate"/>
      </w:r>
      <w:r w:rsidR="005F1C8E" w:rsidRPr="005F1C8E">
        <w:t>(Lebow 2010)</w:t>
      </w:r>
      <w:r w:rsidR="00A43214">
        <w:rPr>
          <w:rStyle w:val="FootnoteCharacters"/>
        </w:rPr>
        <w:fldChar w:fldCharType="end"/>
      </w:r>
      <w:r>
        <w:t>. The Cold War featured three distinct threads of thought dealing with limited war: aggressive peacetime competition and intelligence operations vis-a-vis the Soviet Union (war</w:t>
      </w:r>
      <w:r w:rsidR="009F3C16">
        <w:t>s</w:t>
      </w:r>
      <w:r>
        <w:t xml:space="preserve"> limited by ends), conventional war in the shadow of nuclear weapons (war</w:t>
      </w:r>
      <w:r w:rsidR="009F3C16">
        <w:t>s</w:t>
      </w:r>
      <w:r>
        <w:t xml:space="preserve"> limited by risks), and low-intensity conflict with irregular forces (war</w:t>
      </w:r>
      <w:r w:rsidR="009F3C16">
        <w:t>s</w:t>
      </w:r>
      <w:r>
        <w:t xml:space="preserve"> limited by means).</w:t>
      </w:r>
    </w:p>
    <w:p w14:paraId="1B385CD5" w14:textId="77777777" w:rsidR="000A77B7" w:rsidRDefault="00470E9F" w:rsidP="00EA137F">
      <w:pPr>
        <w:pStyle w:val="Heading2"/>
      </w:pPr>
      <w:bookmarkStart w:id="2" w:name="_qmjz1equ8oin"/>
      <w:bookmarkEnd w:id="2"/>
      <w:r>
        <w:t>Wars Limited by Ends</w:t>
      </w:r>
    </w:p>
    <w:p w14:paraId="5C4E0B14" w14:textId="1147D34C" w:rsidR="000A77B7" w:rsidRDefault="00470E9F" w:rsidP="00090CF0">
      <w:pPr>
        <w:pStyle w:val="Newparagraph"/>
        <w:ind w:firstLine="0"/>
      </w:pPr>
      <w:r>
        <w:t>In the early days of the Cold War, Kennan emphasized that both overt and covert political warfare could play a role in long-term strategic competition with the Soviet Union.</w:t>
      </w:r>
    </w:p>
    <w:p w14:paraId="390BE4D8" w14:textId="0B81C3EF" w:rsidR="000A77B7" w:rsidRDefault="00470E9F" w:rsidP="00110DA0">
      <w:pPr>
        <w:pStyle w:val="Displayedquotation"/>
      </w:pPr>
      <w:r>
        <w:lastRenderedPageBreak/>
        <w:t>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r w:rsidR="00A43214">
        <w:t xml:space="preserve"> </w:t>
      </w:r>
      <w:r w:rsidR="00A43214">
        <w:rPr>
          <w:rStyle w:val="FootnoteCharacters"/>
        </w:rPr>
        <w:fldChar w:fldCharType="begin"/>
      </w:r>
      <w:r w:rsidR="005F1C8E">
        <w:rPr>
          <w:rStyle w:val="FootnoteCharacters"/>
        </w:rPr>
        <w:instrText xml:space="preserve"> ADDIN ZOTERO_ITEM CSL_CITATION {"citationID":"a2493afn1iu","properties":{"formattedCitation":"(Kennan 1948)","plainCitation":"(Kennan 1948)","noteIndex":0},"citationItems":[{"id":14072,"uris":["http://zotero.org/users/2506258/items/EYZTDGE8"],"uri":["http://zotero.org/users/2506258/items/EYZTDGE8"],"itemData":{"id":14072,"type":"report","title":"269.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rsidR="00A43214">
        <w:rPr>
          <w:rStyle w:val="FootnoteCharacters"/>
        </w:rPr>
        <w:fldChar w:fldCharType="separate"/>
      </w:r>
      <w:r w:rsidR="00A43214" w:rsidRPr="007A595D">
        <w:t>(Kennan 1948)</w:t>
      </w:r>
      <w:r w:rsidR="00A43214">
        <w:rPr>
          <w:rStyle w:val="FootnoteCharacters"/>
        </w:rPr>
        <w:fldChar w:fldCharType="end"/>
      </w:r>
      <w:r>
        <w:t>.</w:t>
      </w:r>
    </w:p>
    <w:p w14:paraId="1856FF7F" w14:textId="0F498979" w:rsidR="000A77B7" w:rsidRDefault="00470E9F" w:rsidP="004C76DC">
      <w:pPr>
        <w:pStyle w:val="Newparagraph"/>
      </w:pPr>
      <w:r>
        <w:t>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w:t>
      </w:r>
      <w:r w:rsidR="00A43214">
        <w:t xml:space="preserve"> </w:t>
      </w:r>
      <w:r w:rsidR="00A43214">
        <w:rPr>
          <w:rStyle w:val="FootnoteCharacters"/>
        </w:rPr>
        <w:fldChar w:fldCharType="begin"/>
      </w:r>
      <w:r w:rsidR="000D6065">
        <w:rPr>
          <w:rStyle w:val="FootnoteCharacters"/>
        </w:rPr>
        <w:instrText xml:space="preserve"> ADDIN ZOTERO_ITEM CSL_CITATION {"citationID":"a2bc8r5itba","properties":{"formattedCitation":"(Osgood 1969)","plainCitation":"(Osgood 1969)","noteIndex":0},"citationItems":[{"id":14060,"uris":["http://zotero.org/users/2506258/items/ILDNW8W7"],"uri":["http://zotero.org/users/2506258/items/ILDNW8W7"],"itemData":{"id":14060,"type":"article-journal","title":"The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rsidR="00A43214">
        <w:rPr>
          <w:rStyle w:val="FootnoteCharacters"/>
        </w:rPr>
        <w:fldChar w:fldCharType="separate"/>
      </w:r>
      <w:r w:rsidR="000D6065" w:rsidRPr="000D6065">
        <w:t>(Osgood 1969)</w:t>
      </w:r>
      <w:r w:rsidR="00A43214">
        <w:rPr>
          <w:rStyle w:val="FootnoteCharacters"/>
        </w:rPr>
        <w:fldChar w:fldCharType="end"/>
      </w:r>
      <w:r>
        <w:t>. Contemporary treatment understood limited war as a conflict between actors who had the capacity to increase battlefield commitment but did not want to do so, creating a third option short of major war yet beyond acquiescence</w:t>
      </w:r>
      <w:r w:rsidR="00A43214">
        <w:t xml:space="preserve"> </w:t>
      </w:r>
      <w:r w:rsidR="00A43214">
        <w:rPr>
          <w:rStyle w:val="FootnoteCharacters"/>
        </w:rPr>
        <w:fldChar w:fldCharType="begin"/>
      </w:r>
      <w:r w:rsidR="00A02333">
        <w:rPr>
          <w:rStyle w:val="FootnoteCharacters"/>
        </w:rPr>
        <w:instrText xml:space="preserve"> ADDIN ZOTERO_ITEM CSL_CITATION {"citationID":"al20upm0h7","properties":{"formattedCitation":"(Brodie 1957; Kissinger 1957)","plainCitation":"(Brodie 1957; Kissinger 1957)","noteIndex":0},"citationItems":[{"id":14063,"uris":["http://zotero.org/users/2506258/items/P8KVPRX2"],"uri":["http://zotero.org/users/2506258/items/P8KVPRX2"],"itemData":{"id":14063,"type":"article-journal","title":"More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rsidR="00A43214">
        <w:rPr>
          <w:rStyle w:val="FootnoteCharacters"/>
        </w:rPr>
        <w:fldChar w:fldCharType="separate"/>
      </w:r>
      <w:r w:rsidR="000D6065" w:rsidRPr="000D6065">
        <w:t>(Brodie 1957; Kissinger 1957)</w:t>
      </w:r>
      <w:r w:rsidR="00A43214">
        <w:rPr>
          <w:rStyle w:val="FootnoteCharacters"/>
        </w:rPr>
        <w:fldChar w:fldCharType="end"/>
      </w:r>
      <w:r>
        <w:t>. Kissinger and Osgood tried to figure out ways to conduct limited war and avoid escalation by restricting targets and weapons systems or limiting the geographic scope of conflict</w:t>
      </w:r>
      <w:r w:rsidR="00A43214">
        <w:t xml:space="preserve"> </w:t>
      </w:r>
      <w:r w:rsidR="00A43214">
        <w:rPr>
          <w:rStyle w:val="FootnoteCharacters"/>
        </w:rPr>
        <w:fldChar w:fldCharType="begin"/>
      </w:r>
      <w:r w:rsidR="005F1C8E">
        <w:rPr>
          <w:rStyle w:val="FootnoteCharacters"/>
        </w:rPr>
        <w:instrText xml:space="preserve"> ADDIN ZOTERO_ITEM CSL_CITATION {"citationID":"a2b41r834sr","properties":{"formattedCitation":"(Woodman 1991)","plainCitation":"(Woodman 1991)","noteIndex":0},"citationItems":[{"id":6649,"uris":["http://zotero.org/users/2506258/items/3SRW8KE3"],"uri":["http://zotero.org/users/2506258/items/3SRW8KE3"],"itemData":{"id":6649,"type":"article-journal","title":"Defining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rsidR="00A43214">
        <w:rPr>
          <w:rStyle w:val="FootnoteCharacters"/>
        </w:rPr>
        <w:fldChar w:fldCharType="separate"/>
      </w:r>
      <w:r w:rsidR="00A43214" w:rsidRPr="007A595D">
        <w:t>(Woodman 1991)</w:t>
      </w:r>
      <w:r w:rsidR="00A43214">
        <w:rPr>
          <w:rStyle w:val="FootnoteCharacters"/>
        </w:rPr>
        <w:fldChar w:fldCharType="end"/>
      </w:r>
      <w:r>
        <w:t xml:space="preserve">. This form of war required some </w:t>
      </w:r>
      <w:r w:rsidR="008B030E">
        <w:t xml:space="preserve">degree of </w:t>
      </w:r>
      <w:r>
        <w:t>tacit agreement or common conjecture among adversaries to limit the scope of war. During the Vietnam war, for instance, the North Vietnamese leadership was prepared to escalate conflict even as China and the Soviet Union worked to restrain their ally</w:t>
      </w:r>
      <w:r w:rsidR="00566E8C">
        <w:t xml:space="preserve"> </w:t>
      </w:r>
      <w:r w:rsidR="00566E8C">
        <w:rPr>
          <w:rStyle w:val="FootnoteCharacters"/>
        </w:rPr>
        <w:fldChar w:fldCharType="begin"/>
      </w:r>
      <w:r w:rsidR="005F1C8E">
        <w:rPr>
          <w:rStyle w:val="FootnoteCharacters"/>
        </w:rPr>
        <w:instrText xml:space="preserve"> ADDIN ZOTERO_ITEM CSL_CITATION {"citationID":"a22s6nb9865","properties":{"formattedCitation":"(Carver 1986)","plainCitation":"(Carver 1986)","noteIndex":0},"citationItems":[{"id":14070,"uris":["http://zotero.org/users/2506258/items/D8EGQLBV"],"uri":["http://zotero.org/users/2506258/items/D8EGQLBV"],"itemData":{"id":14070,"type":"chapter","title":"Conventional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rsidR="00566E8C">
        <w:rPr>
          <w:rStyle w:val="FootnoteCharacters"/>
        </w:rPr>
        <w:fldChar w:fldCharType="separate"/>
      </w:r>
      <w:r w:rsidR="00566E8C" w:rsidRPr="007A595D">
        <w:t>(Carver 1986)</w:t>
      </w:r>
      <w:r w:rsidR="00566E8C">
        <w:rPr>
          <w:rStyle w:val="FootnoteCharacters"/>
        </w:rPr>
        <w:fldChar w:fldCharType="end"/>
      </w:r>
      <w:r>
        <w:t>.</w:t>
      </w:r>
    </w:p>
    <w:p w14:paraId="5C947A7C" w14:textId="77777777" w:rsidR="000A77B7" w:rsidRDefault="00470E9F">
      <w:pPr>
        <w:pStyle w:val="Heading2"/>
      </w:pPr>
      <w:bookmarkStart w:id="3" w:name="_6br7v1wizhuh"/>
      <w:bookmarkEnd w:id="3"/>
      <w:r>
        <w:t>Wars Limited by Risk</w:t>
      </w:r>
    </w:p>
    <w:p w14:paraId="472BCE99" w14:textId="69A2806D" w:rsidR="000A77B7" w:rsidRDefault="00470E9F" w:rsidP="00090CF0">
      <w:pPr>
        <w:pStyle w:val="Newparagraph"/>
        <w:ind w:firstLine="0"/>
      </w:pPr>
      <w:r>
        <w:t>Cold War strategists advanced the notion of “the stability-instability paradox” to explain how incentives for engaging in conflict at lower levels of intensity or in peripheral theaters arise out of disincentives for initiating nuclear war (or even major conventional war)</w:t>
      </w:r>
      <w:r w:rsidR="00566E8C">
        <w:t xml:space="preserve"> </w:t>
      </w:r>
      <w:r w:rsidR="00566E8C">
        <w:rPr>
          <w:rStyle w:val="FootnoteCharacters"/>
        </w:rPr>
        <w:fldChar w:fldCharType="begin"/>
      </w:r>
      <w:r w:rsidR="000D6065">
        <w:rPr>
          <w:rStyle w:val="FootnoteCharacters"/>
        </w:rPr>
        <w:instrText xml:space="preserve"> ADDIN ZOTERO_ITEM CSL_CITATION {"citationID":"au9mv4fi7e","properties":{"formattedCitation":"(Jervis 1984)","plainCitation":"(Jervis 1984)","noteIndex":0},"citationItems":[{"id":14050,"uris":["http://zotero.org/users/2506258/items/H9N78AM6"],"uri":["http://zotero.org/users/2506258/items/H9N78AM6"],"itemData":{"id":14050,"type":"book","title":"The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rsidR="00566E8C">
        <w:rPr>
          <w:rStyle w:val="FootnoteCharacters"/>
        </w:rPr>
        <w:fldChar w:fldCharType="separate"/>
      </w:r>
      <w:r w:rsidR="000D6065" w:rsidRPr="000D6065">
        <w:t>(Jervis 1984)</w:t>
      </w:r>
      <w:r w:rsidR="00566E8C">
        <w:rPr>
          <w:rStyle w:val="FootnoteCharacters"/>
        </w:rPr>
        <w:fldChar w:fldCharType="end"/>
      </w:r>
      <w:r w:rsidR="00566E8C">
        <w:t>.</w:t>
      </w:r>
      <w:r>
        <w:t xml:space="preserve"> According to Snyder, “nuclear technology introduced a new form of intent-perception and a new form of uncertainty — that concerning what types of military capability the opponent was likely </w:t>
      </w:r>
      <w:r>
        <w:lastRenderedPageBreak/>
        <w:t>to use and what degree of violence he was willing to risk or accept”</w:t>
      </w:r>
      <w:r w:rsidR="00566E8C">
        <w:t xml:space="preserve"> </w:t>
      </w:r>
      <w:r w:rsidR="00566E8C">
        <w:rPr>
          <w:rStyle w:val="FootnoteCharacters"/>
        </w:rPr>
        <w:fldChar w:fldCharType="begin"/>
      </w:r>
      <w:r w:rsidR="005F1C8E">
        <w:rPr>
          <w:rStyle w:val="FootnoteCharacters"/>
        </w:rPr>
        <w:instrText xml:space="preserve"> ADDIN ZOTERO_ITEM CSL_CITATION {"citationID":"al54en82g3","properties":{"formattedCitation":"(Snyder 1965)","plainCitation":"(Snyder 1965)","noteIndex":0},"citationItems":[{"id":5744,"uris":["http://zotero.org/users/2506258/items/MPUN27KV"],"uri":["http://zotero.org/users/2506258/items/MPUN27KV"],"itemData":{"id":5744,"type":"chapter","title":"The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 </w:instrText>
      </w:r>
      <w:r w:rsidR="00566E8C">
        <w:rPr>
          <w:rStyle w:val="FootnoteCharacters"/>
        </w:rPr>
        <w:fldChar w:fldCharType="separate"/>
      </w:r>
      <w:r w:rsidR="00566E8C" w:rsidRPr="007A595D">
        <w:t>(Snyder 1965)</w:t>
      </w:r>
      <w:r w:rsidR="00566E8C">
        <w:rPr>
          <w:rStyle w:val="FootnoteCharacters"/>
        </w:rPr>
        <w:fldChar w:fldCharType="end"/>
      </w:r>
      <w:r w:rsidR="00566E8C">
        <w:t xml:space="preserve">. </w:t>
      </w:r>
      <w:r>
        <w:t>The presence of nuclear weapons might prevent world war, but it could simultaneously encourage localized aggression or smaller, more limited conflicts</w:t>
      </w:r>
      <w:r w:rsidR="00566E8C">
        <w:t xml:space="preserve"> </w:t>
      </w:r>
      <w:r w:rsidR="00566E8C">
        <w:rPr>
          <w:rStyle w:val="FootnoteCharacters"/>
        </w:rPr>
        <w:fldChar w:fldCharType="begin"/>
      </w:r>
      <w:r w:rsidR="009F3C16">
        <w:rPr>
          <w:rStyle w:val="FootnoteCharacters"/>
        </w:rPr>
        <w:instrText xml:space="preserve"> ADDIN ZOTERO_ITEM CSL_CITATION {"citationID":"as5f8pbtdf","properties":{"formattedCitation":"(Sagan and Waltz 2003)","plainCitation":"(Sagan and Waltz 2003)","noteIndex":0},"citationItems":[{"id":6775,"uris":["http://zotero.org/users/2506258/items/FGBVBVDV"],"uri":["http://zotero.org/users/2506258/items/FGBVBVDV"],"itemData":{"id":6775,"type":"book","title":"The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 </w:instrText>
      </w:r>
      <w:r w:rsidR="00566E8C">
        <w:rPr>
          <w:rStyle w:val="FootnoteCharacters"/>
        </w:rPr>
        <w:fldChar w:fldCharType="separate"/>
      </w:r>
      <w:r w:rsidR="009F3C16" w:rsidRPr="009F3C16">
        <w:t>(Sagan and Waltz 2003)</w:t>
      </w:r>
      <w:r w:rsidR="00566E8C">
        <w:rPr>
          <w:rStyle w:val="FootnoteCharacters"/>
        </w:rPr>
        <w:fldChar w:fldCharType="end"/>
      </w:r>
      <w:r>
        <w:t>. At the same time, the feasibility of “weakening the enemy with pricks instead of blows” is limited by the implicit risk of nuclear escalation</w:t>
      </w:r>
      <w:r w:rsidR="00566E8C">
        <w:t xml:space="preserve"> </w:t>
      </w:r>
      <w:r w:rsidR="00566E8C">
        <w:rPr>
          <w:rStyle w:val="FootnoteCharacters"/>
        </w:rPr>
        <w:fldChar w:fldCharType="begin"/>
      </w:r>
      <w:r w:rsidR="005F1C8E">
        <w:rPr>
          <w:rStyle w:val="FootnoteCharacters"/>
        </w:rPr>
        <w:instrText xml:space="preserve"> ADDIN ZOTERO_ITEM CSL_CITATION {"citationID":"a1277nbvjb0","properties":{"formattedCitation":"(Hart 1954)","plainCitation":"(Hart 1954)","noteIndex":0},"citationItems":[{"id":14048,"uris":["http://zotero.org/users/2506258/items/KVCWYUFB"],"uri":["http://zotero.org/users/2506258/items/KVCWYUFB"],"itemData":{"id":14048,"type":"book","title":"Strategy: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 </w:instrText>
      </w:r>
      <w:r w:rsidR="00566E8C">
        <w:rPr>
          <w:rStyle w:val="FootnoteCharacters"/>
        </w:rPr>
        <w:fldChar w:fldCharType="separate"/>
      </w:r>
      <w:r w:rsidR="00566E8C" w:rsidRPr="007A595D">
        <w:t>(Hart 1954)</w:t>
      </w:r>
      <w:r w:rsidR="00566E8C">
        <w:rPr>
          <w:rStyle w:val="FootnoteCharacters"/>
        </w:rPr>
        <w:fldChar w:fldCharType="end"/>
      </w:r>
      <w:r>
        <w:t>. Modern studies evaluate stability-instability quantitatively or in specific regions</w:t>
      </w:r>
      <w:r w:rsidR="00566E8C">
        <w:t xml:space="preserve"> </w:t>
      </w:r>
      <w:r w:rsidR="00566E8C">
        <w:rPr>
          <w:rStyle w:val="FootnoteCharacters"/>
        </w:rPr>
        <w:fldChar w:fldCharType="begin"/>
      </w:r>
      <w:r w:rsidR="004A1A79">
        <w:rPr>
          <w:rStyle w:val="FootnoteCharacters"/>
        </w:rPr>
        <w:instrText xml:space="preserve"> ADDIN ZOTERO_ITEM CSL_CITATION {"citationID":"a2e2dcn2a3l","properties":{"formattedCitation":"(Ganguly 1995; Rauchhaus 2009)","plainCitation":"(Ganguly 1995; Rauchhaus 2009)","noteIndex":0},"citationItems":[{"id":14059,"uris":["http://zotero.org/users/2506258/items/WDYZLFKR"],"uri":["http://zotero.org/users/2506258/items/WDYZLFKR"],"itemData":{"id":14059,"type":"article-journal","title":"Indo‐Pakistani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 </w:instrText>
      </w:r>
      <w:r w:rsidR="00566E8C">
        <w:rPr>
          <w:rStyle w:val="FootnoteCharacters"/>
        </w:rPr>
        <w:fldChar w:fldCharType="separate"/>
      </w:r>
      <w:r w:rsidR="004A1A79" w:rsidRPr="004A1A79">
        <w:t>(</w:t>
      </w:r>
      <w:proofErr w:type="spellStart"/>
      <w:r w:rsidR="004A1A79" w:rsidRPr="004A1A79">
        <w:t>Ganguly</w:t>
      </w:r>
      <w:proofErr w:type="spellEnd"/>
      <w:r w:rsidR="004A1A79" w:rsidRPr="004A1A79">
        <w:t xml:space="preserve"> 1995; </w:t>
      </w:r>
      <w:proofErr w:type="spellStart"/>
      <w:r w:rsidR="004A1A79" w:rsidRPr="004A1A79">
        <w:t>Rauchhaus</w:t>
      </w:r>
      <w:proofErr w:type="spellEnd"/>
      <w:r w:rsidR="004A1A79" w:rsidRPr="004A1A79">
        <w:t xml:space="preserve"> 2009)</w:t>
      </w:r>
      <w:r w:rsidR="00566E8C">
        <w:rPr>
          <w:rStyle w:val="FootnoteCharacters"/>
        </w:rPr>
        <w:fldChar w:fldCharType="end"/>
      </w:r>
      <w:r>
        <w:t>.</w:t>
      </w:r>
    </w:p>
    <w:p w14:paraId="76A19E78" w14:textId="1D8FF6AD" w:rsidR="000A77B7" w:rsidRDefault="00470E9F" w:rsidP="004C76DC">
      <w:pPr>
        <w:pStyle w:val="Newparagraph"/>
      </w:pPr>
      <w:r>
        <w:t>Recent formalizations of limited conflict in the shadow of major war point to the need for updated conceptions of deterrence. Schelling argued that “the main consequence of limited war, and potentially a main purpose for engaging in it, is to raise the risk of larger war”</w:t>
      </w:r>
      <w:r w:rsidR="00566E8C">
        <w:t xml:space="preserve"> </w:t>
      </w:r>
      <w:r w:rsidR="00566E8C">
        <w:rPr>
          <w:rStyle w:val="FootnoteCharacters"/>
        </w:rPr>
        <w:fldChar w:fldCharType="begin"/>
      </w:r>
      <w:r w:rsidR="005F1C8E">
        <w:rPr>
          <w:rStyle w:val="FootnoteCharacters"/>
        </w:rPr>
        <w:instrText xml:space="preserve"> ADDIN ZOTERO_ITEM CSL_CITATION {"citationID":"a23a32ecghs","properties":{"formattedCitation":"(Schelling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sidR="00566E8C">
        <w:rPr>
          <w:rStyle w:val="FootnoteCharacters"/>
        </w:rPr>
        <w:fldChar w:fldCharType="separate"/>
      </w:r>
      <w:r w:rsidR="00566E8C" w:rsidRPr="007A595D">
        <w:t>(Schelling 1966)</w:t>
      </w:r>
      <w:r w:rsidR="00566E8C">
        <w:rPr>
          <w:rStyle w:val="FootnoteCharacters"/>
        </w:rPr>
        <w:fldChar w:fldCharType="end"/>
      </w:r>
      <w:r w:rsidR="00566E8C">
        <w:t xml:space="preserve">. </w:t>
      </w:r>
      <w:r>
        <w:t xml:space="preserve">Gray zone conflict poses a different relationship in which a capable actor may choose to engage in limited war precisely to </w:t>
      </w:r>
      <w:r>
        <w:rPr>
          <w:i/>
        </w:rPr>
        <w:t xml:space="preserve">lower </w:t>
      </w:r>
      <w:r>
        <w:t>the risk of larger war</w:t>
      </w:r>
      <w:r w:rsidR="00566E8C">
        <w:t xml:space="preserve"> </w:t>
      </w:r>
      <w:r w:rsidR="00566E8C">
        <w:rPr>
          <w:rStyle w:val="FootnoteCharacters"/>
        </w:rPr>
        <w:fldChar w:fldCharType="begin"/>
      </w:r>
      <w:r w:rsidR="005F1C8E">
        <w:rPr>
          <w:rStyle w:val="FootnoteCharacters"/>
        </w:rPr>
        <w:instrText xml:space="preserve"> ADDIN ZOTERO_ITEM CSL_CITATION {"citationID":"a1geflv43s5","properties":{"formattedCitation":"(Schram 2019)","plainCitation":"(Schram 2019)","noteIndex":0},"citationItems":[{"id":8315,"uris":["http://zotero.org/users/2506258/items/9DA9NTZD"],"uri":["http://zotero.org/users/2506258/items/9DA9NTZD"],"itemData":{"id":8315,"type":"manuscript","title":"Better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rsidR="00566E8C">
        <w:rPr>
          <w:rStyle w:val="FootnoteCharacters"/>
        </w:rPr>
        <w:fldChar w:fldCharType="separate"/>
      </w:r>
      <w:r w:rsidR="00566E8C" w:rsidRPr="007A595D">
        <w:t>(Schram 2019)</w:t>
      </w:r>
      <w:r w:rsidR="00566E8C">
        <w:rPr>
          <w:rStyle w:val="FootnoteCharacters"/>
        </w:rPr>
        <w:fldChar w:fldCharType="end"/>
      </w:r>
      <w:r>
        <w:t>. As Powell states, “the amount of power the challenger brings to bear affects the stability of the conflict. More specifically, how much power the challenger brings to bear limits how much risk the defender can generate”</w:t>
      </w:r>
      <w:r w:rsidR="00566E8C">
        <w:t xml:space="preserve"> </w:t>
      </w:r>
      <w:r w:rsidR="00566E8C">
        <w:rPr>
          <w:rStyle w:val="FootnoteCharacters"/>
        </w:rPr>
        <w:fldChar w:fldCharType="begin"/>
      </w:r>
      <w:r w:rsidR="005F1C8E">
        <w:rPr>
          <w:rStyle w:val="FootnoteCharacters"/>
        </w:rPr>
        <w:instrText xml:space="preserve"> ADDIN ZOTERO_ITEM CSL_CITATION {"citationID":"a13f16bqnov","properties":{"formattedCitation":"(Powell 2015)","plainCitation":"(Powell 2015)","noteIndex":0},"citationItems":[{"id":1138,"uris":["http://zotero.org/users/2506258/items/V8R47VRD"],"uri":["http://zotero.org/users/2506258/items/V8R47VRD"],"itemData":{"id":1138,"type":"article-journal","title":"Nuclear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 </w:instrText>
      </w:r>
      <w:r w:rsidR="00566E8C">
        <w:rPr>
          <w:rStyle w:val="FootnoteCharacters"/>
        </w:rPr>
        <w:fldChar w:fldCharType="separate"/>
      </w:r>
      <w:r w:rsidR="00566E8C" w:rsidRPr="007A595D">
        <w:t>(Powell 2015)</w:t>
      </w:r>
      <w:r w:rsidR="00566E8C">
        <w:rPr>
          <w:rStyle w:val="FootnoteCharacters"/>
        </w:rPr>
        <w:fldChar w:fldCharType="end"/>
      </w:r>
      <w:r>
        <w:t>. Mutually constrained actors pursue (and resist) aggression furtively, so as to protect broader cooperative or compatible goals.</w:t>
      </w:r>
    </w:p>
    <w:p w14:paraId="31494819" w14:textId="733DC50D" w:rsidR="000A77B7" w:rsidRDefault="00470E9F" w:rsidP="004C76DC">
      <w:pPr>
        <w:pStyle w:val="Newparagraph"/>
      </w:pPr>
      <w:r>
        <w:t>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w:t>
      </w:r>
      <w:r w:rsidR="00566E8C">
        <w:t xml:space="preserve"> </w:t>
      </w:r>
      <w:r w:rsidR="00566E8C">
        <w:rPr>
          <w:rStyle w:val="FootnoteCharacters"/>
        </w:rPr>
        <w:fldChar w:fldCharType="begin"/>
      </w:r>
      <w:r w:rsidR="00007841">
        <w:rPr>
          <w:rStyle w:val="FootnoteCharacters"/>
        </w:rPr>
        <w:instrText xml:space="preserve"> ADDIN ZOTERO_ITEM CSL_CITATION {"citationID":"a49q3a2gcn","properties":{"formattedCitation":"(A. George and Smoke 1989)","plainCitation":"(A. George and Smoke 1989)","noteIndex":0},"citationItems":[{"id":7477,"uris":["http://zotero.org/users/2506258/items/AEVFWN7N"],"uri":["http://zotero.org/users/2506258/items/AEVFWN7N"],"itemData":{"id":7477,"type":"article-journal","title":"Deterrence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 </w:instrText>
      </w:r>
      <w:r w:rsidR="00566E8C">
        <w:rPr>
          <w:rStyle w:val="FootnoteCharacters"/>
        </w:rPr>
        <w:fldChar w:fldCharType="separate"/>
      </w:r>
      <w:r w:rsidR="00007841" w:rsidRPr="00007841">
        <w:t>(A. George and Smoke 1989)</w:t>
      </w:r>
      <w:r w:rsidR="00566E8C">
        <w:rPr>
          <w:rStyle w:val="FootnoteCharacters"/>
        </w:rPr>
        <w:fldChar w:fldCharType="end"/>
      </w:r>
      <w:r>
        <w:t>. Sometimes this can result in serious fighting as when Egypt “designed around” Israel’s deterrent in 1973</w:t>
      </w:r>
      <w:r w:rsidR="00566E8C">
        <w:t xml:space="preserve"> </w:t>
      </w:r>
      <w:r w:rsidR="00566E8C">
        <w:rPr>
          <w:rStyle w:val="FootnoteCharacters"/>
        </w:rPr>
        <w:fldChar w:fldCharType="begin"/>
      </w:r>
      <w:r w:rsidR="005F1C8E">
        <w:rPr>
          <w:rStyle w:val="FootnoteCharacters"/>
        </w:rPr>
        <w:instrText xml:space="preserve"> ADDIN ZOTERO_ITEM CSL_CITATION {"citationID":"a1nhaf49ut7","properties":{"formattedCitation":"(Stein 1989)","plainCitation":"(Stein 1989)","noteIndex":0},"citationItems":[{"id":8372,"uris":["http://zotero.org/users/2506258/items/CIUR75N6"],"uri":["http://zotero.org/users/2506258/items/CIUR75N6"],"itemData":{"id":8372,"type":"chapter","title":"Calculation,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rsidR="00566E8C">
        <w:rPr>
          <w:rStyle w:val="FootnoteCharacters"/>
        </w:rPr>
        <w:fldChar w:fldCharType="separate"/>
      </w:r>
      <w:r w:rsidR="00566E8C" w:rsidRPr="007A595D">
        <w:t>(Stein 1989)</w:t>
      </w:r>
      <w:r w:rsidR="00566E8C">
        <w:rPr>
          <w:rStyle w:val="FootnoteCharacters"/>
        </w:rPr>
        <w:fldChar w:fldCharType="end"/>
      </w:r>
      <w:r>
        <w:t xml:space="preserve">. Even so, “designing around” deterrence remains a perverse symptom of its success </w:t>
      </w:r>
      <w:r w:rsidR="00B1289A">
        <w:t xml:space="preserve">so long as </w:t>
      </w:r>
      <w:r>
        <w:t xml:space="preserve">the adversary limits its means and aims, even in cases where the target panics </w:t>
      </w:r>
      <w:r w:rsidR="00B1289A">
        <w:t xml:space="preserve">or misperceives that the attacker has expansive aims </w:t>
      </w:r>
      <w:r>
        <w:t xml:space="preserve">(as Israel did). Lieberman </w:t>
      </w:r>
      <w:r w:rsidR="00B1289A">
        <w:t xml:space="preserve">thus </w:t>
      </w:r>
      <w:r>
        <w:t xml:space="preserve">argues that “designing around” is </w:t>
      </w:r>
      <w:r>
        <w:lastRenderedPageBreak/>
        <w:t>a sign of deterrence success if an adversary shapes its challenge in response to the anticipated reaction of the defender</w:t>
      </w:r>
      <w:r w:rsidR="00566E8C">
        <w:t xml:space="preserve"> </w:t>
      </w:r>
      <w:r w:rsidR="00566E8C">
        <w:rPr>
          <w:rStyle w:val="FootnoteCharacters"/>
        </w:rPr>
        <w:fldChar w:fldCharType="begin"/>
      </w:r>
      <w:r w:rsidR="005F1C8E">
        <w:rPr>
          <w:rStyle w:val="FootnoteCharacters"/>
        </w:rPr>
        <w:instrText xml:space="preserve"> ADDIN ZOTERO_ITEM CSL_CITATION {"citationID":"a24u6fvi6he","properties":{"formattedCitation":"(Lieberman 2012)","plainCitation":"(Lieberman 2012)","noteIndex":0},"citationItems":[{"id":8368,"uris":["http://zotero.org/users/2506258/items/UN7658ND"],"uri":["http://zotero.org/users/2506258/items/UN7658ND"],"itemData":{"id":8368,"type":"book","title":"Reconceptualizing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rsidR="00566E8C">
        <w:rPr>
          <w:rStyle w:val="FootnoteCharacters"/>
        </w:rPr>
        <w:fldChar w:fldCharType="separate"/>
      </w:r>
      <w:r w:rsidR="00566E8C" w:rsidRPr="007A595D">
        <w:t>(Lieberman 2012)</w:t>
      </w:r>
      <w:r w:rsidR="00566E8C">
        <w:rPr>
          <w:rStyle w:val="FootnoteCharacters"/>
        </w:rPr>
        <w:fldChar w:fldCharType="end"/>
      </w:r>
      <w:r>
        <w:t>.</w:t>
      </w:r>
    </w:p>
    <w:p w14:paraId="635FAD23" w14:textId="77777777" w:rsidR="000A77B7" w:rsidRDefault="00470E9F">
      <w:pPr>
        <w:pStyle w:val="Heading2"/>
      </w:pPr>
      <w:bookmarkStart w:id="4" w:name="_h9izm43h2a15"/>
      <w:bookmarkEnd w:id="4"/>
      <w:r>
        <w:t>Wars Limited by Means</w:t>
      </w:r>
    </w:p>
    <w:p w14:paraId="6882118C" w14:textId="0BE87A71" w:rsidR="000A77B7" w:rsidRDefault="00470E9F" w:rsidP="00090CF0">
      <w:pPr>
        <w:pStyle w:val="Newparagraph"/>
        <w:ind w:firstLine="0"/>
      </w:pPr>
      <w:r>
        <w:t>The Cold War</w:t>
      </w:r>
      <w:r w:rsidR="00B1289A">
        <w:t xml:space="preserve"> also</w:t>
      </w:r>
      <w:r>
        <w:t xml:space="preserve"> witnessed numerous decolonization struggles and proxy wars in the Third World. Limited war with irregular forces rather than a peer competitor directly garnered much attention in the 1970s under the rubric of “low intensity conflict” </w:t>
      </w:r>
      <w:r w:rsidR="00B1289A">
        <w:t>(</w:t>
      </w:r>
      <w:r>
        <w:t>LIC</w:t>
      </w:r>
      <w:r w:rsidR="00B1289A">
        <w:t>)</w:t>
      </w:r>
      <w:r w:rsidR="00566E8C">
        <w:t xml:space="preserve"> </w:t>
      </w:r>
      <w:r w:rsidR="00566E8C">
        <w:rPr>
          <w:rStyle w:val="FootnoteCharacters"/>
        </w:rPr>
        <w:fldChar w:fldCharType="begin"/>
      </w:r>
      <w:r w:rsidR="005F1C8E">
        <w:rPr>
          <w:rStyle w:val="FootnoteCharacters"/>
        </w:rPr>
        <w:instrText xml:space="preserve"> ADDIN ZOTERO_ITEM CSL_CITATION {"citationID":"aj6m994m9g","properties":{"formattedCitation":"(Schultz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sidR="00566E8C">
        <w:rPr>
          <w:rStyle w:val="FootnoteCharacters"/>
        </w:rPr>
        <w:fldChar w:fldCharType="separate"/>
      </w:r>
      <w:r w:rsidR="00566E8C" w:rsidRPr="007A595D">
        <w:t>(Schultz 1986)</w:t>
      </w:r>
      <w:r w:rsidR="00566E8C">
        <w:rPr>
          <w:rStyle w:val="FootnoteCharacters"/>
        </w:rPr>
        <w:fldChar w:fldCharType="end"/>
      </w:r>
      <w:r>
        <w:t xml:space="preserve">. Some treatments of LIC focus on the use of light weapons and ambush tactics </w:t>
      </w:r>
      <w:r w:rsidR="00566E8C">
        <w:fldChar w:fldCharType="begin"/>
      </w:r>
      <w:r w:rsidR="000D6065">
        <w:instrText xml:space="preserve"> ADDIN ZOTERO_ITEM CSL_CITATION {"citationID":"a2bktg8d9pg","properties":{"formattedCitation":"(Kornbluh and Hackel 1986)","plainCitation":"(Kornbluh and Hackel 1986)","noteIndex":0},"citationItems":[{"id":6646,"uris":["http://zotero.org/users/2506258/items/9EHV7PG6"],"uri":["http://zotero.org/users/2506258/items/9EHV7PG6"],"itemData":{"id":6646,"type":"article-journal","title":"Low-Intensity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 </w:instrText>
      </w:r>
      <w:r w:rsidR="00566E8C">
        <w:fldChar w:fldCharType="separate"/>
      </w:r>
      <w:r w:rsidR="000D6065" w:rsidRPr="000D6065">
        <w:t>(</w:t>
      </w:r>
      <w:proofErr w:type="spellStart"/>
      <w:r w:rsidR="000D6065" w:rsidRPr="000D6065">
        <w:t>Kornbluh</w:t>
      </w:r>
      <w:proofErr w:type="spellEnd"/>
      <w:r w:rsidR="000D6065" w:rsidRPr="000D6065">
        <w:t xml:space="preserve"> and </w:t>
      </w:r>
      <w:proofErr w:type="spellStart"/>
      <w:r w:rsidR="000D6065" w:rsidRPr="000D6065">
        <w:t>Hackel</w:t>
      </w:r>
      <w:proofErr w:type="spellEnd"/>
      <w:r w:rsidR="000D6065" w:rsidRPr="000D6065">
        <w:t xml:space="preserve"> 1986)</w:t>
      </w:r>
      <w:r w:rsidR="00566E8C">
        <w:fldChar w:fldCharType="end"/>
      </w:r>
      <w:r w:rsidR="00566E8C">
        <w:t xml:space="preserve"> </w:t>
      </w:r>
      <w:r>
        <w:t>while others identify the phenomenon in terms of non-state actors</w:t>
      </w:r>
      <w:r w:rsidR="00566E8C">
        <w:t xml:space="preserve"> </w:t>
      </w:r>
      <w:r w:rsidR="00566E8C">
        <w:fldChar w:fldCharType="begin"/>
      </w:r>
      <w:r w:rsidR="000D6065">
        <w:instrText xml:space="preserve"> ADDIN ZOTERO_ITEM CSL_CITATION {"citationID":"a1lnekaugho","properties":{"formattedCitation":"(Kinross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rsidR="00566E8C">
        <w:fldChar w:fldCharType="separate"/>
      </w:r>
      <w:r w:rsidR="000D6065" w:rsidRPr="000D6065">
        <w:t>(Kinross 2004)</w:t>
      </w:r>
      <w:r w:rsidR="00566E8C">
        <w:fldChar w:fldCharType="end"/>
      </w:r>
      <w:r>
        <w:t>. Unsurprisingly LIC is more prevalent in under-developed or poorly institutionalized regions</w:t>
      </w:r>
      <w:r w:rsidR="00566E8C">
        <w:t xml:space="preserve"> </w:t>
      </w:r>
      <w:r w:rsidR="00566E8C">
        <w:rPr>
          <w:rStyle w:val="FootnoteCharacters"/>
        </w:rPr>
        <w:fldChar w:fldCharType="begin"/>
      </w:r>
      <w:r w:rsidR="004A1A79">
        <w:rPr>
          <w:rStyle w:val="FootnoteCharacters"/>
        </w:rPr>
        <w:instrText xml:space="preserve"> ADDIN ZOTERO_ITEM CSL_CITATION {"citationID":"a2027f2b2rn","properties":{"formattedCitation":"(Hammond 1990)","plainCitation":"(Hammond 1990)","noteIndex":0},"citationItems":[{"id":6613,"uris":["http://zotero.org/users/2506258/items/UTDGHHRA"],"uri":["http://zotero.org/users/2506258/items/UTDGHHRA"],"itemData":{"id":6613,"type":"article-journal","title":"Low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 </w:instrText>
      </w:r>
      <w:r w:rsidR="00566E8C">
        <w:rPr>
          <w:rStyle w:val="FootnoteCharacters"/>
        </w:rPr>
        <w:fldChar w:fldCharType="separate"/>
      </w:r>
      <w:r w:rsidR="004A1A79" w:rsidRPr="004A1A79">
        <w:t>(Hammond 1990)</w:t>
      </w:r>
      <w:r w:rsidR="00566E8C">
        <w:rPr>
          <w:rStyle w:val="FootnoteCharacters"/>
        </w:rPr>
        <w:fldChar w:fldCharType="end"/>
      </w:r>
      <w:r>
        <w:t>. The classical literature on counterinsurgency</w:t>
      </w:r>
      <w:r w:rsidR="00566E8C">
        <w:t xml:space="preserve"> </w:t>
      </w:r>
      <w:r w:rsidR="00566E8C">
        <w:fldChar w:fldCharType="begin"/>
      </w:r>
      <w:r w:rsidR="004A1A79">
        <w:instrText xml:space="preserve"> ADDIN ZOTERO_ITEM CSL_CITATION {"citationID":"a23s2l21u46","properties":{"formattedCitation":"(Galula 1964; Taber 1965)","plainCitation":"(Galula 1964; Taber 1965)","noteIndex":0},"citationItems":[{"id":17468,"uris":["http://zotero.org/users/2506258/items/7PRFJYHK"],"uri":["http://zotero.org/users/2506258/items/7PRFJYHK"],"itemData":{"id":17468,"type":"book","title":"Counterinsurgency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 </w:instrText>
      </w:r>
      <w:r w:rsidR="00566E8C">
        <w:fldChar w:fldCharType="separate"/>
      </w:r>
      <w:r w:rsidR="004A1A79" w:rsidRPr="004A1A79">
        <w:t>(</w:t>
      </w:r>
      <w:proofErr w:type="spellStart"/>
      <w:r w:rsidR="004A1A79" w:rsidRPr="004A1A79">
        <w:t>Galula</w:t>
      </w:r>
      <w:proofErr w:type="spellEnd"/>
      <w:r w:rsidR="004A1A79" w:rsidRPr="004A1A79">
        <w:t xml:space="preserve"> 1964; Taber 1965)</w:t>
      </w:r>
      <w:r w:rsidR="00566E8C">
        <w:fldChar w:fldCharType="end"/>
      </w:r>
      <w:r>
        <w:t xml:space="preserve"> and its modern variants </w:t>
      </w:r>
      <w:r w:rsidR="00566E8C">
        <w:fldChar w:fldCharType="begin"/>
      </w:r>
      <w:r w:rsidR="000D6065">
        <w:instrText xml:space="preserve"> ADDIN ZOTERO_ITEM CSL_CITATION {"citationID":"a1kag1prubd","properties":{"formattedCitation":"(Nagl 2005; Kilcullen 2010)","plainCitation":"(Nagl 2005; Kilcullen 2010)","noteIndex":0},"citationItems":[{"id":17463,"uris":["http://zotero.org/users/2506258/items/A69T62ML"],"uri":["http://zotero.org/users/2506258/items/A69T62ML"],"itemData":{"id":17463,"type":"book","title":"Learning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rsidR="00566E8C">
        <w:fldChar w:fldCharType="separate"/>
      </w:r>
      <w:r w:rsidR="000D6065" w:rsidRPr="000D6065">
        <w:t>(</w:t>
      </w:r>
      <w:proofErr w:type="spellStart"/>
      <w:r w:rsidR="000D6065" w:rsidRPr="000D6065">
        <w:t>Nagl</w:t>
      </w:r>
      <w:proofErr w:type="spellEnd"/>
      <w:r w:rsidR="000D6065" w:rsidRPr="000D6065">
        <w:t xml:space="preserve"> 2005; Kilcullen 2010)</w:t>
      </w:r>
      <w:r w:rsidR="00566E8C">
        <w:fldChar w:fldCharType="end"/>
      </w:r>
      <w:r w:rsidR="00566E8C">
        <w:t xml:space="preserve"> </w:t>
      </w:r>
      <w:r>
        <w:t>fall into this category.</w:t>
      </w:r>
    </w:p>
    <w:p w14:paraId="60E80F09" w14:textId="680AB728" w:rsidR="000A77B7" w:rsidRDefault="00470E9F" w:rsidP="004C76DC">
      <w:pPr>
        <w:pStyle w:val="Newparagraph"/>
      </w:pPr>
      <w:r>
        <w:t>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w:t>
      </w:r>
      <w:r w:rsidR="00B1289A">
        <w:t>,</w:t>
      </w:r>
      <w:r>
        <w:t xml:space="preserve"> and organizational structure of irregular actors </w:t>
      </w:r>
      <w:r w:rsidR="00566E8C">
        <w:fldChar w:fldCharType="begin"/>
      </w:r>
      <w:r w:rsidR="004A1A79">
        <w:instrText xml:space="preserve"> ADDIN ZOTERO_ITEM CSL_CITATION {"citationID":"a1q3388n58v","properties":{"formattedCitation":"(Petersen 2001; Wood 2003)","plainCitation":"(Petersen 2001; Wood 2003)","noteIndex":0},"citationItems":[{"id":17459,"uris":["http://zotero.org/users/2506258/items/G4X3YEFP"],"uri":["http://zotero.org/users/2506258/items/G4X3YEFP"],"itemData":{"id":17459,"type":"book","title":"Resistance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 </w:instrText>
      </w:r>
      <w:r w:rsidR="00566E8C">
        <w:fldChar w:fldCharType="separate"/>
      </w:r>
      <w:r w:rsidR="004A1A79" w:rsidRPr="004A1A79">
        <w:t>(Petersen 2001; Wood 2003)</w:t>
      </w:r>
      <w:r w:rsidR="00566E8C">
        <w:fldChar w:fldCharType="end"/>
      </w:r>
      <w:r w:rsidR="00566E8C">
        <w:t xml:space="preserve"> </w:t>
      </w:r>
      <w:r>
        <w:t>and the militaries that fight them</w:t>
      </w:r>
      <w:r w:rsidR="00566E8C">
        <w:t xml:space="preserve"> </w:t>
      </w:r>
      <w:r w:rsidR="00566E8C">
        <w:fldChar w:fldCharType="begin"/>
      </w:r>
      <w:r w:rsidR="004A1A79">
        <w:instrText xml:space="preserve"> ADDIN ZOTERO_ITEM CSL_CITATION {"citationID":"a206v6vrp3r","properties":{"formattedCitation":"(Hazelton 2017)","plainCitation":"(Hazelton 2017)","noteIndex":0},"citationItems":[{"id":18947,"uris":["http://zotero.org/users/2506258/items/6A9GP7NC"],"uri":["http://zotero.org/users/2506258/items/6A9GP7NC"],"itemData":{"id":18947,"type":"article-journal","title":"The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rsidR="00566E8C">
        <w:fldChar w:fldCharType="separate"/>
      </w:r>
      <w:r w:rsidR="004A1A79" w:rsidRPr="004A1A79">
        <w:t>(Hazelton 2017)</w:t>
      </w:r>
      <w:r w:rsidR="00566E8C">
        <w:fldChar w:fldCharType="end"/>
      </w:r>
      <w:r>
        <w:t>. The recent renewal of interest in low-intensity conflict between more capable competitors in many ways represents a return to the two earlier themes—wars limited by ends and risk-sensitivity</w:t>
      </w:r>
      <w:bookmarkStart w:id="5" w:name="_xv2zo47pbnrc"/>
      <w:bookmarkEnd w:id="5"/>
      <w:r>
        <w:t>.</w:t>
      </w:r>
    </w:p>
    <w:p w14:paraId="4195AAAE" w14:textId="77777777" w:rsidR="000A77B7" w:rsidRDefault="00470E9F">
      <w:pPr>
        <w:pStyle w:val="Heading2"/>
        <w:spacing w:after="200" w:line="276" w:lineRule="auto"/>
        <w:ind w:left="-15" w:right="10"/>
      </w:pPr>
      <w:r>
        <w:t>Modern Gray Zone Conflict</w:t>
      </w:r>
    </w:p>
    <w:p w14:paraId="25C1A9F5" w14:textId="7C4505C1" w:rsidR="000A77B7" w:rsidRDefault="00470E9F" w:rsidP="00090CF0">
      <w:pPr>
        <w:pStyle w:val="Newparagraph"/>
        <w:ind w:firstLine="0"/>
      </w:pPr>
      <w:r>
        <w:t>Gray zone conflict today has been described as “a carefully planned campaign operating in the space between traditional diplomacy and overt military aggression” employed by revisionist states with grand geopolitical ambitions and irresistible capabilities</w:t>
      </w:r>
      <w:r w:rsidR="00566E8C">
        <w:t xml:space="preserve"> </w:t>
      </w:r>
      <w:r w:rsidR="00566E8C">
        <w:rPr>
          <w:rStyle w:val="FootnoteCharacters"/>
        </w:rPr>
        <w:fldChar w:fldCharType="begin"/>
      </w:r>
      <w:r w:rsidR="005F1C8E">
        <w:rPr>
          <w:rStyle w:val="FootnoteCharacters"/>
        </w:rPr>
        <w:instrText xml:space="preserve"> ADDIN ZOTERO_ITEM CSL_CITATION {"citationID":"a1hnp07bjak","properties":{"formattedCitation":"(Mazarr 2015)","plainCitation":"(Mazarr 2015)","noteIndex":0},"citationItems":[{"id":3537,"uris":["http://zotero.org/users/2506258/items/9ZDIJFAI"],"uri":["http://zotero.org/users/2506258/items/9ZDIJFAI"],"itemData":{"id":3537,"type":"report","title":"Mastering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rsidR="00566E8C">
        <w:rPr>
          <w:rStyle w:val="FootnoteCharacters"/>
        </w:rPr>
        <w:fldChar w:fldCharType="separate"/>
      </w:r>
      <w:r w:rsidR="00566E8C" w:rsidRPr="007A595D">
        <w:t>(Mazarr 2015)</w:t>
      </w:r>
      <w:r w:rsidR="00566E8C">
        <w:rPr>
          <w:rStyle w:val="FootnoteCharacters"/>
        </w:rPr>
        <w:fldChar w:fldCharType="end"/>
      </w:r>
      <w:r>
        <w:t xml:space="preserve">. This </w:t>
      </w:r>
      <w:r>
        <w:lastRenderedPageBreak/>
        <w:t>pessimism has even led some to advocate revamping deterrence to focus on threats from the gray zone</w:t>
      </w:r>
      <w:r w:rsidR="00566E8C">
        <w:t xml:space="preserve"> </w:t>
      </w:r>
      <w:r w:rsidR="00566E8C">
        <w:rPr>
          <w:rStyle w:val="FootnoteCharacters"/>
        </w:rPr>
        <w:fldChar w:fldCharType="begin"/>
      </w:r>
      <w:r w:rsidR="004A1A79">
        <w:rPr>
          <w:rStyle w:val="FootnoteCharacters"/>
        </w:rPr>
        <w:instrText xml:space="preserve"> ADDIN ZOTERO_ITEM CSL_CITATION {"citationID":"a1gde0chqgb","properties":{"formattedCitation":"(Matisek 2017)","plainCitation":"(Matisek 2017)","noteIndex":0},"citationItems":[{"id":21406,"uris":["http://zotero.org/users/2506258/items/KGY25RHB"],"uri":["http://zotero.org/users/2506258/items/KGY25RHB"],"itemData":{"id":21406,"type":"article-journal","title":"Shades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rsidR="00566E8C">
        <w:rPr>
          <w:rStyle w:val="FootnoteCharacters"/>
        </w:rPr>
        <w:fldChar w:fldCharType="separate"/>
      </w:r>
      <w:r w:rsidR="004A1A79" w:rsidRPr="004A1A79">
        <w:t>(</w:t>
      </w:r>
      <w:proofErr w:type="spellStart"/>
      <w:r w:rsidR="004A1A79" w:rsidRPr="004A1A79">
        <w:t>Matisek</w:t>
      </w:r>
      <w:proofErr w:type="spellEnd"/>
      <w:r w:rsidR="004A1A79" w:rsidRPr="004A1A79">
        <w:t xml:space="preserve"> 2017)</w:t>
      </w:r>
      <w:r w:rsidR="00566E8C">
        <w:rPr>
          <w:rStyle w:val="FootnoteCharacters"/>
        </w:rPr>
        <w:fldChar w:fldCharType="end"/>
      </w:r>
      <w:r>
        <w:t>. Russia, and its intervention in Ukraine in particular, is the paradigmatic exemplar</w:t>
      </w:r>
      <w:r w:rsidR="00566E8C">
        <w:t xml:space="preserve"> </w:t>
      </w:r>
      <w:r w:rsidR="00566E8C">
        <w:rPr>
          <w:rStyle w:val="FootnoteCharacters"/>
        </w:rPr>
        <w:fldChar w:fldCharType="begin"/>
      </w:r>
      <w:r w:rsidR="000D6065">
        <w:rPr>
          <w:rStyle w:val="FootnoteCharacters"/>
        </w:rPr>
        <w:instrText xml:space="preserve"> ADDIN ZOTERO_ITEM CSL_CITATION {"citationID":"a182kuvtqrj","properties":{"formattedCitation":"(Marten 2015)","plainCitation":"(Marten 2015)","noteIndex":0},"citationItems":[{"id":6702,"uris":["http://zotero.org/users/2506258/items/NTMEZZFH"],"uri":["http://zotero.org/users/2506258/items/NTMEZZFH"],"itemData":{"id":6702,"type":"article-journal","title":"Putin's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 </w:instrText>
      </w:r>
      <w:r w:rsidR="00566E8C">
        <w:rPr>
          <w:rStyle w:val="FootnoteCharacters"/>
        </w:rPr>
        <w:fldChar w:fldCharType="separate"/>
      </w:r>
      <w:r w:rsidR="000D6065" w:rsidRPr="000D6065">
        <w:t>(Marten 2015)</w:t>
      </w:r>
      <w:r w:rsidR="00566E8C">
        <w:rPr>
          <w:rStyle w:val="FootnoteCharacters"/>
        </w:rPr>
        <w:fldChar w:fldCharType="end"/>
      </w:r>
      <w:r>
        <w:t>. Russia uses novel forms of “hybrid warfare” to facilitate increased aggression against NATO and the West</w:t>
      </w:r>
      <w:r w:rsidR="00566E8C">
        <w:t xml:space="preserve"> </w:t>
      </w:r>
      <w:r w:rsidR="00566E8C">
        <w:rPr>
          <w:rStyle w:val="FootnoteCharacters"/>
        </w:rPr>
        <w:fldChar w:fldCharType="begin"/>
      </w:r>
      <w:r w:rsidR="000D6065">
        <w:rPr>
          <w:rStyle w:val="FootnoteCharacters"/>
        </w:rPr>
        <w:instrText xml:space="preserve"> ADDIN ZOTERO_ITEM CSL_CITATION {"citationID":"a25td0l4fcs","properties":{"formattedCitation":"(Chivvis 2017)","plainCitation":"(Chivvis 2017)","noteIndex":0},"citationItems":[{"id":10425,"uris":["http://zotero.org/users/2506258/items/RMP7NMPZ"],"uri":["http://zotero.org/users/2506258/items/RMP7NMPZ"],"itemData":{"id":10425,"type":"article-journal","title":"Hybrid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sidR="00566E8C">
        <w:rPr>
          <w:rStyle w:val="FootnoteCharacters"/>
        </w:rPr>
        <w:fldChar w:fldCharType="separate"/>
      </w:r>
      <w:r w:rsidR="000D6065" w:rsidRPr="000D6065">
        <w:t>(</w:t>
      </w:r>
      <w:proofErr w:type="spellStart"/>
      <w:r w:rsidR="000D6065" w:rsidRPr="000D6065">
        <w:t>Chivvis</w:t>
      </w:r>
      <w:proofErr w:type="spellEnd"/>
      <w:r w:rsidR="000D6065" w:rsidRPr="000D6065">
        <w:t xml:space="preserve"> 2017)</w:t>
      </w:r>
      <w:r w:rsidR="00566E8C">
        <w:rPr>
          <w:rStyle w:val="FootnoteCharacters"/>
        </w:rPr>
        <w:fldChar w:fldCharType="end"/>
      </w:r>
      <w:r>
        <w:t>. This view holds that aggressors can work around adversaries’ red lines to achieve coercive bargaining success without triggering escalation</w:t>
      </w:r>
      <w:r w:rsidR="00566E8C">
        <w:t xml:space="preserve"> </w:t>
      </w:r>
      <w:r w:rsidR="00566E8C">
        <w:rPr>
          <w:rStyle w:val="FootnoteCharacters"/>
        </w:rPr>
        <w:fldChar w:fldCharType="begin"/>
      </w:r>
      <w:r w:rsidR="00A02333">
        <w:rPr>
          <w:rStyle w:val="FootnoteCharacters"/>
        </w:rPr>
        <w:instrText xml:space="preserve"> ADDIN ZOTERO_ITEM CSL_CITATION {"citationID":"a18u2c9qd8e","properties":{"formattedCitation":"(Altman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rsidR="00566E8C">
        <w:rPr>
          <w:rStyle w:val="FootnoteCharacters"/>
        </w:rPr>
        <w:fldChar w:fldCharType="separate"/>
      </w:r>
      <w:r w:rsidR="00A02333" w:rsidRPr="00A02333">
        <w:t>(Altman 2018)</w:t>
      </w:r>
      <w:r w:rsidR="00566E8C">
        <w:rPr>
          <w:rStyle w:val="FootnoteCharacters"/>
        </w:rPr>
        <w:fldChar w:fldCharType="end"/>
      </w:r>
      <w:r>
        <w:t>. If so, we might expect to see Russia engaging in gray zone conflict in as many situations as possible; there is little reason to avoid undertaking an efficient form of warfare that provides significant gains at low cost.</w:t>
      </w:r>
    </w:p>
    <w:p w14:paraId="11A1E031" w14:textId="4C82B5EB" w:rsidR="000A77B7" w:rsidRDefault="00470E9F" w:rsidP="004C76DC">
      <w:pPr>
        <w:pStyle w:val="Newparagraph"/>
      </w:pPr>
      <w: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means </w:t>
      </w:r>
      <w:r w:rsidR="009F3C16">
        <w:t xml:space="preserve">by </w:t>
      </w:r>
      <w:r>
        <w:t>which low intensity conflict can be practiced</w:t>
      </w:r>
      <w:r w:rsidR="00566E8C">
        <w:t xml:space="preserve"> </w:t>
      </w:r>
      <w:r w:rsidR="00566E8C">
        <w:fldChar w:fldCharType="begin"/>
      </w:r>
      <w:r w:rsidR="000D6065">
        <w:instrText xml:space="preserve"> ADDIN ZOTERO_ITEM CSL_CITATION {"citationID":"a2cgkgagnig","properties":{"formattedCitation":"(Wirtz 2017)","plainCitation":"(Wirtz 2017)","noteIndex":0},"citationItems":[{"id":21405,"uris":["http://zotero.org/users/2506258/items/UP8Y8253"],"uri":["http://zotero.org/users/2506258/items/UP8Y8253"],"itemData":{"id":21405,"type":"article-journal","title":"Life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rsidR="00566E8C">
        <w:fldChar w:fldCharType="separate"/>
      </w:r>
      <w:r w:rsidR="000D6065" w:rsidRPr="000D6065">
        <w:t>(Wirtz 2017)</w:t>
      </w:r>
      <w:r w:rsidR="00566E8C">
        <w:fldChar w:fldCharType="end"/>
      </w:r>
      <w:r>
        <w:t>. The emergence of new, cheaper implements of coercion</w:t>
      </w:r>
      <w:r w:rsidR="009F3C16">
        <w:t xml:space="preserve"> </w:t>
      </w:r>
      <w:r>
        <w:t>have made it easier than before to fight circumspect contests</w:t>
      </w:r>
      <w:r w:rsidR="00566E8C">
        <w:t xml:space="preserve"> </w:t>
      </w:r>
      <w:r w:rsidR="00566E8C">
        <w:rPr>
          <w:rStyle w:val="FootnoteCharacters"/>
        </w:rPr>
        <w:fldChar w:fldCharType="begin"/>
      </w:r>
      <w:r w:rsidR="005F1C8E">
        <w:rPr>
          <w:rStyle w:val="FootnoteCharacters"/>
        </w:rPr>
        <w:instrText xml:space="preserve"> ADDIN ZOTERO_ITEM CSL_CITATION {"citationID":"a1q0brvec1r","properties":{"formattedCitation":"(Lindsay and Gartzke 2018)","plainCitation":"(Lindsay and Gartzke 2018)","noteIndex":0},"citationItems":[{"id":15449,"uris":["http://zotero.org/users/2506258/items/222ETN4Z"],"uri":["http://zotero.org/users/2506258/items/222ETN4Z"],"itemData":{"id":15449,"type":"chapter","title":"Coercion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rsidR="00566E8C">
        <w:rPr>
          <w:rStyle w:val="FootnoteCharacters"/>
        </w:rPr>
        <w:fldChar w:fldCharType="separate"/>
      </w:r>
      <w:r w:rsidR="00566E8C" w:rsidRPr="007A595D">
        <w:t>(Lindsay and Gartzke 2018)</w:t>
      </w:r>
      <w:r w:rsidR="00566E8C">
        <w:rPr>
          <w:rStyle w:val="FootnoteCharacters"/>
        </w:rPr>
        <w:fldChar w:fldCharType="end"/>
      </w:r>
      <w:r>
        <w:t>.</w:t>
      </w:r>
    </w:p>
    <w:p w14:paraId="0A227685" w14:textId="27511D95" w:rsidR="000A77B7" w:rsidRDefault="00470E9F" w:rsidP="004C76DC">
      <w:pPr>
        <w:pStyle w:val="Newparagraph"/>
      </w:pPr>
      <w:r>
        <w:t xml:space="preserve">Even </w:t>
      </w:r>
      <w:r w:rsidR="009F3C16">
        <w:t xml:space="preserve">sceptics </w:t>
      </w:r>
      <w:r>
        <w:t>of the potency of new information technologies highlight the expanded repertoire of military strategies available for low intensity conflict, especially online espionage</w:t>
      </w:r>
      <w:r w:rsidR="009F3C16">
        <w:t xml:space="preserve"> and</w:t>
      </w:r>
      <w:r>
        <w:t xml:space="preserve"> cyber disruption</w:t>
      </w:r>
      <w:r w:rsidR="00566E8C">
        <w:t xml:space="preserve"> </w:t>
      </w:r>
      <w:r w:rsidR="00566E8C">
        <w:rPr>
          <w:rStyle w:val="FootnoteCharacters"/>
        </w:rPr>
        <w:fldChar w:fldCharType="begin"/>
      </w:r>
      <w:r w:rsidR="005F1C8E">
        <w:rPr>
          <w:rStyle w:val="FootnoteCharacters"/>
        </w:rPr>
        <w:instrText xml:space="preserve"> ADDIN ZOTERO_ITEM CSL_CITATION {"citationID":"a10sl4nh504","properties":{"formattedCitation":"(Rid 2013; Jensen, Valeriano, and Maness 2019)","plainCitation":"(Rid 2013; Jensen, Valeriano, and Maness 2019)","noteIndex":0},"citationItems":[{"id":19180,"uris":["http://zotero.org/users/2506258/items/GXTZPUJI"],"uri":["http://zotero.org/users/2506258/items/GXTZPUJI"],"itemData":{"id":19180,"type":"article-magazine","title":"Cyberwar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rsidR="00566E8C">
        <w:rPr>
          <w:rStyle w:val="FootnoteCharacters"/>
        </w:rPr>
        <w:fldChar w:fldCharType="separate"/>
      </w:r>
      <w:r w:rsidR="00566E8C" w:rsidRPr="007A595D">
        <w:t>(Rid 2013; Jensen, Valeriano, and Maness 2019)</w:t>
      </w:r>
      <w:r w:rsidR="00566E8C">
        <w:rPr>
          <w:rStyle w:val="FootnoteCharacters"/>
        </w:rPr>
        <w:fldChar w:fldCharType="end"/>
      </w:r>
      <w:r>
        <w:t>. Compared to historical subversion</w:t>
      </w:r>
      <w:r w:rsidR="009F3C16">
        <w:t>s</w:t>
      </w:r>
      <w:r>
        <w:t xml:space="preserve"> this is certainly true. Yet there are also more, and more technologically sophisticated, means available for </w:t>
      </w:r>
      <w:r w:rsidRPr="00B1289A">
        <w:t>all</w:t>
      </w:r>
      <w:r>
        <w:t xml:space="preserve"> types of warfare, </w:t>
      </w:r>
      <w:r w:rsidR="00B1289A">
        <w:t xml:space="preserve">some of which </w:t>
      </w:r>
      <w:r>
        <w:t>are only likely to be used in major war</w:t>
      </w:r>
      <w:r w:rsidR="00B1289A">
        <w:t xml:space="preserve"> (e.g., anti-satellite weapons, hypersonic munitions, anti-ship ballistic missiles)</w:t>
      </w:r>
      <w:r>
        <w:t xml:space="preserve">.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sidRPr="00090CF0">
        <w:rPr>
          <w:i/>
        </w:rPr>
        <w:t>all</w:t>
      </w:r>
      <w:r>
        <w:t xml:space="preserve"> types </w:t>
      </w:r>
      <w:r>
        <w:lastRenderedPageBreak/>
        <w:t xml:space="preserve">with the use of a </w:t>
      </w:r>
      <w:r w:rsidRPr="00090CF0">
        <w:rPr>
          <w:i/>
        </w:rPr>
        <w:t>subset</w:t>
      </w:r>
      <w:r>
        <w:t xml:space="preserve"> </w:t>
      </w:r>
      <w:r w:rsidR="00B1289A">
        <w:t xml:space="preserve">of means for </w:t>
      </w:r>
      <w:r>
        <w:t>limited conflict. Cyber operations may be prevalent in the gray zone, but they will be prevalent in every war of the 21</w:t>
      </w:r>
      <w:r>
        <w:rPr>
          <w:vertAlign w:val="superscript"/>
        </w:rPr>
        <w:t>st</w:t>
      </w:r>
      <w:r>
        <w:t xml:space="preserve"> century.</w:t>
      </w:r>
    </w:p>
    <w:p w14:paraId="67298110" w14:textId="0C94855C" w:rsidR="000A77B7" w:rsidRDefault="00B1289A" w:rsidP="004C76DC">
      <w:pPr>
        <w:pStyle w:val="Newparagraph"/>
      </w:pPr>
      <w:r>
        <w:t>T</w:t>
      </w:r>
      <w:r w:rsidR="00470E9F">
        <w: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14:paraId="3E493E38" w14:textId="6DE8AA74" w:rsidR="000A77B7" w:rsidRDefault="00470E9F" w:rsidP="006345CB">
      <w:pPr>
        <w:pStyle w:val="Displayedquotation"/>
      </w:pPr>
      <w:r>
        <w:t xml:space="preserve">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w:t>
      </w:r>
      <w:r w:rsidR="00566E8C">
        <w:rPr>
          <w:rStyle w:val="FootnoteCharacters"/>
        </w:rPr>
        <w:fldChar w:fldCharType="begin"/>
      </w:r>
      <w:r w:rsidR="005F1C8E">
        <w:rPr>
          <w:rStyle w:val="FootnoteCharacters"/>
        </w:rPr>
        <w:instrText xml:space="preserve"> ADDIN ZOTERO_ITEM CSL_CITATION {"citationID":"a1iob82d485","properties":{"formattedCitation":"(Schultz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sidR="00566E8C">
        <w:rPr>
          <w:rStyle w:val="FootnoteCharacters"/>
        </w:rPr>
        <w:fldChar w:fldCharType="separate"/>
      </w:r>
      <w:r w:rsidR="00566E8C" w:rsidRPr="007A595D">
        <w:t>(Schultz 1986)</w:t>
      </w:r>
      <w:r w:rsidR="00566E8C">
        <w:rPr>
          <w:rStyle w:val="FootnoteCharacters"/>
        </w:rPr>
        <w:fldChar w:fldCharType="end"/>
      </w:r>
      <w:r>
        <w:t>.</w:t>
      </w:r>
    </w:p>
    <w:p w14:paraId="1AE4CA68" w14:textId="1C86E41E" w:rsidR="006345CB" w:rsidRDefault="006345CB" w:rsidP="004C76DC">
      <w:pPr>
        <w:pStyle w:val="Newparagraph"/>
      </w:pPr>
      <w:r>
        <w:t xml:space="preserve">Our theory hopes to reemphasize this optimism concerning the motivations underlying gray zone conflict. The phenomenon of gray zone conflict is not new, but its causes have evolved in a way that should </w:t>
      </w:r>
      <w:r w:rsidR="00B1289A">
        <w:t>encourage patience</w:t>
      </w:r>
      <w:r>
        <w:t xml:space="preserve"> before sounding </w:t>
      </w:r>
      <w:r w:rsidR="00110DA0">
        <w:t>alarm</w:t>
      </w:r>
      <w:r w:rsidR="00B1289A">
        <w:t>s</w:t>
      </w:r>
      <w:r>
        <w:t>.</w:t>
      </w:r>
    </w:p>
    <w:p w14:paraId="5635A603" w14:textId="77777777" w:rsidR="000A77B7" w:rsidRDefault="00470E9F">
      <w:pPr>
        <w:pStyle w:val="Heading1"/>
        <w:spacing w:after="200" w:line="276" w:lineRule="auto"/>
        <w:ind w:left="-5" w:right="10"/>
      </w:pPr>
      <w:r>
        <w:t>A Theory of Gray Zone Conflict</w:t>
      </w:r>
    </w:p>
    <w:p w14:paraId="632E9DB3" w14:textId="77777777" w:rsidR="000A77B7" w:rsidRDefault="00470E9F" w:rsidP="0000434C">
      <w:pPr>
        <w:pStyle w:val="Newparagraph"/>
        <w:ind w:firstLine="0"/>
      </w:pPr>
      <w:bookmarkStart w:id="6" w:name="_o5zyiueyr7r"/>
      <w:bookmarkEnd w:id="6"/>
      <w: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14:paraId="0E64C95A" w14:textId="11E00F5E" w:rsidR="000A77B7" w:rsidRDefault="00470E9F" w:rsidP="004C76DC">
      <w:pPr>
        <w:pStyle w:val="Newparagraph"/>
      </w:pPr>
      <w:r>
        <w:t xml:space="preserve">First, gray zone conflict results from agency rather than necessity. It is </w:t>
      </w:r>
      <w:r>
        <w:rPr>
          <w:i/>
        </w:rPr>
        <w:t>limitation by choice</w:t>
      </w:r>
      <w:r>
        <w:t xml:space="preserve">. If limited war were distinguished only by limited ends, why wouldn’t actors use the most effective means for the job? Gray zone conflict involves refraining from using one’s most potent military capabilities. </w:t>
      </w:r>
    </w:p>
    <w:p w14:paraId="4B8D35B2" w14:textId="1F59843E" w:rsidR="000A77B7" w:rsidRDefault="00470E9F" w:rsidP="004C76DC">
      <w:pPr>
        <w:pStyle w:val="Newparagraph"/>
      </w:pPr>
      <w:r>
        <w:lastRenderedPageBreak/>
        <w:t xml:space="preserve">Second, gray zone conflict involves </w:t>
      </w:r>
      <w:r>
        <w:rPr>
          <w:i/>
        </w:rPr>
        <w:t>capable initiators</w:t>
      </w:r>
      <w:r>
        <w:t xml:space="preserve">. In order to limit </w:t>
      </w:r>
      <w:r w:rsidR="009F3C16">
        <w:t xml:space="preserve">one’s </w:t>
      </w:r>
      <w:r>
        <w:t xml:space="preserve">means, an actor must have a portfolio of means to choose from. This differentiates Russian or American special operations forces from insurgents, even in cases where their </w:t>
      </w:r>
      <w:r w:rsidR="007D1574">
        <w:t>tactics</w:t>
      </w:r>
      <w:r>
        <w:t xml:space="preserve"> appear similar. </w:t>
      </w:r>
      <w:r w:rsidR="007D1574">
        <w:t xml:space="preserve">Moreover, </w:t>
      </w:r>
      <w:r>
        <w:t>weaker states and rebel groups vary considerably in their war aims and thus may refrain from</w:t>
      </w:r>
      <w:r w:rsidR="007D1574">
        <w:t xml:space="preserve"> giving</w:t>
      </w:r>
      <w:r>
        <w:t xml:space="preserve"> </w:t>
      </w:r>
      <w:r w:rsidR="007D1574">
        <w:t xml:space="preserve">their </w:t>
      </w:r>
      <w:r>
        <w:t>maximum effort</w:t>
      </w:r>
      <w:r w:rsidR="00566E8C">
        <w:t xml:space="preserve"> </w:t>
      </w:r>
      <w:r w:rsidR="00566E8C">
        <w:rPr>
          <w:rStyle w:val="FootnoteCharacters"/>
        </w:rPr>
        <w:fldChar w:fldCharType="begin"/>
      </w:r>
      <w:r w:rsidR="000D6065">
        <w:rPr>
          <w:rStyle w:val="FootnoteCharacters"/>
        </w:rPr>
        <w:instrText xml:space="preserve"> ADDIN ZOTERO_ITEM CSL_CITATION {"citationID":"a1u41sag4cb","properties":{"formattedCitation":"(Staniland 2012)","plainCitation":"(Staniland 2012)","noteIndex":0},"citationItems":[{"id":18946,"uris":["http://zotero.org/users/2506258/items/W23SU9FT"],"uri":["http://zotero.org/users/2506258/items/W23SU9FT"],"itemData":{"id":18946,"type":"article-journal","title":"States,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rsidR="00566E8C">
        <w:rPr>
          <w:rStyle w:val="FootnoteCharacters"/>
        </w:rPr>
        <w:fldChar w:fldCharType="separate"/>
      </w:r>
      <w:r w:rsidR="00566E8C" w:rsidRPr="007A595D">
        <w:t>(Staniland 2012)</w:t>
      </w:r>
      <w:r w:rsidR="00566E8C">
        <w:rPr>
          <w:rStyle w:val="FootnoteCharacters"/>
        </w:rPr>
        <w:fldChar w:fldCharType="end"/>
      </w:r>
      <w:r>
        <w:t>.</w:t>
      </w:r>
    </w:p>
    <w:p w14:paraId="0351C9C1" w14:textId="102CE896" w:rsidR="000A77B7" w:rsidRDefault="00470E9F" w:rsidP="004C76DC">
      <w:pPr>
        <w:pStyle w:val="Newparagraph"/>
      </w:pPr>
      <w:r>
        <w:t xml:space="preserve">Third, gray zone conflict must be preferred </w:t>
      </w:r>
      <w:r>
        <w:rPr>
          <w:i/>
        </w:rPr>
        <w:t>by both sides</w:t>
      </w:r>
      <w: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w:t>
      </w:r>
      <w:r w:rsidR="00566E8C">
        <w:t xml:space="preserve"> </w:t>
      </w:r>
      <w:r w:rsidR="00566E8C">
        <w:rPr>
          <w:rStyle w:val="FootnoteCharacters"/>
        </w:rPr>
        <w:fldChar w:fldCharType="begin"/>
      </w:r>
      <w:r w:rsidR="005F1C8E">
        <w:rPr>
          <w:rStyle w:val="FootnoteCharacters"/>
        </w:rPr>
        <w:instrText xml:space="preserve"> ADDIN ZOTERO_ITEM CSL_CITATION {"citationID":"a17pged12cv","properties":{"formattedCitation":"(Carson 2016; 2018)","plainCitation":"(Carson 2016; 2018)","noteIndex":0},"citationItems":[{"id":668,"uris":["http://zotero.org/users/2506258/items/BHW4FEPQ"],"uri":["http://zotero.org/users/2506258/items/BHW4FEPQ"],"itemData":{"id":668,"type":"article-journal","title":"Facing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sidR="00566E8C">
        <w:rPr>
          <w:rStyle w:val="FootnoteCharacters"/>
        </w:rPr>
        <w:fldChar w:fldCharType="separate"/>
      </w:r>
      <w:r w:rsidR="00566E8C" w:rsidRPr="007A595D">
        <w:t>(Carson 2016; 2018)</w:t>
      </w:r>
      <w:r w:rsidR="00566E8C">
        <w:rPr>
          <w:rStyle w:val="FootnoteCharacters"/>
        </w:rPr>
        <w:fldChar w:fldCharType="end"/>
      </w:r>
      <w:r>
        <w:t>.</w:t>
      </w:r>
    </w:p>
    <w:p w14:paraId="73B5ADA7" w14:textId="77777777" w:rsidR="000A77B7" w:rsidRDefault="00470E9F">
      <w:pPr>
        <w:pStyle w:val="Heading2"/>
      </w:pPr>
      <w:r>
        <w:t>A Typology of Limited Conflict</w:t>
      </w:r>
    </w:p>
    <w:p w14:paraId="1BD3D6E2" w14:textId="77B1048F" w:rsidR="000A77B7" w:rsidRDefault="00470E9F" w:rsidP="0000434C">
      <w:pPr>
        <w:pStyle w:val="Newparagraph"/>
        <w:ind w:firstLine="0"/>
      </w:pPr>
      <w:r>
        <w:t xml:space="preserve">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particular region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w:t>
      </w:r>
      <w:r w:rsidR="007D1574">
        <w:t>differentiates</w:t>
      </w:r>
      <w:r>
        <w:t xml:space="preserve"> types of limited war that involve actors with more and better military forces.</w:t>
      </w:r>
    </w:p>
    <w:tbl>
      <w:tblPr>
        <w:tblW w:w="9000" w:type="dxa"/>
        <w:tblInd w:w="90" w:type="dxa"/>
        <w:tblLook w:val="0400" w:firstRow="0" w:lastRow="0" w:firstColumn="0" w:lastColumn="0" w:noHBand="0" w:noVBand="1"/>
      </w:tblPr>
      <w:tblGrid>
        <w:gridCol w:w="900"/>
        <w:gridCol w:w="2880"/>
        <w:gridCol w:w="2430"/>
        <w:gridCol w:w="2790"/>
      </w:tblGrid>
      <w:tr w:rsidR="00F243C0" w14:paraId="43E006BA" w14:textId="77777777" w:rsidTr="00944269">
        <w:trPr>
          <w:trHeight w:val="280"/>
        </w:trPr>
        <w:tc>
          <w:tcPr>
            <w:tcW w:w="900" w:type="dxa"/>
            <w:shd w:val="clear" w:color="auto" w:fill="auto"/>
          </w:tcPr>
          <w:p w14:paraId="28E76635" w14:textId="77777777" w:rsidR="00F243C0" w:rsidRDefault="00F243C0" w:rsidP="00944269">
            <w:pPr>
              <w:keepNext/>
              <w:keepLines/>
              <w:spacing w:after="200" w:line="276" w:lineRule="auto"/>
            </w:pPr>
          </w:p>
        </w:tc>
        <w:tc>
          <w:tcPr>
            <w:tcW w:w="2880" w:type="dxa"/>
            <w:tcBorders>
              <w:right w:val="single" w:sz="4" w:space="0" w:color="000000"/>
            </w:tcBorders>
            <w:shd w:val="clear" w:color="auto" w:fill="auto"/>
          </w:tcPr>
          <w:p w14:paraId="5048CB61" w14:textId="77777777" w:rsidR="00F243C0" w:rsidRDefault="00F243C0" w:rsidP="00944269">
            <w:pPr>
              <w:keepNext/>
              <w:keepLines/>
              <w:spacing w:after="200" w:line="276" w:lineRule="auto"/>
            </w:pPr>
          </w:p>
        </w:tc>
        <w:tc>
          <w:tcPr>
            <w:tcW w:w="5220" w:type="dxa"/>
            <w:gridSpan w:val="2"/>
            <w:tcBorders>
              <w:top w:val="single" w:sz="4" w:space="0" w:color="000000"/>
              <w:left w:val="single" w:sz="4" w:space="0" w:color="000000"/>
              <w:right w:val="single" w:sz="4" w:space="0" w:color="000000"/>
            </w:tcBorders>
            <w:shd w:val="clear" w:color="auto" w:fill="auto"/>
          </w:tcPr>
          <w:p w14:paraId="13AF370F" w14:textId="77777777" w:rsidR="00F243C0" w:rsidRPr="00140F9F" w:rsidRDefault="00F243C0" w:rsidP="00F243C0">
            <w:pPr>
              <w:pStyle w:val="Newparagraph"/>
              <w:ind w:firstLine="0"/>
              <w:jc w:val="center"/>
            </w:pPr>
            <w:r w:rsidRPr="00140F9F">
              <w:t>Ends</w:t>
            </w:r>
          </w:p>
        </w:tc>
      </w:tr>
      <w:tr w:rsidR="00922648" w14:paraId="26B3C773" w14:textId="77777777" w:rsidTr="00944269">
        <w:trPr>
          <w:trHeight w:val="280"/>
        </w:trPr>
        <w:tc>
          <w:tcPr>
            <w:tcW w:w="900" w:type="dxa"/>
            <w:tcBorders>
              <w:bottom w:val="single" w:sz="4" w:space="0" w:color="000000"/>
            </w:tcBorders>
            <w:shd w:val="clear" w:color="auto" w:fill="auto"/>
          </w:tcPr>
          <w:p w14:paraId="046EE3F7" w14:textId="77777777" w:rsidR="00922648" w:rsidRDefault="00922648" w:rsidP="00944269">
            <w:pPr>
              <w:keepNext/>
              <w:keepLines/>
              <w:spacing w:after="200" w:line="276" w:lineRule="auto"/>
            </w:pPr>
          </w:p>
        </w:tc>
        <w:tc>
          <w:tcPr>
            <w:tcW w:w="2880" w:type="dxa"/>
            <w:tcBorders>
              <w:bottom w:val="single" w:sz="4" w:space="0" w:color="000000"/>
              <w:right w:val="single" w:sz="4" w:space="0" w:color="000000"/>
            </w:tcBorders>
            <w:shd w:val="clear" w:color="auto" w:fill="auto"/>
          </w:tcPr>
          <w:p w14:paraId="2D2C3EC4" w14:textId="77777777" w:rsidR="00922648" w:rsidRDefault="00922648" w:rsidP="00944269">
            <w:pPr>
              <w:keepNext/>
              <w:keepLines/>
              <w:spacing w:after="200" w:line="276" w:lineRule="auto"/>
            </w:pPr>
          </w:p>
        </w:tc>
        <w:tc>
          <w:tcPr>
            <w:tcW w:w="2430" w:type="dxa"/>
            <w:tcBorders>
              <w:left w:val="single" w:sz="4" w:space="0" w:color="000000"/>
              <w:bottom w:val="single" w:sz="4" w:space="0" w:color="000000"/>
            </w:tcBorders>
            <w:shd w:val="clear" w:color="auto" w:fill="auto"/>
          </w:tcPr>
          <w:p w14:paraId="1570BC59" w14:textId="77777777" w:rsidR="00922648" w:rsidRDefault="00922648" w:rsidP="00F243C0">
            <w:pPr>
              <w:pStyle w:val="Newparagraph"/>
              <w:jc w:val="center"/>
            </w:pPr>
            <w:r>
              <w:t>Concessions</w:t>
            </w:r>
          </w:p>
        </w:tc>
        <w:tc>
          <w:tcPr>
            <w:tcW w:w="2790" w:type="dxa"/>
            <w:tcBorders>
              <w:bottom w:val="single" w:sz="4" w:space="0" w:color="000000"/>
              <w:right w:val="single" w:sz="4" w:space="0" w:color="000000"/>
            </w:tcBorders>
            <w:shd w:val="clear" w:color="auto" w:fill="auto"/>
          </w:tcPr>
          <w:p w14:paraId="20F65F53" w14:textId="77777777" w:rsidR="00922648" w:rsidRDefault="00922648" w:rsidP="00F243C0">
            <w:pPr>
              <w:pStyle w:val="Newparagraph"/>
            </w:pPr>
            <w:r>
              <w:t>Conquest</w:t>
            </w:r>
          </w:p>
        </w:tc>
      </w:tr>
      <w:tr w:rsidR="00922648" w14:paraId="2175ACE5" w14:textId="77777777" w:rsidTr="00944269">
        <w:trPr>
          <w:trHeight w:val="848"/>
        </w:trPr>
        <w:tc>
          <w:tcPr>
            <w:tcW w:w="900" w:type="dxa"/>
            <w:vMerge w:val="restart"/>
            <w:tcBorders>
              <w:top w:val="single" w:sz="4" w:space="0" w:color="000000"/>
              <w:left w:val="single" w:sz="4" w:space="0" w:color="000000"/>
              <w:bottom w:val="single" w:sz="4" w:space="0" w:color="000000"/>
            </w:tcBorders>
            <w:shd w:val="clear" w:color="auto" w:fill="auto"/>
            <w:vAlign w:val="center"/>
          </w:tcPr>
          <w:p w14:paraId="59F74784" w14:textId="77777777" w:rsidR="00922648" w:rsidRPr="00140F9F" w:rsidRDefault="00922648" w:rsidP="00F243C0">
            <w:pPr>
              <w:pStyle w:val="Newparagraph"/>
              <w:ind w:firstLine="0"/>
            </w:pPr>
            <w:r w:rsidRPr="00140F9F">
              <w:t>Means</w:t>
            </w:r>
          </w:p>
        </w:tc>
        <w:tc>
          <w:tcPr>
            <w:tcW w:w="2880" w:type="dxa"/>
            <w:tcBorders>
              <w:top w:val="single" w:sz="4" w:space="0" w:color="000000"/>
              <w:right w:val="single" w:sz="4" w:space="0" w:color="000000"/>
            </w:tcBorders>
            <w:shd w:val="clear" w:color="auto" w:fill="auto"/>
          </w:tcPr>
          <w:p w14:paraId="7E7F6A64" w14:textId="77777777" w:rsidR="00922648" w:rsidRDefault="00922648" w:rsidP="00F243C0">
            <w:pPr>
              <w:pStyle w:val="Newparagraph"/>
              <w:ind w:firstLine="0"/>
            </w:pPr>
            <w: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9217D8E" w14:textId="77777777" w:rsidR="00922648" w:rsidRDefault="00922648" w:rsidP="00F243C0">
            <w:pPr>
              <w:pStyle w:val="Newparagraph"/>
              <w:ind w:firstLine="0"/>
              <w:jc w:val="center"/>
            </w:pPr>
            <w:r>
              <w:t>Small Wars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14DA9AEA" w14:textId="77777777" w:rsidR="00922648" w:rsidRDefault="00922648" w:rsidP="00F243C0">
            <w:pPr>
              <w:pStyle w:val="Newparagraph"/>
              <w:ind w:firstLine="0"/>
              <w:jc w:val="center"/>
            </w:pPr>
            <w:r>
              <w:t>Revolutionary Wars</w:t>
            </w:r>
          </w:p>
        </w:tc>
      </w:tr>
      <w:tr w:rsidR="00922648" w14:paraId="1A7F81C8" w14:textId="77777777" w:rsidTr="00944269">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3A769546" w14:textId="77777777" w:rsidR="00922648" w:rsidRDefault="00922648" w:rsidP="00944269">
            <w:pPr>
              <w:keepNext/>
              <w:keepLines/>
              <w:spacing w:after="200" w:line="276" w:lineRule="auto"/>
              <w:ind w:left="124"/>
              <w:jc w:val="center"/>
              <w:rPr>
                <w:b/>
              </w:rPr>
            </w:pPr>
          </w:p>
        </w:tc>
        <w:tc>
          <w:tcPr>
            <w:tcW w:w="2880" w:type="dxa"/>
            <w:tcBorders>
              <w:bottom w:val="single" w:sz="4" w:space="0" w:color="000000"/>
              <w:right w:val="single" w:sz="4" w:space="0" w:color="000000"/>
            </w:tcBorders>
            <w:shd w:val="clear" w:color="auto" w:fill="auto"/>
          </w:tcPr>
          <w:p w14:paraId="72496E3A" w14:textId="77777777" w:rsidR="00922648" w:rsidRDefault="00922648" w:rsidP="00F243C0">
            <w:pPr>
              <w:pStyle w:val="Newparagraph"/>
              <w:ind w:firstLine="0"/>
            </w:pPr>
            <w: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6169212" w14:textId="77777777" w:rsidR="00922648" w:rsidRDefault="00922648" w:rsidP="00F243C0">
            <w:pPr>
              <w:pStyle w:val="Newparagraph"/>
              <w:ind w:firstLine="0"/>
              <w:jc w:val="center"/>
            </w:pPr>
            <w:r>
              <w:t>Gray Zone Conflicts</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2AEE7EB4" w14:textId="77777777" w:rsidR="00922648" w:rsidRDefault="00922648" w:rsidP="00F243C0">
            <w:pPr>
              <w:pStyle w:val="Newparagraph"/>
              <w:ind w:firstLine="0"/>
              <w:jc w:val="center"/>
            </w:pPr>
            <w:r>
              <w:t>Major Combat Operations</w:t>
            </w:r>
          </w:p>
        </w:tc>
      </w:tr>
    </w:tbl>
    <w:p w14:paraId="28A28696" w14:textId="77777777" w:rsidR="00922648" w:rsidRDefault="00922648" w:rsidP="004C76DC">
      <w:pPr>
        <w:pStyle w:val="Newparagraph"/>
      </w:pPr>
      <w:r>
        <w:rPr>
          <w:b/>
        </w:rPr>
        <w:t>Table 1</w:t>
      </w:r>
      <w:r>
        <w:t>: A Typology of Limited Conflict</w:t>
      </w:r>
    </w:p>
    <w:p w14:paraId="7E11F36B" w14:textId="5D08DF9A" w:rsidR="000A77B7" w:rsidRDefault="00470E9F" w:rsidP="004C76DC">
      <w:pPr>
        <w:pStyle w:val="Newparagraph"/>
      </w:pPr>
      <w:r>
        <w:t>Powerful actors that are highly resolved to revise the status quo will tend to use as much force as need</w:t>
      </w:r>
      <w:r w:rsidR="00636586">
        <w:t>ed</w:t>
      </w:r>
      <w:r>
        <w:t xml:space="preserve">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w:t>
      </w:r>
      <w:r w:rsidR="007D1574">
        <w:t>moreover</w:t>
      </w:r>
      <w:r>
        <w:t xml:space="preserve">, they will be more willing to settle for less and to employ less effective modes of operation. Voluntary limitation of means enables an aggressor to minimize both costs </w:t>
      </w:r>
      <w:r w:rsidRPr="0000434C">
        <w:rPr>
          <w:i/>
        </w:rPr>
        <w:t>and</w:t>
      </w:r>
      <w:r>
        <w:t xml:space="preserve">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14:paraId="4B5FD272" w14:textId="2BA2D774" w:rsidR="000A77B7" w:rsidRDefault="00470E9F" w:rsidP="004C76DC">
      <w:pPr>
        <w:pStyle w:val="Newparagraph"/>
      </w:pPr>
      <w:r>
        <w:t xml:space="preserve">The Iraq War illustrates all four categories. The U.S.-led Coalition invaded Iraq in 2003 with less than 180,000 troops even though the United States could </w:t>
      </w:r>
      <w:r w:rsidR="007D1574">
        <w:t>have</w:t>
      </w:r>
      <w:r>
        <w:t xml:space="preserve"> mobilize</w:t>
      </w:r>
      <w:r w:rsidR="007D1574">
        <w:t>d</w:t>
      </w:r>
      <w:r>
        <w:t xml:space="preserv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lang w:val="en-CA"/>
        </w:rPr>
        <w:footnoteReference w:id="2"/>
      </w:r>
      <w:r>
        <w:rPr>
          <w:lang w:val="en-CA"/>
        </w:rPr>
        <w:t xml:space="preserve"> Throughout the next decade the U.S. </w:t>
      </w:r>
      <w:r>
        <w:rPr>
          <w:lang w:val="en-CA"/>
        </w:rPr>
        <w:lastRenderedPageBreak/>
        <w:t>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w:t>
      </w:r>
      <w:r w:rsidR="00566E8C">
        <w:rPr>
          <w:lang w:val="en-CA"/>
        </w:rPr>
        <w:t xml:space="preserve"> </w:t>
      </w:r>
      <w:r w:rsidR="00566E8C">
        <w:rPr>
          <w:rStyle w:val="FootnoteCharacters"/>
        </w:rPr>
        <w:fldChar w:fldCharType="begin"/>
      </w:r>
      <w:r w:rsidR="004A1A79">
        <w:rPr>
          <w:rStyle w:val="FootnoteCharacters"/>
        </w:rPr>
        <w:instrText xml:space="preserve"> ADDIN ZOTERO_ITEM CSL_CITATION {"citationID":"aaqoueeg39","properties":{"formattedCitation":"(Gordon and Trainor 2007; Lindsay and Petersen 2012)","plainCitation":"(Gordon and Trainor 2007; Lindsay and Petersen 2012)","noteIndex":0},"citationItems":[{"id":"5I7vyisu/iUJaEWqD","uris":["http://zotero.org/users/471208/items/W2MZNEX8"],"uri":["http://zotero.org/users/471208/items/W2MZNEX8"],"itemData":{"id":"XB4YeRPs/ID8jyS7T","type":"book","title":"Cobra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E."}],"issued":{"date-parts":[["2007"]]}}},{"id":"5I7vyisu/t2UcGG5u","uris":["http://zotero.org/users/471208/items/6AA6WTW8"],"uri":["http://zotero.org/users/471208/items/6AA6WTW8"],"itemData":{"id":"XB4YeRPs/QauMaqz2","type":"report","title":"Varieties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 </w:instrText>
      </w:r>
      <w:r w:rsidR="00566E8C">
        <w:rPr>
          <w:rStyle w:val="FootnoteCharacters"/>
        </w:rPr>
        <w:fldChar w:fldCharType="separate"/>
      </w:r>
      <w:r w:rsidR="004A1A79" w:rsidRPr="004A1A79">
        <w:t>(Gordon and Trainor 2007; Lindsay and Petersen 2012)</w:t>
      </w:r>
      <w:r w:rsidR="00566E8C">
        <w:rPr>
          <w:rStyle w:val="FootnoteCharacters"/>
        </w:rPr>
        <w:fldChar w:fldCharType="end"/>
      </w:r>
      <w:r>
        <w:rPr>
          <w:lang w:val="en-CA"/>
        </w:rPr>
        <w:t>.</w:t>
      </w:r>
      <w:r w:rsidR="007D1574">
        <w:rPr>
          <w:lang w:val="en-CA"/>
        </w:rPr>
        <w:t xml:space="preserve"> </w:t>
      </w:r>
      <w:r>
        <w:rPr>
          <w:lang w:val="en-CA"/>
        </w:rPr>
        <w:t>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policymakers’ war aims were more limited,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t xml:space="preserve"> The Baathist regime survived while the United States avoided a costly ground war, outcomes that were mutually preferable for both sides compared to the, at that time anticipated outcome of the war.</w:t>
      </w:r>
      <w:r w:rsidR="007D1574" w:rsidRPr="007D1574">
        <w:t xml:space="preserve"> </w:t>
      </w:r>
      <w:r w:rsidR="007D1574">
        <w:t>The exogenous shock of the 9/11 terrorist attacks then raised concerns for some policymakers about the long-term viability of containment. In other words, the desire for gray zone was no longer mutual.</w:t>
      </w:r>
    </w:p>
    <w:p w14:paraId="361936C8" w14:textId="77777777" w:rsidR="000A77B7" w:rsidRDefault="00470E9F" w:rsidP="004C76DC">
      <w:pPr>
        <w:pStyle w:val="Newparagraph"/>
      </w:pPr>
      <w: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w:t>
      </w:r>
      <w:r>
        <w:lastRenderedPageBreak/>
        <w:t xml:space="preserve">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w:t>
      </w:r>
      <w:r w:rsidR="001D5C1D">
        <w:t>exercise calculated restraint</w:t>
      </w:r>
      <w:r>
        <w:t xml:space="preserve"> creates something of a “gray zone” between our two categories.  </w:t>
      </w:r>
    </w:p>
    <w:p w14:paraId="0057688F" w14:textId="77777777" w:rsidR="000A77B7" w:rsidRDefault="00470E9F">
      <w:pPr>
        <w:pStyle w:val="Heading2"/>
        <w:spacing w:after="200" w:line="276" w:lineRule="auto"/>
      </w:pPr>
      <w:bookmarkStart w:id="8" w:name="_6i5vhzgv1wh"/>
      <w:bookmarkEnd w:id="8"/>
      <w:r>
        <w:t xml:space="preserve">The Escalation Dilemma </w:t>
      </w:r>
    </w:p>
    <w:p w14:paraId="3452D785" w14:textId="4F6AF7EA" w:rsidR="000A77B7" w:rsidRDefault="00470E9F" w:rsidP="0000434C">
      <w:pPr>
        <w:pStyle w:val="Newparagraph"/>
        <w:ind w:firstLine="0"/>
      </w:pPr>
      <w:r>
        <w:t xml:space="preserve">Given that capable actors may use limited means for limited ends for quite different reasons, the label of “major combat operations” </w:t>
      </w:r>
      <w:r w:rsidR="00A173B6">
        <w:t xml:space="preserve">may be a </w:t>
      </w:r>
      <w:r>
        <w:t>misleading way to describe conflict motivated by efficiency.</w:t>
      </w:r>
      <w:r>
        <w:rPr>
          <w:rStyle w:val="FootnoteAnchor"/>
        </w:rPr>
        <w:footnoteReference w:id="3"/>
      </w:r>
      <w:r>
        <w:t xml:space="preserve"> A challenger who is patient and capable relative to its adversaries at low intensities might benefit by choosing a</w:t>
      </w:r>
      <w:r w:rsidR="00A173B6">
        <w:t xml:space="preserve"> very</w:t>
      </w:r>
      <w:r>
        <w:t xml:space="preserve"> limited conflict strategy. While high intensity conflict may be able to accomplish an aggressor’s goals, it may also be unnecessary and inefficient if victory can be achieved with lower cost at lower levels of dispute intensity</w:t>
      </w:r>
      <w:r w:rsidR="00566E8C">
        <w:t xml:space="preserve"> </w:t>
      </w:r>
      <w:r w:rsidR="00566E8C">
        <w:rPr>
          <w:rStyle w:val="FootnoteCharacters"/>
        </w:rPr>
        <w:fldChar w:fldCharType="begin"/>
      </w:r>
      <w:r w:rsidR="00A02333">
        <w:rPr>
          <w:rStyle w:val="FootnoteCharacters"/>
        </w:rPr>
        <w:instrText xml:space="preserve"> ADDIN ZOTERO_ITEM CSL_CITATION {"citationID":"af5jml9v9s","properties":{"formattedCitation":"(Altman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rsidR="00566E8C">
        <w:rPr>
          <w:rStyle w:val="FootnoteCharacters"/>
        </w:rPr>
        <w:fldChar w:fldCharType="separate"/>
      </w:r>
      <w:r w:rsidR="00A02333" w:rsidRPr="00A02333">
        <w:t>(Altman 2018)</w:t>
      </w:r>
      <w:r w:rsidR="00566E8C">
        <w:rPr>
          <w:rStyle w:val="FootnoteCharacters"/>
        </w:rPr>
        <w:fldChar w:fldCharType="end"/>
      </w:r>
      <w: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w:t>
      </w:r>
      <w:r w:rsidR="00A173B6">
        <w:t xml:space="preserve">but </w:t>
      </w:r>
      <w:r>
        <w:t xml:space="preserve">only needs to mobilize a small number of forces to compel the other side to make concessions. </w:t>
      </w:r>
    </w:p>
    <w:p w14:paraId="6922CB2D" w14:textId="796B75FD" w:rsidR="000A77B7" w:rsidRDefault="00470E9F" w:rsidP="004C76DC">
      <w:pPr>
        <w:pStyle w:val="Newparagraph"/>
      </w:pPr>
      <w:r>
        <w:lastRenderedPageBreak/>
        <w:t>Escalation becomes the distinguishing test that separates gray zone conflict and major combat operations. By raising the cost of gray zone conflict, defenders can force the initiator into fighting less efficiently, but only by also accepting higher costs/risks themselves</w:t>
      </w:r>
      <w:r w:rsidR="00A173B6">
        <w:t>. This</w:t>
      </w:r>
      <w:r>
        <w:t xml:space="preserve">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face of robust resistance, accepting both inefficiency and ineffectiveness. This actor prefers peacetime competition to major war. These preference orderings can be summarized thus:</w:t>
      </w:r>
    </w:p>
    <w:p w14:paraId="76D97EF8"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Ordinary competition </w:t>
      </w:r>
      <w:r>
        <w:rPr>
          <w:rFonts w:ascii="Cambria Math" w:hAnsi="Cambria Math" w:cs="Cambria Math"/>
        </w:rPr>
        <w:t>≿</w:t>
      </w:r>
      <w:r>
        <w:rPr>
          <w:i/>
        </w:rPr>
        <w:t xml:space="preserve"> </w:t>
      </w:r>
      <w:r>
        <w:t>High intensity warfare</w:t>
      </w:r>
    </w:p>
    <w:p w14:paraId="10E8F971" w14:textId="77777777" w:rsidR="000A77B7" w:rsidRDefault="00470E9F" w:rsidP="00D12BCB">
      <w:pPr>
        <w:pStyle w:val="Displayedequation"/>
      </w:pPr>
      <w:r>
        <w:t xml:space="preserve">Limited conflict </w:t>
      </w:r>
      <w:r>
        <w:rPr>
          <w:rFonts w:ascii="Cambria Math" w:hAnsi="Cambria Math" w:cs="Cambria Math"/>
        </w:rPr>
        <w:t>≿</w:t>
      </w:r>
      <w:r>
        <w:rPr>
          <w:i/>
        </w:rPr>
        <w:t xml:space="preserve"> </w:t>
      </w:r>
      <w:r>
        <w:t xml:space="preserve">High intensity warfare </w:t>
      </w:r>
      <w:r>
        <w:rPr>
          <w:rFonts w:ascii="Cambria Math" w:hAnsi="Cambria Math" w:cs="Cambria Math"/>
        </w:rPr>
        <w:t>≿</w:t>
      </w:r>
      <w:r>
        <w:rPr>
          <w:i/>
        </w:rPr>
        <w:t xml:space="preserve"> </w:t>
      </w:r>
      <w:r>
        <w:t>Ordinary competition</w:t>
      </w:r>
    </w:p>
    <w:p w14:paraId="54B61594" w14:textId="2A9A5469" w:rsidR="000A77B7" w:rsidRDefault="00470E9F" w:rsidP="004C76DC">
      <w:pPr>
        <w:pStyle w:val="Newparagraph"/>
      </w:pPr>
      <w:r>
        <w:t xml:space="preserve">Behaviorally both types of conflict </w:t>
      </w:r>
      <w:r w:rsidR="00A173B6">
        <w:t>appear similar</w:t>
      </w:r>
      <w:r>
        <w:t xml:space="preserve">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w:t>
      </w:r>
      <w:r w:rsidR="00C318DE">
        <w:t>The initiator refrains from pursuing the ambiguous use of force (or conducts it ineffectively to save face) because it sees r</w:t>
      </w:r>
      <w:r>
        <w:t xml:space="preserve">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w:t>
      </w:r>
      <w:r>
        <w:lastRenderedPageBreak/>
        <w:t>for the target of limited aggression is how to glean the aggressor’s valuation of the stakes and willingness to run risks to achieve them.</w:t>
      </w:r>
    </w:p>
    <w:p w14:paraId="6866AB13" w14:textId="562C6438" w:rsidR="000A77B7" w:rsidRDefault="00470E9F" w:rsidP="004C76DC">
      <w:pPr>
        <w:pStyle w:val="Newparagraph"/>
      </w:pPr>
      <w:r>
        <w:t>This situation recapitulates the basic logic of the security dilemma</w:t>
      </w:r>
      <w:r w:rsidR="00566E8C">
        <w:t xml:space="preserve"> </w:t>
      </w:r>
      <w:r w:rsidR="00566E8C">
        <w:rPr>
          <w:rStyle w:val="FootnoteCharacters"/>
        </w:rPr>
        <w:fldChar w:fldCharType="begin"/>
      </w:r>
      <w:r w:rsidR="004A1A79">
        <w:rPr>
          <w:rStyle w:val="FootnoteCharacters"/>
        </w:rPr>
        <w:instrText xml:space="preserve"> ADDIN ZOTERO_ITEM CSL_CITATION {"citationID":"a6acrjf98o","properties":{"formattedCitation":"(Jervis 1978)","plainCitation":"(Jervis 1978)","noteIndex":0},"citationItems":[{"id":"5I7vyisu/a4hi7TyK","uris":["http://zotero.org/users/471208/items/RVGPZ94F"],"uri":["http://zotero.org/users/471208/items/RVGPZ94F"],"itemData":{"id":"XB4YeRPs/ucBa81sn","type":"article-journal","title":"Cooperation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Politics","author":[{"family":"Jervis","given":"Robert"}],"issued":{"date-parts":[["1978"]]}}}],"schema":"https://github.com/citation-style-language/schema/raw/master/csl-citation.json"} </w:instrText>
      </w:r>
      <w:r w:rsidR="00566E8C">
        <w:rPr>
          <w:rStyle w:val="FootnoteCharacters"/>
        </w:rPr>
        <w:fldChar w:fldCharType="separate"/>
      </w:r>
      <w:r w:rsidR="004A1A79" w:rsidRPr="004A1A79">
        <w:t>(Jervis 1978)</w:t>
      </w:r>
      <w:r w:rsidR="00566E8C">
        <w:rPr>
          <w:rStyle w:val="FootnoteCharacters"/>
        </w:rPr>
        <w:fldChar w:fldCharType="end"/>
      </w:r>
      <w:r w:rsidR="00056E96">
        <w:t>.</w:t>
      </w:r>
      <w: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t xml:space="preserve">to deter, the problem of the gray zone is to decide </w:t>
      </w:r>
      <w:r>
        <w:rPr>
          <w:i/>
        </w:rPr>
        <w:t>how much</w:t>
      </w:r>
      <w:r>
        <w:t>. Even if all actors are assumed to harbor revisionist ambitions</w:t>
      </w:r>
      <w:r w:rsidR="00056E96">
        <w:t>,</w:t>
      </w:r>
      <w:r>
        <w:t xml:space="preserve"> </w:t>
      </w:r>
      <w:r w:rsidR="00056E96">
        <w:t>security dilemma-like dynamics still apply in determining the ways in which they are deterred from given behaviour</w:t>
      </w:r>
      <w:r w:rsidR="00C40595">
        <w:t xml:space="preserve"> </w:t>
      </w:r>
      <w:r w:rsidR="00566E8C">
        <w:rPr>
          <w:rStyle w:val="FootnoteCharacters"/>
        </w:rPr>
        <w:fldChar w:fldCharType="begin"/>
      </w:r>
      <w:r w:rsidR="005F1C8E">
        <w:rPr>
          <w:rStyle w:val="FootnoteCharacters"/>
        </w:rPr>
        <w:instrText xml:space="preserve"> ADDIN ZOTERO_ITEM CSL_CITATION {"citationID":"a11orl2loot","properties":{"formattedCitation":"(Schweller 1996)","plainCitation":"(Schweller 1996)","noteIndex":0},"citationItems":[{"id":"5I7vyisu/OdnoyhXW","uris":["http://zotero.org/users/471208/items/P4VHQ6MU"],"uri":["http://zotero.org/users/471208/items/P4VHQ6MU"],"itemData":{"id":"XB4YeRPs/6ZhicJaN","type":"article-journal","title":"Neorealism's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rsidR="00566E8C">
        <w:rPr>
          <w:rStyle w:val="FootnoteCharacters"/>
        </w:rPr>
        <w:fldChar w:fldCharType="separate"/>
      </w:r>
      <w:r w:rsidR="00566E8C" w:rsidRPr="007A595D">
        <w:t>(</w:t>
      </w:r>
      <w:proofErr w:type="spellStart"/>
      <w:r w:rsidR="00566E8C" w:rsidRPr="007A595D">
        <w:t>Schweller</w:t>
      </w:r>
      <w:proofErr w:type="spellEnd"/>
      <w:r w:rsidR="00566E8C" w:rsidRPr="007A595D">
        <w:t xml:space="preserve"> 1996)</w:t>
      </w:r>
      <w:r w:rsidR="00566E8C">
        <w:rPr>
          <w:rStyle w:val="FootnoteCharacters"/>
        </w:rPr>
        <w:fldChar w:fldCharType="end"/>
      </w:r>
      <w:r w:rsidR="00056E96">
        <w:t>.</w:t>
      </w:r>
    </w:p>
    <w:p w14:paraId="45BDEFB6" w14:textId="77777777" w:rsidR="000A77B7" w:rsidRDefault="00470E9F">
      <w:pPr>
        <w:pStyle w:val="Heading2"/>
        <w:spacing w:after="200"/>
        <w:ind w:right="10"/>
      </w:pPr>
      <w:bookmarkStart w:id="9" w:name="_mtpq2ba65iue"/>
      <w:bookmarkEnd w:id="9"/>
      <w:r>
        <w:t>The Deterrence Gradient</w:t>
      </w:r>
    </w:p>
    <w:p w14:paraId="22A203F8" w14:textId="0C740DE2" w:rsidR="000A77B7" w:rsidRDefault="00470E9F" w:rsidP="0000434C">
      <w:pPr>
        <w:pStyle w:val="Newparagraph"/>
        <w:ind w:firstLine="0"/>
      </w:pPr>
      <w:r>
        <w:t>If conflict varies continuously between peace and war, then i</w:t>
      </w:r>
      <w:r w:rsidR="0065502D">
        <w:t>t</w:t>
      </w:r>
      <w:r>
        <w:t xml:space="preserve"> might be explained by treating deterrence success and failure as </w:t>
      </w:r>
      <w:r w:rsidR="009B5AD6">
        <w:t>continuously variable</w:t>
      </w:r>
      <w:r>
        <w:t>.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14:paraId="3C7EF552" w14:textId="6031FF62" w:rsidR="000A77B7" w:rsidRDefault="00470E9F" w:rsidP="004C76DC">
      <w:pPr>
        <w:pStyle w:val="Newparagraph"/>
      </w:pPr>
      <w:r>
        <w:lastRenderedPageBreak/>
        <w:t>To operationalize this hypothesis, we posit a deterrence analogue to the military loss of strength gradient</w:t>
      </w:r>
      <w:r w:rsidR="00566E8C">
        <w:t xml:space="preserve"> </w:t>
      </w:r>
      <w:r w:rsidR="00566E8C">
        <w:rPr>
          <w:rStyle w:val="FootnoteCharacters"/>
        </w:rPr>
        <w:fldChar w:fldCharType="begin"/>
      </w:r>
      <w:r w:rsidR="005F1C8E">
        <w:rPr>
          <w:rStyle w:val="FootnoteCharacters"/>
        </w:rPr>
        <w:instrText xml:space="preserve"> ADDIN ZOTERO_ITEM CSL_CITATION {"citationID":"a69dm43k3f","properties":{"formattedCitation":"(Boulding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rsidR="00566E8C">
        <w:rPr>
          <w:rStyle w:val="FootnoteCharacters"/>
        </w:rPr>
        <w:fldChar w:fldCharType="separate"/>
      </w:r>
      <w:r w:rsidR="00566E8C" w:rsidRPr="007A595D">
        <w:t>(Boulding 1962)</w:t>
      </w:r>
      <w:r w:rsidR="00566E8C">
        <w:rPr>
          <w:rStyle w:val="FootnoteCharacters"/>
        </w:rPr>
        <w:fldChar w:fldCharType="end"/>
      </w:r>
      <w:r>
        <w:t>.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w:t>
      </w:r>
      <w:r w:rsidR="00566E8C">
        <w:t xml:space="preserve"> </w:t>
      </w:r>
      <w:r w:rsidR="00566E8C">
        <w:rPr>
          <w:rStyle w:val="FootnoteCharacters"/>
        </w:rPr>
        <w:fldChar w:fldCharType="begin"/>
      </w:r>
      <w:r w:rsidR="000D6065">
        <w:rPr>
          <w:rStyle w:val="FootnoteCharacters"/>
        </w:rPr>
        <w:instrText xml:space="preserve"> ADDIN ZOTERO_ITEM CSL_CITATION {"citationID":"ajatrvshl","properties":{"formattedCitation":"(Posen 2003)","plainCitation":"(Posen 2003)","noteIndex":0},"citationItems":[{"id":1136,"uris":["http://zotero.org/users/2506258/items/V5AWHAC5"],"uri":["http://zotero.org/users/2506258/items/V5AWHAC5"],"itemData":{"id":1136,"type":"article-journal","title":"Command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 </w:instrText>
      </w:r>
      <w:r w:rsidR="00566E8C">
        <w:rPr>
          <w:rStyle w:val="FootnoteCharacters"/>
        </w:rPr>
        <w:fldChar w:fldCharType="separate"/>
      </w:r>
      <w:r w:rsidR="000D6065" w:rsidRPr="000D6065">
        <w:t>(Posen 2003)</w:t>
      </w:r>
      <w:r w:rsidR="00566E8C">
        <w:rPr>
          <w:rStyle w:val="FootnoteCharacters"/>
        </w:rPr>
        <w:fldChar w:fldCharType="end"/>
      </w:r>
      <w:r>
        <w:t>. The loss of strength can be partially offset by basing and mobility but not eliminated due to the enduring vulnerabilities of naval power and frictions with host nations</w:t>
      </w:r>
      <w:r w:rsidR="00566E8C">
        <w:t xml:space="preserve"> </w:t>
      </w:r>
      <w:r w:rsidR="00566E8C">
        <w:rPr>
          <w:rStyle w:val="FootnoteCharacters"/>
        </w:rPr>
        <w:fldChar w:fldCharType="begin"/>
      </w:r>
      <w:r w:rsidR="000D6065">
        <w:rPr>
          <w:rStyle w:val="FootnoteCharacters"/>
        </w:rPr>
        <w:instrText xml:space="preserve"> ADDIN ZOTERO_ITEM CSL_CITATION {"citationID":"aq9gmtvnnh","properties":{"formattedCitation":"(Corbett 1911)","plainCitation":"(Corbett 1911)","noteIndex":0},"citationItems":[{"id":16092,"uris":["http://zotero.org/users/2506258/items/PBRBCXCX"],"uri":["http://zotero.org/users/2506258/items/PBRBCXCX"],"itemData":{"id":16092,"type":"book","title":"Some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r w:rsidR="00566E8C">
        <w:rPr>
          <w:rStyle w:val="FootnoteCharacters"/>
        </w:rPr>
        <w:fldChar w:fldCharType="separate"/>
      </w:r>
      <w:r w:rsidR="000D6065" w:rsidRPr="000D6065">
        <w:t>(Corbett 1911)</w:t>
      </w:r>
      <w:r w:rsidR="00566E8C">
        <w:rPr>
          <w:rStyle w:val="FootnoteCharacters"/>
        </w:rPr>
        <w:fldChar w:fldCharType="end"/>
      </w:r>
      <w:r>
        <w: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w:t>
      </w:r>
      <w:r w:rsidR="009B5AD6">
        <w:t>a</w:t>
      </w:r>
      <w:r>
        <w:t xml:space="preserve"> convenient proxy for other factors that do.</w:t>
      </w:r>
    </w:p>
    <w:p w14:paraId="6D96156A" w14:textId="5E3DE9BA" w:rsidR="00A508AF" w:rsidRDefault="00470E9F" w:rsidP="004C76DC">
      <w:pPr>
        <w:pStyle w:val="Newparagraph"/>
      </w:pPr>
      <w:r>
        <w:t>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w:t>
      </w:r>
      <w:r w:rsidR="00566E8C">
        <w:t xml:space="preserve"> </w:t>
      </w:r>
      <w:r w:rsidR="00566E8C">
        <w:rPr>
          <w:rStyle w:val="FootnoteCharacters"/>
        </w:rPr>
        <w:fldChar w:fldCharType="begin"/>
      </w:r>
      <w:r w:rsidR="005F1C8E">
        <w:rPr>
          <w:rStyle w:val="FootnoteCharacters"/>
        </w:rPr>
        <w:instrText xml:space="preserve"> ADDIN ZOTERO_ITEM CSL_CITATION {"citationID":"a2p93eolt1q","properties":{"formattedCitation":"(Bak 2018)","plainCitation":"(Bak 2018)","noteIndex":0},"citationItems":[{"id":14410,"uris":["http://zotero.org/users/2506258/items/XG4BQTL6"],"uri":["http://zotero.org/users/2506258/items/XG4BQTL6"],"itemData":{"id":14410,"type":"article-journal","title":"Alliance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rsidR="00566E8C">
        <w:rPr>
          <w:rStyle w:val="FootnoteCharacters"/>
        </w:rPr>
        <w:fldChar w:fldCharType="separate"/>
      </w:r>
      <w:r w:rsidR="00566E8C" w:rsidRPr="007A595D">
        <w:t>(</w:t>
      </w:r>
      <w:proofErr w:type="spellStart"/>
      <w:r w:rsidR="00566E8C" w:rsidRPr="007A595D">
        <w:t>Bak</w:t>
      </w:r>
      <w:proofErr w:type="spellEnd"/>
      <w:r w:rsidR="00566E8C" w:rsidRPr="007A595D">
        <w:t xml:space="preserve"> 2018)</w:t>
      </w:r>
      <w:r w:rsidR="00566E8C">
        <w:rPr>
          <w:rStyle w:val="FootnoteCharacters"/>
        </w:rPr>
        <w:fldChar w:fldCharType="end"/>
      </w:r>
      <w:r>
        <w:t xml:space="preserve">. Conversely, commitments should be less credible with distance as well, as patrons will fear entrapment by distant allies </w:t>
      </w:r>
      <w:r w:rsidR="009B5AD6">
        <w:t xml:space="preserve">who have </w:t>
      </w:r>
      <w:r>
        <w:t>stronger local interests</w:t>
      </w:r>
      <w:r w:rsidR="00566E8C">
        <w:t xml:space="preserve"> </w:t>
      </w:r>
      <w:r w:rsidR="00566E8C">
        <w:rPr>
          <w:rStyle w:val="FootnoteCharacters"/>
        </w:rPr>
        <w:fldChar w:fldCharType="begin"/>
      </w:r>
      <w:r w:rsidR="005F1C8E">
        <w:rPr>
          <w:rStyle w:val="FootnoteCharacters"/>
        </w:rPr>
        <w:instrText xml:space="preserve"> ADDIN ZOTERO_ITEM CSL_CITATION {"citationID":"a1f3rrpqcir","properties":{"formattedCitation":"(Christensen and Snyder 1990)","plainCitation":"(Christensen and Snyder 1990)","noteIndex":0},"citationItems":[{"id":"5I7vyisu/gvTnDaMO","uris":["http://zotero.org/users/471208/items/6J3XQI4V"],"uri":["http://zotero.org/users/471208/items/6J3XQI4V"],"itemData":{"id":"XB4YeRPs/KB1ooCXZ","type":"article-journal","title":"Chain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rsidR="00566E8C">
        <w:rPr>
          <w:rStyle w:val="FootnoteCharacters"/>
        </w:rPr>
        <w:fldChar w:fldCharType="separate"/>
      </w:r>
      <w:r w:rsidR="00566E8C" w:rsidRPr="007A595D">
        <w:t>(Christensen and Snyder 1990)</w:t>
      </w:r>
      <w:r w:rsidR="00566E8C">
        <w:rPr>
          <w:rStyle w:val="FootnoteCharacters"/>
        </w:rPr>
        <w:fldChar w:fldCharType="end"/>
      </w:r>
      <w:r w:rsidR="00056E96">
        <w:t>.</w:t>
      </w:r>
      <w:r w:rsidR="002B0E4A">
        <w:t xml:space="preserve"> </w:t>
      </w:r>
      <w:r>
        <w:t>While NATO security guarantees nominally cover all 29 member states equally, the 12 founding members in Western Europe and North America are arguably more confident in this commitment</w:t>
      </w:r>
      <w:r w:rsidR="00F7224F">
        <w:t xml:space="preserve"> </w:t>
      </w:r>
      <w:r w:rsidR="00F7224F">
        <w:rPr>
          <w:rStyle w:val="FootnoteCharacters"/>
        </w:rPr>
        <w:fldChar w:fldCharType="begin"/>
      </w:r>
      <w:r w:rsidR="005F1C8E">
        <w:rPr>
          <w:rStyle w:val="FootnoteCharacters"/>
        </w:rPr>
        <w:instrText xml:space="preserve"> ADDIN ZOTERO_ITEM CSL_CITATION {"citationID":"a2ka94ahgt7","properties":{"formattedCitation":"(J. George and Sandler 2018)","plainCitation":"(J. George and Sandler 2018)","noteIndex":0},"citationItems":[{"id":16295,"uris":["http://zotero.org/users/2506258/items/SMK2FVYZ"],"uri":["http://zotero.org/users/2506258/items/SMK2FVYZ"],"itemData":{"id":16295,"type":"article-journal","title":"Demand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rsidR="00F7224F">
        <w:rPr>
          <w:rStyle w:val="FootnoteCharacters"/>
        </w:rPr>
        <w:fldChar w:fldCharType="separate"/>
      </w:r>
      <w:r w:rsidR="005F1C8E" w:rsidRPr="005F1C8E">
        <w:t>(J. George and Sandler 2018)</w:t>
      </w:r>
      <w:r w:rsidR="00F7224F">
        <w:rPr>
          <w:rStyle w:val="FootnoteCharacters"/>
        </w:rPr>
        <w:fldChar w:fldCharType="end"/>
      </w:r>
      <w:r>
        <w:t xml:space="preserve">. Indeed, recent Eastern European entrants have questioned NATO resolve. </w:t>
      </w:r>
      <w:r>
        <w:lastRenderedPageBreak/>
        <w:t>Eastern European members also appear to have greater need of protection, given that Russia is both more interested in, and better able to control</w:t>
      </w:r>
      <w:r w:rsidR="009B5AD6">
        <w:t>,</w:t>
      </w:r>
      <w:r>
        <w:t xml:space="preserve"> territory near its borders</w:t>
      </w:r>
      <w:r w:rsidR="00F7224F">
        <w:t xml:space="preserve"> </w:t>
      </w:r>
      <w:r w:rsidR="00F7224F">
        <w:rPr>
          <w:rStyle w:val="FootnoteCharacters"/>
        </w:rPr>
        <w:fldChar w:fldCharType="begin"/>
      </w:r>
      <w:r w:rsidR="000D6065">
        <w:rPr>
          <w:rStyle w:val="FootnoteCharacters"/>
        </w:rPr>
        <w:instrText xml:space="preserve"> ADDIN ZOTERO_ITEM CSL_CITATION {"citationID":"a1eunve42nh","properties":{"formattedCitation":"(Matl\\uc0\\u225{}ry 2014)","plainCitation":"(Matláry 2014)","noteIndex":0},"citationItems":[{"id":17297,"uris":["http://zotero.org/users/2506258/items/DPTXPH7W"],"uri":["http://zotero.org/users/2506258/items/DPTXPH7W"],"itemData":{"id":17297,"type":"chapter","title":"Partners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rsidR="00F7224F">
        <w:rPr>
          <w:rStyle w:val="FootnoteCharacters"/>
        </w:rPr>
        <w:fldChar w:fldCharType="separate"/>
      </w:r>
      <w:r w:rsidR="000D6065" w:rsidRPr="000D6065">
        <w:t>(</w:t>
      </w:r>
      <w:proofErr w:type="spellStart"/>
      <w:r w:rsidR="000D6065" w:rsidRPr="000D6065">
        <w:t>Matláry</w:t>
      </w:r>
      <w:proofErr w:type="spellEnd"/>
      <w:r w:rsidR="000D6065" w:rsidRPr="000D6065">
        <w:t xml:space="preserve"> 2014)</w:t>
      </w:r>
      <w:r w:rsidR="00F7224F">
        <w:rPr>
          <w:rStyle w:val="FootnoteCharacters"/>
        </w:rPr>
        <w:fldChar w:fldCharType="end"/>
      </w:r>
      <w:r>
        <w:t>.</w:t>
      </w:r>
    </w:p>
    <w:p w14:paraId="31C0806A" w14:textId="6D8DABBE" w:rsidR="000A77B7" w:rsidRDefault="00A508AF" w:rsidP="004C76DC">
      <w:pPr>
        <w:pStyle w:val="Newparagraph"/>
      </w:pPr>
      <w:r>
        <w:t xml:space="preserve">Technology conditions but does not eliminate geography. Although it seems cyberspace has opened up the world to anyone with an internet connection, most states can and do enforce their laws on the digital infrastructure </w:t>
      </w:r>
      <w:r w:rsidR="009B5AD6">
        <w:t xml:space="preserve">located </w:t>
      </w:r>
      <w:r>
        <w:t>within their borders</w:t>
      </w:r>
      <w:r w:rsidR="00F7224F">
        <w:t xml:space="preserve"> </w:t>
      </w:r>
      <w:r w:rsidR="00F7224F">
        <w:rPr>
          <w:rStyle w:val="FootnoteCharacters"/>
        </w:rPr>
        <w:fldChar w:fldCharType="begin"/>
      </w:r>
      <w:r w:rsidR="00007841">
        <w:rPr>
          <w:rStyle w:val="FootnoteCharacters"/>
        </w:rPr>
        <w:instrText xml:space="preserve"> ADDIN ZOTERO_ITEM CSL_CITATION {"citationID":"a16p15djvue","properties":{"formattedCitation":"(Goldsmith and Wu 2006)","plainCitation":"(Goldsmith and Wu 2006)","noteIndex":0},"citationItems":[{"id":17782,"uris":["http://zotero.org/users/2506258/items/UZUT7MSP"],"uri":["http://zotero.org/users/2506258/items/UZUT7MSP"],"itemData":{"id":17782,"type":"book","title":"Who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 </w:instrText>
      </w:r>
      <w:r w:rsidR="00F7224F">
        <w:rPr>
          <w:rStyle w:val="FootnoteCharacters"/>
        </w:rPr>
        <w:fldChar w:fldCharType="separate"/>
      </w:r>
      <w:r w:rsidR="00007841" w:rsidRPr="00007841">
        <w:t>(Goldsmith and Wu 2006)</w:t>
      </w:r>
      <w:r w:rsidR="00F7224F">
        <w:rPr>
          <w:rStyle w:val="FootnoteCharacters"/>
        </w:rPr>
        <w:fldChar w:fldCharType="end"/>
      </w:r>
      <w:r>
        <w:t>. Indeed, cyber conflict appears to be concentrated along the fissures of traditional geographic rivalries. 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w:t>
      </w:r>
      <w:r w:rsidR="00F7224F">
        <w:t xml:space="preserve"> </w:t>
      </w:r>
      <w:r w:rsidR="00F7224F">
        <w:rPr>
          <w:rStyle w:val="FootnoteCharacters"/>
        </w:rPr>
        <w:fldChar w:fldCharType="begin"/>
      </w:r>
      <w:r w:rsidR="005F1C8E">
        <w:rPr>
          <w:rStyle w:val="FootnoteCharacters"/>
        </w:rPr>
        <w:instrText xml:space="preserve"> ADDIN ZOTERO_ITEM CSL_CITATION {"citationID":"a208rrv0713","properties":{"formattedCitation":"(Schneider 2017)","plainCitation":"(Schneider 2017)","noteIndex":0},"citationItems":[{"id":17812,"uris":["http://zotero.org/users/2506258/items/M2ZQ8MUD"],"uri":["http://zotero.org/users/2506258/items/M2ZQ8MUD"],"itemData":{"id":17812,"type":"thesis","title":"The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 </w:instrText>
      </w:r>
      <w:r w:rsidR="00F7224F">
        <w:rPr>
          <w:rStyle w:val="FootnoteCharacters"/>
        </w:rPr>
        <w:fldChar w:fldCharType="separate"/>
      </w:r>
      <w:r w:rsidR="00F7224F" w:rsidRPr="007A595D">
        <w:t>(Schneider 2017)</w:t>
      </w:r>
      <w:r w:rsidR="00F7224F">
        <w:rPr>
          <w:rStyle w:val="FootnoteCharacters"/>
        </w:rPr>
        <w:fldChar w:fldCharType="end"/>
      </w:r>
      <w:r>
        <w:t xml:space="preserve">. The cybersecurity literature offers two </w:t>
      </w:r>
      <w:r w:rsidR="009B5AD6">
        <w:t xml:space="preserve">reasons </w:t>
      </w:r>
      <w:r>
        <w:t>for the empirical pattern of restraint observed in the cyber domain, and geography plays a tacit role in both</w:t>
      </w:r>
      <w:r w:rsidR="00F7224F">
        <w:t xml:space="preserve"> </w:t>
      </w:r>
      <w:r w:rsidR="00F7224F">
        <w:rPr>
          <w:rStyle w:val="FootnoteCharacters"/>
        </w:rPr>
        <w:fldChar w:fldCharType="begin"/>
      </w:r>
      <w:r w:rsidR="005F1C8E">
        <w:rPr>
          <w:rStyle w:val="FootnoteCharacters"/>
        </w:rPr>
        <w:instrText xml:space="preserve"> ADDIN ZOTERO_ITEM CSL_CITATION {"citationID":"a5e5enk5gg","properties":{"formattedCitation":"(Valeriano and Maness 2014)","plainCitation":"(Valeriano and Maness 2014)","noteIndex":0},"citationItems":[{"id":"5I7vyisu/t9mFl5h7","uris":["http://zotero.org/users/471208/items/WSVEGB3T"],"uri":["http://zotero.org/users/471208/items/WSVEGB3T"],"itemData":{"id":"XB4YeRPs/nux20O1E","type":"article-journal","title":"The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rsidR="00F7224F">
        <w:rPr>
          <w:rStyle w:val="FootnoteCharacters"/>
        </w:rPr>
        <w:fldChar w:fldCharType="separate"/>
      </w:r>
      <w:r w:rsidR="00F7224F" w:rsidRPr="007A595D">
        <w:t>(Valeriano and Maness 2014)</w:t>
      </w:r>
      <w:r w:rsidR="00F7224F">
        <w:rPr>
          <w:rStyle w:val="FootnoteCharacters"/>
        </w:rPr>
        <w:fldChar w:fldCharType="end"/>
      </w:r>
      <w:r>
        <w:t>. First, complex offensive cyber operations require detailed intelligence preparation, often including human intelligence</w:t>
      </w:r>
      <w:r w:rsidR="00F7224F">
        <w:t xml:space="preserve"> </w:t>
      </w:r>
      <w:r w:rsidR="00F7224F">
        <w:rPr>
          <w:rStyle w:val="FootnoteCharacters"/>
        </w:rPr>
        <w:fldChar w:fldCharType="begin"/>
      </w:r>
      <w:r w:rsidR="004A1A79">
        <w:rPr>
          <w:rStyle w:val="FootnoteCharacters"/>
        </w:rPr>
        <w:instrText xml:space="preserve"> ADDIN ZOTERO_ITEM CSL_CITATION {"citationID":"a23sg8iafjc","properties":{"formattedCitation":"(Slayton 2017)","plainCitation":"(Slayton 2017)","noteIndex":0},"citationItems":[{"id":16657,"uris":["http://zotero.org/users/2506258/items/CVVTE9DY"],"uri":["http://zotero.org/users/2506258/items/CVVTE9DY"],"itemData":{"id":16657,"type":"article-journal","title":"What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 </w:instrText>
      </w:r>
      <w:r w:rsidR="00F7224F">
        <w:rPr>
          <w:rStyle w:val="FootnoteCharacters"/>
        </w:rPr>
        <w:fldChar w:fldCharType="separate"/>
      </w:r>
      <w:r w:rsidR="004A1A79" w:rsidRPr="004A1A79">
        <w:t>(Slayton 2017)</w:t>
      </w:r>
      <w:r w:rsidR="00F7224F">
        <w:rPr>
          <w:rStyle w:val="FootnoteCharacters"/>
        </w:rPr>
        <w:fldChar w:fldCharType="end"/>
      </w:r>
      <w:r>
        <w:t>.</w:t>
      </w:r>
      <w:r>
        <w:rPr>
          <w:rStyle w:val="FootnoteAnchor"/>
        </w:rPr>
        <w:footnoteReference w:id="4"/>
      </w:r>
      <w:r>
        <w:t xml:space="preserve"> Intelligence is harder to collect and understand from a distance, and poor intelligence enhances cyber deterrence-by-denial. Second, attribution and retaliation depend on capabilities in more traditional domains</w:t>
      </w:r>
      <w:r w:rsidR="00F7224F">
        <w:t xml:space="preserve"> </w:t>
      </w:r>
      <w:r w:rsidR="00F7224F">
        <w:rPr>
          <w:rStyle w:val="FootnoteCharacters"/>
        </w:rPr>
        <w:fldChar w:fldCharType="begin"/>
      </w:r>
      <w:r w:rsidR="000D6065">
        <w:rPr>
          <w:rStyle w:val="FootnoteCharacters"/>
        </w:rPr>
        <w:instrText xml:space="preserve"> ADDIN ZOTERO_ITEM CSL_CITATION {"citationID":"a13ll5jkaqh","properties":{"formattedCitation":"(Lindsay 2013; Gartzke and Lindsay 2015)","plainCitation":"(Lindsay 2013; Gartzke and Lindsay 2015)","noteIndex":0},"citationItems":[{"id":791,"uris":["http://zotero.org/users/2506258/items/G75B9TFI"],"uri":["http://zotero.org/users/2506258/items/G75B9TFI"],"itemData":{"id":791,"type":"article-journal","title":"Reinventing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 </w:instrText>
      </w:r>
      <w:r w:rsidR="00F7224F">
        <w:rPr>
          <w:rStyle w:val="FootnoteCharacters"/>
        </w:rPr>
        <w:fldChar w:fldCharType="separate"/>
      </w:r>
      <w:r w:rsidR="000D6065" w:rsidRPr="000D6065">
        <w:t>(Lindsay 2013; Gartzke and Lindsay 2015)</w:t>
      </w:r>
      <w:r w:rsidR="00F7224F">
        <w:rPr>
          <w:rStyle w:val="FootnoteCharacters"/>
        </w:rPr>
        <w:fldChar w:fldCharType="end"/>
      </w:r>
      <w:r>
        <w:t xml:space="preserve">. Thus deterrence-by-punishment of cyber aggression will be affected by the same </w:t>
      </w:r>
      <w:r w:rsidR="009B5AD6">
        <w:t xml:space="preserve">loss-of-strength </w:t>
      </w:r>
      <w:r>
        <w:t xml:space="preserve">gradient that affects cross-domain military capabilities in the terrestrial world. </w:t>
      </w:r>
      <w:r w:rsidR="00470E9F">
        <w:t xml:space="preserve">In sum, </w:t>
      </w:r>
      <w:r w:rsidR="009B5AD6">
        <w:t xml:space="preserve">we expect </w:t>
      </w:r>
      <w:r w:rsidR="00470E9F">
        <w:t xml:space="preserve">Western resolve and capability </w:t>
      </w:r>
      <w:r w:rsidR="009B5AD6">
        <w:t xml:space="preserve">to decrease </w:t>
      </w:r>
      <w:r w:rsidR="00470E9F">
        <w:t xml:space="preserve">from West to East while Russian resolve and capability increases. </w:t>
      </w:r>
    </w:p>
    <w:p w14:paraId="410B348E" w14:textId="77777777" w:rsidR="000A77B7" w:rsidRDefault="00470E9F">
      <w:pPr>
        <w:pStyle w:val="Heading2"/>
        <w:spacing w:after="200"/>
        <w:ind w:right="10"/>
      </w:pPr>
      <w:r>
        <w:lastRenderedPageBreak/>
        <w:t>A Note on Third Parties</w:t>
      </w:r>
    </w:p>
    <w:p w14:paraId="65EC0174" w14:textId="13246123" w:rsidR="000A77B7" w:rsidRDefault="00470E9F" w:rsidP="0000434C">
      <w:pPr>
        <w:pStyle w:val="Newparagraph"/>
        <w:ind w:firstLine="0"/>
      </w:pPr>
      <w: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Pr>
        <w:footnoteReference w:id="5"/>
      </w:r>
      <w: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w:t>
      </w:r>
      <w:r w:rsidR="00F7224F">
        <w:t xml:space="preserve"> </w:t>
      </w:r>
      <w:r w:rsidR="00F7224F">
        <w:rPr>
          <w:rStyle w:val="FootnoteCharacters"/>
        </w:rPr>
        <w:fldChar w:fldCharType="begin"/>
      </w:r>
      <w:r w:rsidR="005F1C8E">
        <w:rPr>
          <w:rStyle w:val="FootnoteCharacters"/>
        </w:rPr>
        <w:instrText xml:space="preserve"> ADDIN ZOTERO_ITEM CSL_CITATION {"citationID":"a24dvm6c6h4","properties":{"formattedCitation":"(Lanoszka 2016)","plainCitation":"(Lanoszka 2016)","noteIndex":0},"citationItems":[{"id":6874,"uris":["http://zotero.org/users/2506258/items/AAWAWVXN"],"uri":["http://zotero.org/users/2506258/items/AAWAWVXN"],"itemData":{"id":6874,"type":"article-journal","title":"Russian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sidR="00F7224F">
        <w:rPr>
          <w:rStyle w:val="FootnoteCharacters"/>
        </w:rPr>
        <w:fldChar w:fldCharType="separate"/>
      </w:r>
      <w:r w:rsidR="00F7224F" w:rsidRPr="007A595D">
        <w:t>(Lanoszka 2016)</w:t>
      </w:r>
      <w:r w:rsidR="00F7224F">
        <w:rPr>
          <w:rStyle w:val="FootnoteCharacters"/>
        </w:rPr>
        <w:fldChar w:fldCharType="end"/>
      </w:r>
      <w:r>
        <w:t xml:space="preserve">. His argument </w:t>
      </w:r>
      <w:r w:rsidR="00B27E0C">
        <w:t xml:space="preserve">appears </w:t>
      </w:r>
      <w:r>
        <w:t xml:space="preserve">to run counter to our deterrence story until the weaker state is </w:t>
      </w:r>
      <w:r w:rsidR="00B27E0C">
        <w:t xml:space="preserve">considered together </w:t>
      </w:r>
      <w:r>
        <w:t xml:space="preserve">with its powerful protector(s). Russia may not be deterred by the Ukrainian military directly, but it calibrates its actions to avoid triggering a confrontation with NATO. More actors </w:t>
      </w:r>
      <w:r w:rsidR="00B27E0C">
        <w:t xml:space="preserve">may </w:t>
      </w:r>
      <w:r>
        <w:t xml:space="preserve">be considered “capable” </w:t>
      </w:r>
      <w:r w:rsidR="00B27E0C">
        <w:t xml:space="preserve">in this sense </w:t>
      </w:r>
      <w:r>
        <w:t>than if assessed in purely bilateral terms.</w:t>
      </w:r>
    </w:p>
    <w:p w14:paraId="2A009F20" w14:textId="4617E460" w:rsidR="000A77B7" w:rsidRDefault="00470E9F" w:rsidP="004C76DC">
      <w:pPr>
        <w:pStyle w:val="Newparagraph"/>
      </w:pPr>
      <w:r>
        <w:t>Importantly, alliances, commitment mechanisms, and other attempts to aggregate capabilities are often explicitly or implicitly designed to generate deterrence by reducing agency (autonomy) on the part of individual participants, making them behave more like a single unit</w:t>
      </w:r>
      <w:r w:rsidR="00F7224F">
        <w:t xml:space="preserve"> </w:t>
      </w:r>
      <w:r w:rsidR="00F7224F">
        <w:rPr>
          <w:rStyle w:val="FootnoteCharacters"/>
        </w:rPr>
        <w:fldChar w:fldCharType="begin"/>
      </w:r>
      <w:r w:rsidR="005F1C8E">
        <w:rPr>
          <w:rStyle w:val="FootnoteCharacters"/>
        </w:rPr>
        <w:instrText xml:space="preserve"> ADDIN ZOTERO_ITEM CSL_CITATION {"citationID":"a24hmj54nhk","properties":{"formattedCitation":"(Sobek and Clare 2013)","plainCitation":"(Sobek and Clare 2013)","noteIndex":0},"citationItems":[{"id":15432,"uris":["http://zotero.org/users/2506258/items/LPRH47IP"],"uri":["http://zotero.org/users/2506258/items/LPRH47IP"],"itemData":{"id":15432,"type":"article-journal","title":"Me,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rsidR="00F7224F">
        <w:rPr>
          <w:rStyle w:val="FootnoteCharacters"/>
        </w:rPr>
        <w:fldChar w:fldCharType="separate"/>
      </w:r>
      <w:r w:rsidR="00F7224F" w:rsidRPr="007A595D">
        <w:t>(Sobek and Clare 2013)</w:t>
      </w:r>
      <w:r w:rsidR="00F7224F">
        <w:rPr>
          <w:rStyle w:val="FootnoteCharacters"/>
        </w:rPr>
        <w:fldChar w:fldCharType="end"/>
      </w:r>
      <w:r>
        <w:t>. Deterrence works if an ally might respond to a given provocation, but friction between them complicates deterrence effectiveness</w:t>
      </w:r>
      <w:r w:rsidR="00F7224F">
        <w:t xml:space="preserve"> </w:t>
      </w:r>
      <w:r w:rsidR="00F7224F">
        <w:rPr>
          <w:rStyle w:val="FootnoteCharacters"/>
        </w:rPr>
        <w:fldChar w:fldCharType="begin"/>
      </w:r>
      <w:r w:rsidR="000D6065">
        <w:rPr>
          <w:rStyle w:val="FootnoteCharacters"/>
        </w:rPr>
        <w:instrText xml:space="preserve"> ADDIN ZOTERO_ITEM CSL_CITATION {"citationID":"av13ko0h0b","properties":{"formattedCitation":"(Danilovic 2001)","plainCitation":"(Danilovic 2001)","noteIndex":0},"citationItems":[{"id":7910,"uris":["http://zotero.org/users/2506258/items/UDXA3PUX"],"uri":["http://zotero.org/users/2506258/items/UDXA3PUX"],"itemData":{"id":7910,"type":"article-journal","title":"The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 </w:instrText>
      </w:r>
      <w:r w:rsidR="00F7224F">
        <w:rPr>
          <w:rStyle w:val="FootnoteCharacters"/>
        </w:rPr>
        <w:fldChar w:fldCharType="separate"/>
      </w:r>
      <w:r w:rsidR="000D6065" w:rsidRPr="000D6065">
        <w:t>(</w:t>
      </w:r>
      <w:proofErr w:type="spellStart"/>
      <w:r w:rsidR="000D6065" w:rsidRPr="000D6065">
        <w:t>Danilovic</w:t>
      </w:r>
      <w:proofErr w:type="spellEnd"/>
      <w:r w:rsidR="000D6065" w:rsidRPr="000D6065">
        <w:t xml:space="preserve"> 2001)</w:t>
      </w:r>
      <w:r w:rsidR="00F7224F">
        <w:rPr>
          <w:rStyle w:val="FootnoteCharacters"/>
        </w:rPr>
        <w:fldChar w:fldCharType="end"/>
      </w:r>
      <w:r>
        <w:t xml:space="preserve">. Indeed, misalignment of interests within an alliance (or domestic civil politics) can serve to weaken deterrence and provide opportunities for gray zone intervention. </w:t>
      </w:r>
    </w:p>
    <w:p w14:paraId="74E55C3F" w14:textId="2DB317B6" w:rsidR="000A77B7" w:rsidRDefault="00470E9F" w:rsidP="004C76DC">
      <w:pPr>
        <w:pStyle w:val="Newparagraph"/>
      </w:pPr>
      <w:r>
        <w:t xml:space="preserve">Conflict initiators can similarly rely on proxies to complicate the deterrence calculus. Ambiguity regarding responsibility for an attack makes a retaliatory response less likely, </w:t>
      </w:r>
      <w:r>
        <w:lastRenderedPageBreak/>
        <w:t>especially if the target is looking for reasons not to retaliate</w:t>
      </w:r>
      <w:r w:rsidR="00F7224F">
        <w:t xml:space="preserve"> </w:t>
      </w:r>
      <w:r w:rsidR="00F7224F">
        <w:rPr>
          <w:rStyle w:val="FootnoteCharacters"/>
        </w:rPr>
        <w:fldChar w:fldCharType="begin"/>
      </w:r>
      <w:r w:rsidR="005F1C8E">
        <w:rPr>
          <w:rStyle w:val="FootnoteCharacters"/>
        </w:rPr>
        <w:instrText xml:space="preserve"> ADDIN ZOTERO_ITEM CSL_CITATION {"citationID":"arm41ds8ct","properties":{"formattedCitation":"(Borghard and Lonergan 2017)","plainCitation":"(Borghard and Lonergan 2017)","noteIndex":0},"citationItems":[{"id":8902,"uris":["http://zotero.org/users/2506258/items/EUQEZZ39"],"uri":["http://zotero.org/users/2506258/items/EUQEZZ39"],"itemData":{"id":8902,"type":"article-journal","title":"The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rsidR="00F7224F">
        <w:rPr>
          <w:rStyle w:val="FootnoteCharacters"/>
        </w:rPr>
        <w:fldChar w:fldCharType="separate"/>
      </w:r>
      <w:r w:rsidR="00F7224F" w:rsidRPr="007A595D">
        <w:t>(</w:t>
      </w:r>
      <w:proofErr w:type="spellStart"/>
      <w:r w:rsidR="00F7224F" w:rsidRPr="007A595D">
        <w:t>Borghard</w:t>
      </w:r>
      <w:proofErr w:type="spellEnd"/>
      <w:r w:rsidR="00F7224F" w:rsidRPr="007A595D">
        <w:t xml:space="preserve"> and Lonergan 2017)</w:t>
      </w:r>
      <w:r w:rsidR="00F7224F">
        <w:rPr>
          <w:rStyle w:val="FootnoteCharacters"/>
        </w:rPr>
        <w:fldChar w:fldCharType="end"/>
      </w:r>
      <w: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t xml:space="preserve"> probably increases this risk, as red lines clarify what can be achieved in the gray zon</w:t>
      </w:r>
      <w:r w:rsidR="000D6065">
        <w:t>e</w:t>
      </w:r>
      <w:r>
        <w:t>.</w:t>
      </w:r>
    </w:p>
    <w:p w14:paraId="1E10E3FC" w14:textId="77777777" w:rsidR="000A77B7" w:rsidRDefault="00470E9F">
      <w:pPr>
        <w:pStyle w:val="Heading1"/>
        <w:ind w:right="10"/>
      </w:pPr>
      <w:bookmarkStart w:id="10" w:name="_5n3w61b4kam6"/>
      <w:bookmarkEnd w:id="10"/>
      <w:r>
        <w:t>Russian Gray Zone Campaigns</w:t>
      </w:r>
    </w:p>
    <w:p w14:paraId="09070135" w14:textId="14276593" w:rsidR="000A77B7" w:rsidRDefault="00470E9F" w:rsidP="0000434C">
      <w:pPr>
        <w:pStyle w:val="Newparagraph"/>
        <w:ind w:firstLine="0"/>
      </w:pPr>
      <w:r>
        <w:t>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w:t>
      </w:r>
      <w:r w:rsidR="00F7224F">
        <w:t xml:space="preserve"> </w:t>
      </w:r>
      <w:r w:rsidR="00F7224F">
        <w:rPr>
          <w:rStyle w:val="FootnoteCharacters"/>
        </w:rPr>
        <w:fldChar w:fldCharType="begin"/>
      </w:r>
      <w:r w:rsidR="000D6065">
        <w:rPr>
          <w:rStyle w:val="FootnoteCharacters"/>
        </w:rPr>
        <w:instrText xml:space="preserve"> ADDIN ZOTERO_ITEM CSL_CITATION {"citationID":"a6tg69r222","properties":{"formattedCitation":"(Marten 2015; Driscoll and Maliniak 2016; Chivvis 2017)","plainCitation":"(Marten 2015; Driscoll and Maliniak 2016; Chivvis 2017)","noteIndex":0},"citationItems":[{"id":6702,"uris":["http://zotero.org/users/2506258/items/NTMEZZFH"],"uri":["http://zotero.org/users/2506258/items/NTMEZZFH"],"itemData":{"id":6702,"type":"article-journal","title":"Putin's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rsidR="00F7224F">
        <w:rPr>
          <w:rStyle w:val="FootnoteCharacters"/>
        </w:rPr>
        <w:fldChar w:fldCharType="separate"/>
      </w:r>
      <w:r w:rsidR="000D6065" w:rsidRPr="000D6065">
        <w:t xml:space="preserve">(Marten 2015; Driscoll and Maliniak 2016; </w:t>
      </w:r>
      <w:proofErr w:type="spellStart"/>
      <w:r w:rsidR="000D6065" w:rsidRPr="000D6065">
        <w:t>Chivvis</w:t>
      </w:r>
      <w:proofErr w:type="spellEnd"/>
      <w:r w:rsidR="000D6065" w:rsidRPr="000D6065">
        <w:t xml:space="preserve"> 2017)</w:t>
      </w:r>
      <w:r w:rsidR="00F7224F">
        <w:rPr>
          <w:rStyle w:val="FootnoteCharacters"/>
        </w:rPr>
        <w:fldChar w:fldCharType="end"/>
      </w:r>
      <w: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6CC60CBE" w14:textId="77777777" w:rsidR="000A77B7" w:rsidRDefault="00470E9F">
      <w:pPr>
        <w:pStyle w:val="Heading2"/>
        <w:spacing w:after="200"/>
        <w:ind w:right="10"/>
      </w:pPr>
      <w:bookmarkStart w:id="11" w:name="_nz7gptvniecz"/>
      <w:bookmarkEnd w:id="11"/>
      <w:r>
        <w:t>Cross-National Data</w:t>
      </w:r>
    </w:p>
    <w:p w14:paraId="04E3C199" w14:textId="1DCA8234" w:rsidR="000A77B7" w:rsidRDefault="00470E9F" w:rsidP="0000434C">
      <w:pPr>
        <w:pStyle w:val="Newparagraph"/>
        <w:ind w:firstLine="0"/>
      </w:pPr>
      <w:r>
        <w:t>It is perhaps fitting that data on Russian gray zone interventions are themselves ambiguous. Previous studies have compiled open source data on Russian-attributed cyber conflict over the past three decades. Two cross-national datasets – Dyadic Cyber Incident and Dispute (DCID) and Russian Electoral Interventions (REI) – cover almost entirely distinct samples</w:t>
      </w:r>
      <w:r w:rsidR="00F7224F">
        <w:t xml:space="preserve"> </w:t>
      </w:r>
      <w:r w:rsidR="00F7224F">
        <w:rPr>
          <w:rStyle w:val="FootnoteCharacters"/>
        </w:rPr>
        <w:fldChar w:fldCharType="begin"/>
      </w:r>
      <w:r w:rsidR="005F1C8E">
        <w:rPr>
          <w:rStyle w:val="FootnoteCharacters"/>
        </w:rPr>
        <w:instrText xml:space="preserve"> ADDIN ZOTERO_ITEM CSL_CITATION {"citationID":"aq8tel9l7c","properties":{"formattedCitation":"(Valeriano and Maness 2014; Casey and Way 2017)","plainCitation":"(Valeriano and Maness 2014; Casey and Way 2017)","noteIndex":0},"citationItems":[{"id":"5I7vyisu/t9mFl5h7","uris":["http://zotero.org/users/471208/items/WSVEGB3T"],"uri":["http://zotero.org/users/471208/items/WSVEGB3T"],"itemData":{"id":"XB4YeRPs/nux20O1E","type":"article-journal","title":"The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rsidR="00F7224F">
        <w:rPr>
          <w:rStyle w:val="FootnoteCharacters"/>
        </w:rPr>
        <w:fldChar w:fldCharType="separate"/>
      </w:r>
      <w:r w:rsidR="00F7224F" w:rsidRPr="007A595D">
        <w:t xml:space="preserve">(Valeriano </w:t>
      </w:r>
      <w:r w:rsidR="00F7224F" w:rsidRPr="007A595D">
        <w:lastRenderedPageBreak/>
        <w:t>and Maness 2014; Casey and Way 2017)</w:t>
      </w:r>
      <w:r w:rsidR="00F7224F">
        <w:rPr>
          <w:rStyle w:val="FootnoteCharacters"/>
        </w:rPr>
        <w:fldChar w:fldCharType="end"/>
      </w:r>
      <w: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14:paraId="3086C5B4" w14:textId="61F28C08" w:rsidR="004819AE" w:rsidRDefault="00470E9F" w:rsidP="004C76DC">
      <w:pPr>
        <w:pStyle w:val="Newparagraph"/>
      </w:pPr>
      <w: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sidR="00F7224F">
        <w:rPr>
          <w:rStyle w:val="FootnoteReference"/>
        </w:rPr>
        <w:footnoteReference w:id="6"/>
      </w:r>
      <w:r>
        <w:t xml:space="preserve"> We have identified 10 additional instances of Russian cyber-attacks from 1994-2018</w:t>
      </w:r>
      <w:r w:rsidR="00965EF9">
        <w:t xml:space="preserve"> that are not covered in the previous datasets. Most of these new cases cover cyber conflict after 2011 (the latest year in DCID) that were non-electoral (the universe of cases in REI).</w:t>
      </w:r>
      <w:r>
        <w:t xml:space="preserve"> </w:t>
      </w:r>
      <w:r w:rsidR="00965EF9">
        <w:t xml:space="preserve">We further </w:t>
      </w:r>
      <w:r>
        <w:t>include 3 cases of non-cyber Russian aggression from the International Crisis Behavior (ICB) dataset</w:t>
      </w:r>
      <w:r w:rsidR="00F7224F">
        <w:t xml:space="preserve"> </w:t>
      </w:r>
      <w:r w:rsidR="00F7224F">
        <w:rPr>
          <w:rStyle w:val="FootnoteCharacters"/>
        </w:rPr>
        <w:fldChar w:fldCharType="begin"/>
      </w:r>
      <w:r w:rsidR="005F1C8E">
        <w:rPr>
          <w:rStyle w:val="FootnoteCharacters"/>
        </w:rPr>
        <w:instrText xml:space="preserve"> ADDIN ZOTERO_ITEM CSL_CITATION {"citationID":"a17823qtgmm","properties":{"formattedCitation":"(Singer, Bremer, and Stuckey 1972)","plainCitation":"(Singer, Bremer, and Stuckey 1972)","noteIndex":0},"citationItems":[{"id":5992,"uris":["http://zotero.org/users/2506258/items/I24EIK6Z"],"uri":["http://zotero.org/users/2506258/items/I24EIK6Z"],"itemData":{"id":5992,"type":"chapter","title":"Capability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rsidR="00F7224F">
        <w:rPr>
          <w:rStyle w:val="FootnoteCharacters"/>
        </w:rPr>
        <w:fldChar w:fldCharType="separate"/>
      </w:r>
      <w:r w:rsidR="00F7224F" w:rsidRPr="007A595D">
        <w:t>(Singer, Bremer, and Stuckey 1972)</w:t>
      </w:r>
      <w:r w:rsidR="00F7224F">
        <w:rPr>
          <w:rStyle w:val="FootnoteCharacters"/>
        </w:rPr>
        <w:fldChar w:fldCharType="end"/>
      </w:r>
      <w: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3D5B49EE" w14:textId="77777777" w:rsidR="000A77B7" w:rsidRDefault="00470E9F" w:rsidP="004C76DC">
      <w:pPr>
        <w:pStyle w:val="Newparagraph"/>
      </w:pPr>
      <w:r>
        <w:t xml:space="preserve">Figure 1 shows the frequency distribution of Russian gray zone operations since 1994. </w:t>
      </w:r>
      <w:r w:rsidR="00C71EB5">
        <w:t xml:space="preserve">We follow the coding criteria used in DCID, coding each country-year’s intensity as the highest observed Russian intervention on a scale where information operations are the least intense type </w:t>
      </w:r>
      <w:r w:rsidR="00C71EB5">
        <w:lastRenderedPageBreak/>
        <w:t>of intervention and ground troops are the most intense.</w:t>
      </w:r>
      <w:r w:rsidR="00C71EB5">
        <w:rPr>
          <w:rStyle w:val="FootnoteReference"/>
        </w:rPr>
        <w:footnoteReference w:id="7"/>
      </w:r>
      <w:r w:rsidR="00C71EB5">
        <w:t xml:space="preserve"> </w:t>
      </w:r>
      <w:r>
        <w:t xml:space="preserve">Contrary to descriptions of gray zone conflict as new or the product of </w:t>
      </w:r>
      <w:r w:rsidR="00965EF9">
        <w:t>technological innovation</w:t>
      </w:r>
      <w:r>
        <w:t>,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72300A7F" w14:textId="77777777" w:rsidR="00D63020" w:rsidRDefault="00D63020" w:rsidP="004C76DC">
      <w:pPr>
        <w:pStyle w:val="Newparagraph"/>
      </w:pPr>
      <w: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p>
    <w:p w14:paraId="380F9E93" w14:textId="77777777" w:rsidR="000A77B7" w:rsidRDefault="00D63020" w:rsidP="000D6065">
      <w:pPr>
        <w:pStyle w:val="Newparagraph"/>
      </w:pPr>
      <w:r>
        <w:rPr>
          <w:noProof/>
        </w:rPr>
        <w:lastRenderedPageBreak/>
        <w:drawing>
          <wp:inline distT="0" distB="0" distL="0" distR="0" wp14:anchorId="64946052" wp14:editId="2B4019CF">
            <wp:extent cx="5943600" cy="4711843"/>
            <wp:effectExtent l="0" t="0" r="0" b="0"/>
            <wp:docPr id="3"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32421268/59643977-c1073700-911f-11e9-92d5-5457a6f841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11843"/>
                    </a:xfrm>
                    <a:prstGeom prst="rect">
                      <a:avLst/>
                    </a:prstGeom>
                    <a:noFill/>
                    <a:ln>
                      <a:noFill/>
                    </a:ln>
                  </pic:spPr>
                </pic:pic>
              </a:graphicData>
            </a:graphic>
          </wp:inline>
        </w:drawing>
      </w:r>
    </w:p>
    <w:p w14:paraId="4A4351BB"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1</w:t>
      </w:r>
      <w:r>
        <w:rPr>
          <w:b/>
        </w:rPr>
        <w:fldChar w:fldCharType="end"/>
      </w:r>
      <w:r>
        <w:t xml:space="preserve"> Intensity of Russian intervention over time. The bars represent the average intensity of Russian interventions in each year using the 1-5 scale provided. The line denotes the number of Russian interventions in each year.</w:t>
      </w:r>
    </w:p>
    <w:p w14:paraId="4DD3A7FD" w14:textId="77777777" w:rsidR="00F7224F" w:rsidRDefault="00470E9F" w:rsidP="004C76DC">
      <w:pPr>
        <w:pStyle w:val="Newparagraph"/>
      </w:pPr>
      <w: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Tartus, a staging base for Russian combat operations in Syria, serves to lessen the Russian loss of strength </w:t>
      </w:r>
      <w:r>
        <w:lastRenderedPageBreak/>
        <w:t>gradient and may help to explain the Syrian exception to the East-West pattern in the intensity of Russian operations in Figure 2.</w:t>
      </w:r>
    </w:p>
    <w:p w14:paraId="7C042B3E" w14:textId="77777777" w:rsidR="000A77B7" w:rsidRDefault="00470E9F" w:rsidP="004C76DC">
      <w:pPr>
        <w:pStyle w:val="Newparagraph"/>
      </w:pPr>
      <w:r>
        <w:rPr>
          <w:noProof/>
        </w:rPr>
        <w:drawing>
          <wp:inline distT="0" distB="1905" distL="0" distR="0" wp14:anchorId="552AE2E1" wp14:editId="694EB2EB">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943600" cy="5770880"/>
                    </a:xfrm>
                    <a:prstGeom prst="rect">
                      <a:avLst/>
                    </a:prstGeom>
                  </pic:spPr>
                </pic:pic>
              </a:graphicData>
            </a:graphic>
          </wp:inline>
        </w:drawing>
      </w:r>
    </w:p>
    <w:p w14:paraId="46FBEC33" w14:textId="77777777" w:rsidR="000A77B7" w:rsidRDefault="00470E9F" w:rsidP="00D12BCB">
      <w:pPr>
        <w:pStyle w:val="Figurecaption"/>
      </w:pPr>
      <w:r>
        <w:rPr>
          <w:b/>
        </w:rPr>
        <w:t xml:space="preserve">Figure </w:t>
      </w:r>
      <w:r>
        <w:rPr>
          <w:b/>
        </w:rPr>
        <w:fldChar w:fldCharType="begin"/>
      </w:r>
      <w:r>
        <w:rPr>
          <w:b/>
        </w:rPr>
        <w:instrText>SEQ Figure \* ARABIC</w:instrText>
      </w:r>
      <w:r>
        <w:rPr>
          <w:b/>
        </w:rPr>
        <w:fldChar w:fldCharType="separate"/>
      </w:r>
      <w:r w:rsidR="00D12BCB">
        <w:rPr>
          <w:b/>
          <w:noProof/>
        </w:rPr>
        <w:t>2</w:t>
      </w:r>
      <w:r>
        <w:rPr>
          <w:b/>
        </w:rPr>
        <w:fldChar w:fldCharType="end"/>
      </w:r>
      <w:r>
        <w:t xml:space="preserve"> Geographic representation of Russia intervention. Each country's shading represents the highest intensity of Russian intervention in that state between 1994-2017. States closer to Russia have noticeably higher levels of </w:t>
      </w:r>
      <w:r w:rsidR="002D44B0">
        <w:t>severity</w:t>
      </w:r>
      <w:r>
        <w:t>.</w:t>
      </w:r>
    </w:p>
    <w:p w14:paraId="49A131F9" w14:textId="77777777" w:rsidR="000A77B7" w:rsidRDefault="00470E9F" w:rsidP="004C76DC">
      <w:pPr>
        <w:pStyle w:val="Newparagraph"/>
      </w:pPr>
      <w:r>
        <w:t xml:space="preserve">Because the deterrence gradient still matters in cyberspace, furthermore, we see Russia conducting low-intensity cyber influence and espionage operations around the world, while it </w:t>
      </w:r>
      <w:r>
        <w:lastRenderedPageBreak/>
        <w:t>conducts high-intensity cyber-physical operations in closer proximity to its border. While Russian influence operations are ubiquitous, cyber disruption is less common, and overt military intervention occurs only in Russia’s immediate periphery (“near abroad”).</w:t>
      </w:r>
    </w:p>
    <w:p w14:paraId="4807084E" w14:textId="77777777" w:rsidR="000A77B7" w:rsidRDefault="00470E9F">
      <w:pPr>
        <w:pStyle w:val="Heading2"/>
      </w:pPr>
      <w:bookmarkStart w:id="12" w:name="_67l51pwqju7m"/>
      <w:bookmarkStart w:id="13" w:name="_qj6388j08rsl"/>
      <w:bookmarkEnd w:id="12"/>
      <w:bookmarkEnd w:id="13"/>
      <w:r>
        <w:t>Major Cyber Campaigns</w:t>
      </w:r>
    </w:p>
    <w:p w14:paraId="50D672EC" w14:textId="2C68C368" w:rsidR="000A77B7" w:rsidRDefault="00470E9F" w:rsidP="00090CF0">
      <w:pPr>
        <w:pStyle w:val="Newparagraph"/>
        <w:ind w:firstLine="0"/>
      </w:pPr>
      <w:r>
        <w:t>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w:t>
      </w:r>
      <w:r w:rsidR="00F7224F">
        <w:t xml:space="preserve"> </w:t>
      </w:r>
      <w:r w:rsidR="00F7224F">
        <w:rPr>
          <w:rStyle w:val="FootnoteCharacters"/>
        </w:rPr>
        <w:fldChar w:fldCharType="begin"/>
      </w:r>
      <w:r w:rsidR="005F1C8E">
        <w:rPr>
          <w:rStyle w:val="FootnoteCharacters"/>
        </w:rPr>
        <w:instrText xml:space="preserve"> ADDIN ZOTERO_ITEM CSL_CITATION {"citationID":"a25bu31crfj","properties":{"formattedCitation":"(Bennett and Elman 2007)","plainCitation":"(Bennett and Elman 2007)","noteIndex":0},"citationItems":[{"id":10336,"uris":["http://zotero.org/users/2506258/items/6IWR35D4"],"uri":["http://zotero.org/users/2506258/items/6IWR35D4"],"itemData":{"id":10336,"type":"article-journal","title":"Case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rsidR="00F7224F">
        <w:rPr>
          <w:rStyle w:val="FootnoteCharacters"/>
        </w:rPr>
        <w:fldChar w:fldCharType="separate"/>
      </w:r>
      <w:r w:rsidR="00F7224F" w:rsidRPr="007A595D">
        <w:t>(Bennett and Elman 2007)</w:t>
      </w:r>
      <w:r w:rsidR="00F7224F">
        <w:rPr>
          <w:rStyle w:val="FootnoteCharacters"/>
        </w:rPr>
        <w:fldChar w:fldCharType="end"/>
      </w:r>
      <w: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E03B8BA" w14:textId="45FDD04A" w:rsidR="000A77B7" w:rsidRDefault="00470E9F" w:rsidP="004C76DC">
      <w:pPr>
        <w:pStyle w:val="Newparagraph"/>
      </w:pPr>
      <w:r>
        <w:t>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w:t>
      </w:r>
      <w:r w:rsidR="00F7224F">
        <w:t xml:space="preserve"> </w:t>
      </w:r>
      <w:r w:rsidR="00F7224F">
        <w:rPr>
          <w:rStyle w:val="FootnoteCharacters"/>
        </w:rPr>
        <w:fldChar w:fldCharType="begin"/>
      </w:r>
      <w:r w:rsidR="000D6065">
        <w:rPr>
          <w:rStyle w:val="FootnoteCharacters"/>
        </w:rPr>
        <w:instrText xml:space="preserve"> ADDIN ZOTERO_ITEM CSL_CITATION {"citationID":"a1ra7halpil","properties":{"formattedCitation":"(G\\uc0\\u246{}tz 2017)","plainCitation":"(Götz 2017)","noteIndex":0},"citationItems":[{"id":17865,"uris":["http://zotero.org/users/2506258/items/3QBRCJEM"],"uri":["http://zotero.org/users/2506258/items/3QBRCJEM"],"itemData":{"id":17865,"type":"article-journal","title":"Putin,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rsidR="00F7224F">
        <w:rPr>
          <w:rStyle w:val="FootnoteCharacters"/>
        </w:rPr>
        <w:fldChar w:fldCharType="separate"/>
      </w:r>
      <w:r w:rsidR="000D6065" w:rsidRPr="000D6065">
        <w:t>(</w:t>
      </w:r>
      <w:proofErr w:type="spellStart"/>
      <w:r w:rsidR="000D6065" w:rsidRPr="000D6065">
        <w:t>Götz</w:t>
      </w:r>
      <w:proofErr w:type="spellEnd"/>
      <w:r w:rsidR="000D6065" w:rsidRPr="000D6065">
        <w:t xml:space="preserve"> 2017)</w:t>
      </w:r>
      <w:r w:rsidR="00F7224F">
        <w:rPr>
          <w:rStyle w:val="FootnoteCharacters"/>
        </w:rPr>
        <w:fldChar w:fldCharType="end"/>
      </w:r>
      <w:r>
        <w:t>. Rather we argue that how motives are expressed, whatever their origins, will be more or less constrained by Western deterrence. We will consider some counterarguments in the case narratives.</w:t>
      </w:r>
    </w:p>
    <w:p w14:paraId="7FD28E1C" w14:textId="77777777" w:rsidR="000A77B7" w:rsidRDefault="00470E9F" w:rsidP="00013BB9">
      <w:pPr>
        <w:pStyle w:val="Tabletitle"/>
      </w:pPr>
      <w:r>
        <w:rPr>
          <w:b/>
        </w:rPr>
        <w:lastRenderedPageBreak/>
        <w:t>Table 2</w:t>
      </w:r>
      <w:r>
        <w:t>: Case comparison of Russian gray zone conflicts</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600"/>
        <w:gridCol w:w="2047"/>
        <w:gridCol w:w="1550"/>
        <w:gridCol w:w="1550"/>
        <w:gridCol w:w="1334"/>
      </w:tblGrid>
      <w:tr w:rsidR="000A77B7" w14:paraId="5AC63371"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BA2C082" w14:textId="77777777" w:rsidR="000A77B7" w:rsidRDefault="00470E9F" w:rsidP="001D5C1D">
            <w:pPr>
              <w:pStyle w:val="Newparagraph"/>
              <w:ind w:firstLine="0"/>
            </w:pPr>
            <w:r>
              <w:t>Russian Response</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3DC00A47" w14:textId="77777777" w:rsidR="000A77B7" w:rsidRDefault="00470E9F" w:rsidP="001D5C1D">
            <w:pPr>
              <w:pStyle w:val="Newparagraph"/>
              <w:ind w:firstLine="0"/>
              <w:jc w:val="center"/>
            </w:pPr>
            <w:r>
              <w:t>United States</w:t>
            </w:r>
            <w:r w:rsidR="001D5C1D">
              <w:t xml:space="preserve"> </w:t>
            </w:r>
            <w:r>
              <w:t>(2016)</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B571179" w14:textId="77777777" w:rsidR="000A77B7" w:rsidRDefault="00470E9F" w:rsidP="001D5C1D">
            <w:pPr>
              <w:pStyle w:val="Newparagraph"/>
              <w:ind w:firstLine="0"/>
              <w:jc w:val="center"/>
            </w:pPr>
            <w:r>
              <w:t>Estonia</w:t>
            </w:r>
            <w:r w:rsidR="001D5C1D">
              <w:t xml:space="preserve"> </w:t>
            </w:r>
            <w:r>
              <w:t>(2007)</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64613F8" w14:textId="77777777" w:rsidR="000A77B7" w:rsidRDefault="00470E9F" w:rsidP="001D5C1D">
            <w:pPr>
              <w:pStyle w:val="Newparagraph"/>
              <w:ind w:firstLine="0"/>
              <w:jc w:val="center"/>
            </w:pPr>
            <w:r>
              <w:t>Ukraine</w:t>
            </w:r>
            <w:r w:rsidR="001D5C1D">
              <w:t xml:space="preserve"> </w:t>
            </w:r>
            <w:r>
              <w:t>(2014)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6978CFBB" w14:textId="77777777" w:rsidR="000A77B7" w:rsidRDefault="00470E9F" w:rsidP="001D5C1D">
            <w:pPr>
              <w:pStyle w:val="Newparagraph"/>
              <w:ind w:firstLine="0"/>
              <w:jc w:val="center"/>
            </w:pPr>
            <w:r>
              <w:t>Georgia</w:t>
            </w:r>
            <w:r w:rsidR="001D5C1D">
              <w:t xml:space="preserve"> </w:t>
            </w:r>
            <w:r>
              <w:t>(2008)</w:t>
            </w:r>
          </w:p>
        </w:tc>
      </w:tr>
      <w:tr w:rsidR="000A77B7" w14:paraId="3FDAEF14"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00B04F38" w14:textId="77777777" w:rsidR="000A77B7" w:rsidRDefault="00470E9F" w:rsidP="001D5C1D">
            <w:pPr>
              <w:pStyle w:val="Newparagraph"/>
              <w:ind w:firstLine="0"/>
            </w:pPr>
            <w:r>
              <w:t>Conventional Forces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06DBD0AB"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9E0E1E0"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034624BC" w14:textId="77777777" w:rsidR="000A77B7" w:rsidRDefault="000A77B7" w:rsidP="001D5C1D">
            <w:pPr>
              <w:widowControl w:val="0"/>
              <w:spacing w:line="240" w:lineRule="auto"/>
              <w:jc w:val="cente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4FBEDB4" w14:textId="77777777" w:rsidR="000A77B7" w:rsidRDefault="00470E9F" w:rsidP="001D5C1D">
            <w:pPr>
              <w:pStyle w:val="Newparagraph"/>
              <w:ind w:firstLine="0"/>
              <w:jc w:val="center"/>
            </w:pPr>
            <w:r>
              <w:t>X</w:t>
            </w:r>
          </w:p>
        </w:tc>
      </w:tr>
      <w:tr w:rsidR="000A77B7" w14:paraId="1E81CC3B"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4D12B732" w14:textId="77777777" w:rsidR="000A77B7" w:rsidRDefault="00470E9F" w:rsidP="001D5C1D">
            <w:pPr>
              <w:pStyle w:val="Newparagraph"/>
              <w:ind w:firstLine="0"/>
            </w:pPr>
            <w:r>
              <w:t>Special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620AC657"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5267D4E4"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745F0E22"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DAE3059" w14:textId="77777777" w:rsidR="000A77B7" w:rsidRDefault="00470E9F" w:rsidP="001D5C1D">
            <w:pPr>
              <w:pStyle w:val="Newparagraph"/>
              <w:ind w:firstLine="0"/>
              <w:jc w:val="center"/>
            </w:pPr>
            <w:r>
              <w:t>X</w:t>
            </w:r>
          </w:p>
        </w:tc>
      </w:tr>
      <w:tr w:rsidR="000A77B7" w14:paraId="4223AAAD"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7484BDAF" w14:textId="77777777" w:rsidR="000A77B7" w:rsidRDefault="00470E9F" w:rsidP="001D5C1D">
            <w:pPr>
              <w:pStyle w:val="Newparagraph"/>
              <w:ind w:firstLine="0"/>
            </w:pPr>
            <w:r>
              <w:t>Disruptive Cyber</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236DE301" w14:textId="77777777" w:rsidR="000A77B7" w:rsidRDefault="000A77B7" w:rsidP="001D5C1D">
            <w:pPr>
              <w:widowControl w:val="0"/>
              <w:spacing w:line="240" w:lineRule="auto"/>
              <w:jc w:val="center"/>
            </w:pP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9AA5DBA"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27DA8389"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04F4E5E1" w14:textId="77777777" w:rsidR="000A77B7" w:rsidRDefault="00470E9F" w:rsidP="001D5C1D">
            <w:pPr>
              <w:pStyle w:val="Newparagraph"/>
              <w:ind w:firstLine="0"/>
              <w:jc w:val="center"/>
            </w:pPr>
            <w:r>
              <w:t>X</w:t>
            </w:r>
          </w:p>
        </w:tc>
      </w:tr>
      <w:tr w:rsidR="000A77B7" w14:paraId="5E0A77D5" w14:textId="77777777" w:rsidTr="001D5C1D">
        <w:trPr>
          <w:jc w:val="center"/>
        </w:trPr>
        <w:tc>
          <w:tcPr>
            <w:tcW w:w="2600" w:type="dxa"/>
            <w:tcBorders>
              <w:top w:val="single" w:sz="8" w:space="0" w:color="000000"/>
              <w:left w:val="single" w:sz="8" w:space="0" w:color="000000"/>
              <w:bottom w:val="single" w:sz="8" w:space="0" w:color="000000"/>
              <w:right w:val="single" w:sz="8" w:space="0" w:color="000000"/>
            </w:tcBorders>
            <w:shd w:val="clear" w:color="auto" w:fill="auto"/>
          </w:tcPr>
          <w:p w14:paraId="6D5782B1" w14:textId="77777777" w:rsidR="000A77B7" w:rsidRDefault="00470E9F" w:rsidP="001D5C1D">
            <w:pPr>
              <w:pStyle w:val="Newparagraph"/>
              <w:ind w:firstLine="0"/>
            </w:pPr>
            <w:r>
              <w:t>Information Operations</w:t>
            </w:r>
          </w:p>
        </w:tc>
        <w:tc>
          <w:tcPr>
            <w:tcW w:w="2047" w:type="dxa"/>
            <w:tcBorders>
              <w:top w:val="single" w:sz="8" w:space="0" w:color="000000"/>
              <w:left w:val="single" w:sz="8" w:space="0" w:color="000000"/>
              <w:bottom w:val="single" w:sz="8" w:space="0" w:color="000000"/>
              <w:right w:val="single" w:sz="8" w:space="0" w:color="000000"/>
            </w:tcBorders>
            <w:shd w:val="clear" w:color="auto" w:fill="auto"/>
          </w:tcPr>
          <w:p w14:paraId="513DA3F4"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44C7B7F5" w14:textId="77777777" w:rsidR="000A77B7" w:rsidRDefault="00470E9F" w:rsidP="001D5C1D">
            <w:pPr>
              <w:pStyle w:val="Newparagraph"/>
              <w:ind w:firstLine="0"/>
              <w:jc w:val="center"/>
            </w:pPr>
            <w:r>
              <w:t>X</w:t>
            </w:r>
          </w:p>
        </w:tc>
        <w:tc>
          <w:tcPr>
            <w:tcW w:w="1550" w:type="dxa"/>
            <w:tcBorders>
              <w:top w:val="single" w:sz="8" w:space="0" w:color="000000"/>
              <w:left w:val="single" w:sz="8" w:space="0" w:color="000000"/>
              <w:bottom w:val="single" w:sz="8" w:space="0" w:color="000000"/>
              <w:right w:val="single" w:sz="8" w:space="0" w:color="000000"/>
            </w:tcBorders>
            <w:shd w:val="clear" w:color="auto" w:fill="auto"/>
          </w:tcPr>
          <w:p w14:paraId="3CE9168F" w14:textId="77777777" w:rsidR="000A77B7" w:rsidRDefault="00470E9F" w:rsidP="001D5C1D">
            <w:pPr>
              <w:pStyle w:val="Newparagraph"/>
              <w:ind w:firstLine="0"/>
              <w:jc w:val="center"/>
            </w:pPr>
            <w: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55133CA5" w14:textId="77777777" w:rsidR="000A77B7" w:rsidRDefault="00470E9F" w:rsidP="001D5C1D">
            <w:pPr>
              <w:pStyle w:val="Newparagraph"/>
              <w:ind w:firstLine="0"/>
              <w:jc w:val="center"/>
            </w:pPr>
            <w:r>
              <w:t>X</w:t>
            </w:r>
          </w:p>
        </w:tc>
      </w:tr>
    </w:tbl>
    <w:p w14:paraId="52A403D0" w14:textId="7C892CFC" w:rsidR="000A77B7" w:rsidRDefault="00470E9F" w:rsidP="004C76DC">
      <w:pPr>
        <w:pStyle w:val="Newparagraph"/>
      </w:pPr>
      <w:r>
        <w:t>Table 2 lists these cases by distance from Washington DC.</w:t>
      </w:r>
      <w:r>
        <w:rPr>
          <w:rStyle w:val="FootnoteAnchor"/>
        </w:rPr>
        <w:footnoteReference w:id="8"/>
      </w:r>
      <w:r>
        <w:t xml:space="preserve"> Again the geographical pattern is striking. Moscow is more likely to pull its punches for cases closer to Washington. Russian operations directly against the United States </w:t>
      </w:r>
      <w:r w:rsidR="00891C50">
        <w:t xml:space="preserve">have been </w:t>
      </w:r>
      <w:r>
        <w:t>limited to cyber influence and espionage operations. Operations against Estonia</w:t>
      </w:r>
      <w:r w:rsidR="00122003">
        <w:t xml:space="preserve"> in 2007</w:t>
      </w:r>
      <w:r>
        <w:t xml:space="preserve"> </w:t>
      </w:r>
      <w:r w:rsidR="00891C50">
        <w:t xml:space="preserve">were also </w:t>
      </w:r>
      <w:r>
        <w:t>restrained—</w:t>
      </w:r>
      <w:r w:rsidR="00891C50">
        <w:t>Estonia is a</w:t>
      </w:r>
      <w:r>
        <w:t xml:space="preserve"> NATO</w:t>
      </w:r>
      <w:r w:rsidR="00891C50">
        <w:t xml:space="preserve"> member</w:t>
      </w:r>
      <w:r>
        <w:t xml:space="preserve">—but </w:t>
      </w:r>
      <w:r w:rsidR="00891C50">
        <w:t>further included a more</w:t>
      </w:r>
      <w:r>
        <w:t xml:space="preserve"> punishing </w:t>
      </w:r>
      <w:r w:rsidR="00891C50">
        <w:t xml:space="preserve">set </w:t>
      </w:r>
      <w:r>
        <w:t xml:space="preserve">of DDoS attacks. Ukraine is not a member of NATO and is highly salient to Russia, but it borders European NATO states and was in negotiation for EU membership when the crisis began. Russian attacks </w:t>
      </w:r>
      <w:r w:rsidR="00891C50">
        <w:t xml:space="preserve">on Ukraine have been </w:t>
      </w:r>
      <w:r>
        <w:t>diverse</w:t>
      </w:r>
      <w:r w:rsidR="00891C50">
        <w:t xml:space="preserve"> and punishing</w:t>
      </w:r>
      <w:r>
        <w:t xml:space="preserve"> but </w:t>
      </w:r>
      <w:r w:rsidR="00891C50">
        <w:t xml:space="preserve">have fallen </w:t>
      </w:r>
      <w:r>
        <w:t>short of avowed military intervention. Georgia</w:t>
      </w:r>
      <w:r w:rsidR="00891C50">
        <w:t>, by contrast,</w:t>
      </w:r>
      <w:r>
        <w:t xml:space="preserve"> is not a NATO member and is deep in Russia’s sphere of influence. At the weakest end of the deterrence gradient, Russia intervened in Georgia</w:t>
      </w:r>
      <w:r w:rsidR="00122003">
        <w:t xml:space="preserve"> in 2008</w:t>
      </w:r>
      <w:r>
        <w:t xml:space="preserve"> using not only cyber-attacks but </w:t>
      </w:r>
      <w:r>
        <w:lastRenderedPageBreak/>
        <w:t>also paramilitaries and overt military force.</w:t>
      </w:r>
      <w:r>
        <w:rPr>
          <w:rStyle w:val="FootnoteAnchor"/>
        </w:rPr>
        <w:footnoteReference w:id="9"/>
      </w:r>
      <w:r>
        <w:t xml:space="preserve"> </w:t>
      </w:r>
      <w:r w:rsidR="00122003">
        <w:t>We will briefly consider each of them in chronological order.</w:t>
      </w:r>
    </w:p>
    <w:p w14:paraId="79332FCE" w14:textId="77777777" w:rsidR="000A77B7" w:rsidRDefault="00470E9F">
      <w:pPr>
        <w:pStyle w:val="Heading3"/>
        <w:spacing w:after="200" w:line="276" w:lineRule="auto"/>
        <w:ind w:left="-5" w:right="10"/>
      </w:pPr>
      <w:bookmarkStart w:id="14" w:name="_c8qq01qhrze2"/>
      <w:bookmarkEnd w:id="14"/>
      <w:r>
        <w:t>Estonia (2007)</w:t>
      </w:r>
    </w:p>
    <w:p w14:paraId="2A204965" w14:textId="1E7E867C" w:rsidR="00D155A0" w:rsidRDefault="00122003" w:rsidP="00090CF0">
      <w:pPr>
        <w:pStyle w:val="Newparagraph"/>
        <w:ind w:firstLine="0"/>
      </w:pPr>
      <w:r>
        <w:t>Moscow coordinated a wave of</w:t>
      </w:r>
      <w:r w:rsidR="00470E9F">
        <w:t xml:space="preserve"> DDoS</w:t>
      </w:r>
      <w:r w:rsidR="00891C50">
        <w:t xml:space="preserve"> attack</w:t>
      </w:r>
      <w:r>
        <w:t>s</w:t>
      </w:r>
      <w:r w:rsidR="00891C50">
        <w:t xml:space="preserve"> </w:t>
      </w:r>
      <w:r w:rsidR="000215AC">
        <w:t>against</w:t>
      </w:r>
      <w:r w:rsidR="00891C50">
        <w:t xml:space="preserve"> Estonia</w:t>
      </w:r>
      <w:r w:rsidR="00470E9F">
        <w:t xml:space="preserve"> </w:t>
      </w:r>
      <w:r>
        <w:t>following</w:t>
      </w:r>
      <w:r w:rsidR="00891C50">
        <w:t xml:space="preserve"> the relocation of a Soviet statue</w:t>
      </w:r>
      <w:r w:rsidR="00F7224F">
        <w:t xml:space="preserve"> </w:t>
      </w:r>
      <w:r w:rsidR="00F7224F">
        <w:rPr>
          <w:rStyle w:val="FootnoteCharacters"/>
        </w:rPr>
        <w:fldChar w:fldCharType="begin"/>
      </w:r>
      <w:r w:rsidR="005F1C8E">
        <w:rPr>
          <w:rStyle w:val="FootnoteCharacters"/>
        </w:rPr>
        <w:instrText xml:space="preserve"> ADDIN ZOTERO_ITEM CSL_CITATION {"citationID":"a2pd1qeoldl","properties":{"formattedCitation":"(Schmidt 2013)","plainCitation":"(Schmidt 2013)","noteIndex":0},"citationItems":[{"id":17775,"uris":["http://zotero.org/users/2506258/items/Z9PWAFVG"],"uri":["http://zotero.org/users/2506258/items/Z9PWAFVG"],"itemData":{"id":17775,"type":"chapter","title":"The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rsidR="00F7224F">
        <w:rPr>
          <w:rStyle w:val="FootnoteCharacters"/>
        </w:rPr>
        <w:fldChar w:fldCharType="separate"/>
      </w:r>
      <w:r w:rsidR="00F7224F" w:rsidRPr="007A595D">
        <w:t>(Schmidt 2013)</w:t>
      </w:r>
      <w:r w:rsidR="00F7224F">
        <w:rPr>
          <w:rStyle w:val="FootnoteCharacters"/>
        </w:rPr>
        <w:fldChar w:fldCharType="end"/>
      </w:r>
      <w:r w:rsidR="00891C50">
        <w:t>.</w:t>
      </w:r>
      <w:r w:rsidR="000215AC">
        <w:t xml:space="preserve"> </w:t>
      </w:r>
      <w:r w:rsidR="00470E9F">
        <w:t xml:space="preserve">The gap in time between </w:t>
      </w:r>
      <w:r>
        <w:t xml:space="preserve">Estonia’s 2004 </w:t>
      </w:r>
      <w:r w:rsidR="00470E9F">
        <w:t xml:space="preserve">ascension </w:t>
      </w:r>
      <w:r>
        <w:t xml:space="preserve">to NATO </w:t>
      </w:r>
      <w:r w:rsidR="00470E9F">
        <w:t>and the</w:t>
      </w:r>
      <w:r w:rsidR="002B507E">
        <w:t xml:space="preserve"> </w:t>
      </w:r>
      <w:r>
        <w:t>2007</w:t>
      </w:r>
      <w:r w:rsidR="00470E9F">
        <w:t xml:space="preserve"> Russian cyber campaign is telling</w:t>
      </w:r>
      <w:r w:rsidR="002B507E">
        <w:t>. I</w:t>
      </w:r>
      <w:r w:rsidR="00470E9F">
        <w:t xml:space="preserve">n Georgia and </w:t>
      </w:r>
      <w:r w:rsidR="00090CF0">
        <w:t>Ukraine,</w:t>
      </w:r>
      <w:r w:rsidR="00470E9F">
        <w:t xml:space="preserve"> the mere prospect of future NATO membership </w:t>
      </w:r>
      <w:r w:rsidR="00AE7F9A">
        <w:t>(announced in the April 2008 Bucharest Summit Declaration) would provoke</w:t>
      </w:r>
      <w:r w:rsidR="002B507E">
        <w:t xml:space="preserve"> a Russian response</w:t>
      </w:r>
      <w:r w:rsidR="00470E9F">
        <w:t>. The Estonian attacks</w:t>
      </w:r>
      <w:r w:rsidR="00AE7F9A">
        <w:t>,</w:t>
      </w:r>
      <w:r w:rsidR="00ED647A">
        <w:t xml:space="preserve"> by contrast</w:t>
      </w:r>
      <w:r w:rsidR="00AE7F9A">
        <w:t>,</w:t>
      </w:r>
      <w:r w:rsidR="00470E9F">
        <w:t xml:space="preserve"> </w:t>
      </w:r>
      <w:r w:rsidR="00AE7F9A">
        <w:t>were</w:t>
      </w:r>
      <w:r w:rsidR="00D155A0">
        <w:t xml:space="preserve"> a muted</w:t>
      </w:r>
      <w:r w:rsidR="00470E9F">
        <w:t xml:space="preserve"> opportunistic protest</w:t>
      </w:r>
      <w:r w:rsidR="00AE7F9A">
        <w:t>, not</w:t>
      </w:r>
      <w:r w:rsidR="00470E9F">
        <w:t xml:space="preserve"> a determined bid to change or return</w:t>
      </w:r>
      <w:r w:rsidR="00AE7F9A">
        <w:t xml:space="preserve"> to</w:t>
      </w:r>
      <w:r w:rsidR="00470E9F">
        <w:t xml:space="preserve"> the status quo. </w:t>
      </w:r>
      <w:r w:rsidR="00AE7F9A">
        <w:t xml:space="preserve">No one issued any clear demands or claimed responsibility, and Estonia did not replace the statue. The DDoS attacks were an ambiguous symbolic move calibrated to fall well below the threshold of a NATO response. </w:t>
      </w:r>
      <w:r w:rsidR="00ED647A">
        <w:t>The ambiguous</w:t>
      </w:r>
      <w:r w:rsidR="00470E9F">
        <w:t xml:space="preserve"> legal status of a cyber-attack </w:t>
      </w:r>
      <w:r w:rsidR="00ED647A">
        <w:t>in 2007</w:t>
      </w:r>
      <w:r w:rsidR="00470E9F">
        <w:t xml:space="preserve"> </w:t>
      </w:r>
      <w:r>
        <w:t>both enabled and constrained</w:t>
      </w:r>
      <w:r w:rsidR="00470E9F">
        <w:t xml:space="preserve"> Russia</w:t>
      </w:r>
      <w:r w:rsidR="00AE7F9A">
        <w:t xml:space="preserve"> in this respect</w:t>
      </w:r>
      <w:r w:rsidR="00F7224F">
        <w:t xml:space="preserve"> </w:t>
      </w:r>
      <w:r w:rsidR="00F7224F">
        <w:rPr>
          <w:rStyle w:val="FootnoteCharacters"/>
        </w:rPr>
        <w:fldChar w:fldCharType="begin"/>
      </w:r>
      <w:r w:rsidR="005F1C8E">
        <w:rPr>
          <w:rStyle w:val="FootnoteCharacters"/>
        </w:rPr>
        <w:instrText xml:space="preserve"> ADDIN ZOTERO_ITEM CSL_CITATION {"citationID":"a26ovu4udke","properties":{"formattedCitation":"(Joubert 2012)","plainCitation":"(Joubert 2012)","noteIndex":0},"citationItems":[{"id":17774,"uris":["http://zotero.org/users/2506258/items/RFJXZ8TU"],"uri":["http://zotero.org/users/2506258/items/RFJXZ8TU"],"itemData":{"id":17774,"type":"report","title":"Five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rsidR="00F7224F">
        <w:rPr>
          <w:rStyle w:val="FootnoteCharacters"/>
        </w:rPr>
        <w:fldChar w:fldCharType="separate"/>
      </w:r>
      <w:r w:rsidR="00F7224F" w:rsidRPr="007A595D">
        <w:t>(Joubert 2012)</w:t>
      </w:r>
      <w:r w:rsidR="00F7224F">
        <w:rPr>
          <w:rStyle w:val="FootnoteCharacters"/>
        </w:rPr>
        <w:fldChar w:fldCharType="end"/>
      </w:r>
      <w:r w:rsidR="00470E9F">
        <w:t xml:space="preserve">. NATO </w:t>
      </w:r>
      <w:r>
        <w:t>was highly</w:t>
      </w:r>
      <w:r w:rsidR="00470E9F">
        <w:t xml:space="preserve"> unlikely to seriously consider formally responding so long as Russia avoided causing serious harm. </w:t>
      </w:r>
      <w:r w:rsidR="00ED647A">
        <w:t>Estonia’s defense minister considered but ultimately rejected invoking Article V, the collective defense clause of the NATO treaty, ultimately treating the episode as a domestic law enforcement matter</w:t>
      </w:r>
      <w:r w:rsidR="00F7224F">
        <w:t xml:space="preserve"> </w:t>
      </w:r>
      <w:r w:rsidR="00F7224F">
        <w:rPr>
          <w:rStyle w:val="FootnoteCharacters"/>
        </w:rPr>
        <w:fldChar w:fldCharType="begin"/>
      </w:r>
      <w:r w:rsidR="005F1C8E">
        <w:rPr>
          <w:rStyle w:val="FootnoteCharacters"/>
        </w:rPr>
        <w:instrText xml:space="preserve"> ADDIN ZOTERO_ITEM CSL_CITATION {"citationID":"a1v1sdom8gk","properties":{"formattedCitation":"(Traynor 2007)","plainCitation":"(Traynor 2007)","noteIndex":0},"citationItems":[{"id":17777,"uris":["http://zotero.org/users/2506258/items/TGPY34IX"],"uri":["http://zotero.org/users/2506258/items/TGPY34IX"],"itemData":{"id":17777,"type":"article-newspaper","title":"Russia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rsidR="00F7224F">
        <w:rPr>
          <w:rStyle w:val="FootnoteCharacters"/>
        </w:rPr>
        <w:fldChar w:fldCharType="separate"/>
      </w:r>
      <w:r w:rsidR="00F7224F" w:rsidRPr="007A595D">
        <w:t>(Traynor 2007)</w:t>
      </w:r>
      <w:r w:rsidR="00F7224F">
        <w:rPr>
          <w:rStyle w:val="FootnoteCharacters"/>
        </w:rPr>
        <w:fldChar w:fldCharType="end"/>
      </w:r>
      <w:r w:rsidR="00ED647A">
        <w:t>.</w:t>
      </w:r>
      <w:r w:rsidR="00D155A0">
        <w:t xml:space="preserve"> After the event, Tallinn became more resolved to bind with the West. Indeed, Estonia bec</w:t>
      </w:r>
      <w:r w:rsidR="00AE7F9A">
        <w:t>a</w:t>
      </w:r>
      <w:r w:rsidR="00D155A0">
        <w:t xml:space="preserve">me a hub for coordinating NATO cyber </w:t>
      </w:r>
      <w:r w:rsidR="00AE7F9A">
        <w:t>defences. Because Russian moves were motivated by deterrence rather than efficiency, s</w:t>
      </w:r>
      <w:r w:rsidR="00D155A0">
        <w:t xml:space="preserve">ubsequent improvements in NATO cyber deterrence </w:t>
      </w:r>
      <w:r w:rsidR="00AE7F9A">
        <w:t>were not</w:t>
      </w:r>
      <w:r w:rsidR="00D155A0">
        <w:t xml:space="preserve"> met by Russian escalation.</w:t>
      </w:r>
    </w:p>
    <w:p w14:paraId="2EDC3E40" w14:textId="77777777" w:rsidR="000A77B7" w:rsidRDefault="00470E9F">
      <w:pPr>
        <w:pStyle w:val="Heading3"/>
        <w:spacing w:after="200" w:line="276" w:lineRule="auto"/>
        <w:ind w:left="-5" w:right="10"/>
      </w:pPr>
      <w:bookmarkStart w:id="15" w:name="_qfl5qr5bywfn"/>
      <w:bookmarkEnd w:id="15"/>
      <w:r>
        <w:lastRenderedPageBreak/>
        <w:t>Georgia (2008)</w:t>
      </w:r>
    </w:p>
    <w:p w14:paraId="2D8A069F" w14:textId="6678D451" w:rsidR="000A77B7" w:rsidRDefault="00470E9F" w:rsidP="00090CF0">
      <w:pPr>
        <w:pStyle w:val="Newparagraph"/>
        <w:ind w:firstLine="0"/>
      </w:pPr>
      <w:r>
        <w:t xml:space="preserve">Georgia was hit by similar DDoS attacks amidst an even more fractious duel of competing narratives in online </w:t>
      </w:r>
      <w:r w:rsidR="00F7224F">
        <w:t xml:space="preserve">for a </w:t>
      </w:r>
      <w:r w:rsidR="00F7224F">
        <w:rPr>
          <w:rStyle w:val="FootnoteCharacters"/>
        </w:rPr>
        <w:fldChar w:fldCharType="begin"/>
      </w:r>
      <w:r w:rsidR="005F1C8E">
        <w:rPr>
          <w:rStyle w:val="FootnoteCharacters"/>
        </w:rPr>
        <w:instrText xml:space="preserve"> ADDIN ZOTERO_ITEM CSL_CITATION {"citationID":"a1tgipt8ccm","properties":{"formattedCitation":"(Deibert, Rohozinski, and Crete-Nishihata 2012)","plainCitation":"(Deibert, Rohozinski, and Crete-Nishihata 2012)","noteIndex":0},"citationItems":[{"id":17771,"uris":["http://zotero.org/users/2506258/items/DZVTTWZ5"],"uri":["http://zotero.org/users/2506258/items/DZVTTWZ5"],"itemData":{"id":17771,"type":"article-journal","title":"Cyclones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rsidR="00F7224F">
        <w:rPr>
          <w:rStyle w:val="FootnoteCharacters"/>
        </w:rPr>
        <w:fldChar w:fldCharType="separate"/>
      </w:r>
      <w:r w:rsidR="00F7224F" w:rsidRPr="007A595D">
        <w:t>(Deibert, Rohozinski, and Crete-</w:t>
      </w:r>
      <w:proofErr w:type="spellStart"/>
      <w:r w:rsidR="00F7224F" w:rsidRPr="007A595D">
        <w:t>Nishihata</w:t>
      </w:r>
      <w:proofErr w:type="spellEnd"/>
      <w:r w:rsidR="00F7224F" w:rsidRPr="007A595D">
        <w:t xml:space="preserve"> 2012)</w:t>
      </w:r>
      <w:r w:rsidR="00F7224F">
        <w:rPr>
          <w:rStyle w:val="FootnoteCharacters"/>
        </w:rPr>
        <w:fldChar w:fldCharType="end"/>
      </w:r>
      <w:r>
        <w:t>. Yet Russia also intervened militarily</w:t>
      </w:r>
      <w:r w:rsidR="00AE7F9A">
        <w:t xml:space="preserve"> in South Ossetia and Abkhazia</w:t>
      </w:r>
      <w:r>
        <w:t xml:space="preserve">, an early example of cross-domain operations leveraging cyberspace. Russia’s intervention choices in this conflict, situated at the far end of the Western deterrence gradient, were </w:t>
      </w:r>
      <w:r w:rsidR="00AE7F9A">
        <w:t>relatively unconstrained</w:t>
      </w:r>
      <w:r>
        <w:t>.</w:t>
      </w:r>
      <w:r w:rsidR="00AE7F9A">
        <w:t xml:space="preserve"> The same month as NATO announced a pathway to membership for Georgia, Russia announced that it would unilaterally increase peacekeepers in Abkhazia. </w:t>
      </w:r>
      <w:r>
        <w:t xml:space="preserve"> Russia </w:t>
      </w:r>
      <w:r w:rsidR="00AF45ED">
        <w:t xml:space="preserve">then </w:t>
      </w:r>
      <w:r>
        <w:t>used whatever mix of tools it needed to accomplish its objective</w:t>
      </w:r>
      <w:r w:rsidR="00AF45ED">
        <w:t>s</w:t>
      </w:r>
      <w:r>
        <w:t xml:space="preserve"> and did not pull its punches out of concern for Western counteraction. If anyone was deterred, it was NATO. As Driscoll and Maliniak point out, “because of Georgia’s location and its contested map, it is a security liability from the point of view of many in the West”</w:t>
      </w:r>
      <w:r w:rsidR="00F7224F">
        <w:t xml:space="preserve"> </w:t>
      </w:r>
      <w:r w:rsidR="00F7224F">
        <w:rPr>
          <w:rStyle w:val="FootnoteCharacters"/>
        </w:rPr>
        <w:fldChar w:fldCharType="begin"/>
      </w:r>
      <w:r w:rsidR="005F1C8E">
        <w:rPr>
          <w:rStyle w:val="FootnoteCharacters"/>
        </w:rPr>
        <w:instrText xml:space="preserve"> ADDIN ZOTERO_ITEM CSL_CITATION {"citationID":"a2pbqu1iept","properties":{"formattedCitation":"(Driscoll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rsidR="00F7224F">
        <w:rPr>
          <w:rStyle w:val="FootnoteCharacters"/>
        </w:rPr>
        <w:fldChar w:fldCharType="separate"/>
      </w:r>
      <w:r w:rsidR="00F7224F" w:rsidRPr="007A595D">
        <w:t>(Driscoll and Maliniak 2016)</w:t>
      </w:r>
      <w:r w:rsidR="00F7224F">
        <w:rPr>
          <w:rStyle w:val="FootnoteCharacters"/>
        </w:rPr>
        <w:fldChar w:fldCharType="end"/>
      </w:r>
      <w:r w:rsidR="00F7224F">
        <w:t xml:space="preserve">. </w:t>
      </w:r>
      <w:r>
        <w:t>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w:t>
      </w:r>
      <w:r w:rsidR="006D670C">
        <w:t xml:space="preserve"> more forceful</w:t>
      </w:r>
      <w:r>
        <w:t xml:space="preserve"> Western response would have only escalated the situation since Russia’s actions were chosen through a calculation that its objectives could be accomplished at reasonable cost. </w:t>
      </w:r>
    </w:p>
    <w:p w14:paraId="232CBC95" w14:textId="00553874" w:rsidR="000A77B7" w:rsidRDefault="00470E9F">
      <w:pPr>
        <w:pStyle w:val="Heading3"/>
        <w:spacing w:after="200" w:line="276" w:lineRule="auto"/>
        <w:ind w:left="-15" w:right="10"/>
      </w:pPr>
      <w:bookmarkStart w:id="16" w:name="_15u7zsw4j3sl"/>
      <w:bookmarkEnd w:id="16"/>
      <w:r>
        <w:t>Ukraine (2014)</w:t>
      </w:r>
    </w:p>
    <w:p w14:paraId="1F31577A" w14:textId="36EB6479" w:rsidR="007A138B" w:rsidRDefault="009A1F08" w:rsidP="009A1F08">
      <w:pPr>
        <w:pStyle w:val="Newparagraph"/>
        <w:ind w:firstLine="0"/>
      </w:pPr>
      <w:r>
        <w:t xml:space="preserve">Can efficiency calculations alone explain the single-domain response in Estonia versus the multi-domain engagement in Georgia? </w:t>
      </w:r>
      <w:r w:rsidR="005C0397">
        <w:t xml:space="preserve">One might argue that Russia values the stakes differently in each conflict and thus the geographical correlation </w:t>
      </w:r>
      <w:r>
        <w:t xml:space="preserve">observed </w:t>
      </w:r>
      <w:r w:rsidR="005C0397">
        <w:t xml:space="preserve">in Table 2 is spurious. </w:t>
      </w:r>
      <w:r>
        <w:t>Indeed,</w:t>
      </w:r>
      <w:r w:rsidR="005C0397">
        <w:t xml:space="preserve"> Russia let Estonia join NATO without a fight in 2004 and merely sought to register a protest vote in 2007 when Tallinn moved a Soviet statue. By contrast, Russia had supported Georgian </w:t>
      </w:r>
      <w:r w:rsidR="005C0397">
        <w:lastRenderedPageBreak/>
        <w:t xml:space="preserve">separatists since the early 1990s and was highly resolved to ward off Western encroachment. </w:t>
      </w:r>
      <w:r>
        <w:t xml:space="preserve">The </w:t>
      </w:r>
      <w:r w:rsidR="005C0397">
        <w:t>Ukraine case finds</w:t>
      </w:r>
      <w:r>
        <w:t>, however, finds</w:t>
      </w:r>
      <w:r w:rsidR="005C0397">
        <w:t xml:space="preserve"> this alternative account wanting. The seat of the medieval Kievan Rus empire is more salient in Russian nationalist mythology than Georgia, a peripheral outpost in the Caucuses far from Moscow</w:t>
      </w:r>
      <w:r>
        <w:t>, and the Black Sea port of Sevastopol also makes Crimea more strategically relevant</w:t>
      </w:r>
      <w:r w:rsidR="005C0397">
        <w:t xml:space="preserve">. If Russian moves were motivated by efficiency rather than deterrence, then we would expect more overt Russian military efforts in Ukraine, as in Georgia. </w:t>
      </w:r>
      <w:r>
        <w:t>On the contrary, despite Russia’s higher valuation of the stakes in Ukraine, we observe considerable restraint. Despite five years of</w:t>
      </w:r>
      <w:r w:rsidR="00593E48">
        <w:t xml:space="preserve"> protracted </w:t>
      </w:r>
      <w:r>
        <w:t>war—killing nearly ten thousand and displacing millions—so far there has occurred neither</w:t>
      </w:r>
      <w:r w:rsidR="00593E48">
        <w:t xml:space="preserve"> large</w:t>
      </w:r>
      <w:r>
        <w:t>-</w:t>
      </w:r>
      <w:r w:rsidR="00593E48">
        <w:t>scale combined arms warfare nor unrestrained ethnic cleansing. Indeed, cumulative civilian deaths plateaued at about 4000 in 2015</w:t>
      </w:r>
      <w:r w:rsidR="00F7224F">
        <w:t xml:space="preserve"> </w:t>
      </w:r>
      <w:r w:rsidR="00F7224F">
        <w:rPr>
          <w:rStyle w:val="FootnoteCharacters"/>
        </w:rPr>
        <w:fldChar w:fldCharType="begin"/>
      </w:r>
      <w:r w:rsidR="005F1C8E">
        <w:rPr>
          <w:rStyle w:val="FootnoteCharacters"/>
        </w:rPr>
        <w:instrText xml:space="preserve"> ADDIN ZOTERO_ITEM CSL_CITATION {"citationID":"apdgqcnrn7","properties":{"formattedCitation":"(Driscoll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sidR="00F7224F">
        <w:rPr>
          <w:rStyle w:val="FootnoteCharacters"/>
        </w:rPr>
        <w:fldChar w:fldCharType="separate"/>
      </w:r>
      <w:r w:rsidR="00F7224F" w:rsidRPr="007A595D">
        <w:t>(Driscoll and Steinert-Threlkeld 2019)</w:t>
      </w:r>
      <w:r w:rsidR="00F7224F">
        <w:rPr>
          <w:rStyle w:val="FootnoteCharacters"/>
        </w:rPr>
        <w:fldChar w:fldCharType="end"/>
      </w:r>
      <w:r w:rsidR="00593E48">
        <w:t xml:space="preserve">. </w:t>
      </w:r>
      <w:r w:rsidR="007A138B">
        <w:t>The fact that the costs of war could be much higher, together with efforts made to allow both sides to save face, is suggestive of Russian motives for restraint.</w:t>
      </w:r>
      <w:r w:rsidR="007A138B">
        <w:rPr>
          <w:rStyle w:val="FootnoteReference"/>
        </w:rPr>
        <w:footnoteReference w:id="10"/>
      </w:r>
    </w:p>
    <w:p w14:paraId="26742763" w14:textId="1F53D933" w:rsidR="000A77B7" w:rsidRDefault="00775507">
      <w:pPr>
        <w:pStyle w:val="Newparagraph"/>
      </w:pPr>
      <w:r>
        <w:t>Militating against</w:t>
      </w:r>
      <w:r w:rsidR="002B0BF8">
        <w:t xml:space="preserve"> the efficiency </w:t>
      </w:r>
      <w:r>
        <w:t>explanation</w:t>
      </w:r>
      <w:r w:rsidR="002B0BF8">
        <w:t xml:space="preserve">, Russia took pains to create a fig leaf of ambiguity about the identity of Russian troops, the presence of Russian heavy weapons, and its role in orchestrating disinformation campaigns. Even though NATO has no formal commitment to Ukraine, </w:t>
      </w:r>
      <w:r w:rsidR="009A1F08">
        <w:t>c</w:t>
      </w:r>
      <w:r w:rsidR="002B0BF8">
        <w:t>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w:t>
      </w:r>
      <w:r w:rsidR="00F7224F">
        <w:t xml:space="preserve"> </w:t>
      </w:r>
      <w:r w:rsidR="00F7224F">
        <w:rPr>
          <w:rStyle w:val="FootnoteCharacters"/>
        </w:rPr>
        <w:fldChar w:fldCharType="begin"/>
      </w:r>
      <w:r w:rsidR="005F1C8E">
        <w:rPr>
          <w:rStyle w:val="FootnoteCharacters"/>
        </w:rPr>
        <w:instrText xml:space="preserve"> ADDIN ZOTERO_ITEM CSL_CITATION {"citationID":"a2jb2un2dlv","properties":{"formattedCitation":"(Smith-Spark and Masters 2018)","plainCitation":"(Smith-Spark and Masters 2018)","noteIndex":0},"citationItems":[{"id":17869,"uris":["http://zotero.org/users/2506258/items/52LVWS6U"],"uri":["http://zotero.org/users/2506258/items/52LVWS6U"],"itemData":{"id":17869,"type":"article-newspaper","title":"Missile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rsidR="00F7224F">
        <w:rPr>
          <w:rStyle w:val="FootnoteCharacters"/>
        </w:rPr>
        <w:fldChar w:fldCharType="separate"/>
      </w:r>
      <w:r w:rsidR="00F7224F" w:rsidRPr="007A595D">
        <w:t xml:space="preserve">(Smith-Spark and Masters </w:t>
      </w:r>
      <w:r w:rsidR="00F7224F" w:rsidRPr="007A595D">
        <w:lastRenderedPageBreak/>
        <w:t>2018)</w:t>
      </w:r>
      <w:r w:rsidR="00F7224F">
        <w:rPr>
          <w:rStyle w:val="FootnoteCharacters"/>
        </w:rPr>
        <w:fldChar w:fldCharType="end"/>
      </w:r>
      <w:r w:rsidR="002B0BF8">
        <w:t xml:space="preserve">. </w:t>
      </w:r>
      <w:r w:rsidR="003F32D8">
        <w:t>Russia has</w:t>
      </w:r>
      <w:r w:rsidR="005C0397">
        <w:t xml:space="preserve"> also</w:t>
      </w:r>
      <w:r w:rsidR="003F32D8">
        <w:t xml:space="preserve"> not realized </w:t>
      </w:r>
      <w:r w:rsidR="00593E48">
        <w:t>significant gain</w:t>
      </w:r>
      <w:r w:rsidR="003F32D8">
        <w:t xml:space="preserve"> for </w:t>
      </w:r>
      <w:r w:rsidR="005C0397">
        <w:t xml:space="preserve">all of </w:t>
      </w:r>
      <w:r w:rsidR="003F32D8">
        <w:t>its</w:t>
      </w:r>
      <w:r w:rsidR="005C0397">
        <w:t xml:space="preserve"> creative</w:t>
      </w:r>
      <w:r w:rsidR="003F32D8">
        <w:t xml:space="preserve"> efforts</w:t>
      </w:r>
      <w:r w:rsidR="005C0397">
        <w:t xml:space="preserve"> in cyberspace</w:t>
      </w:r>
      <w:r w:rsidR="00F7224F">
        <w:t xml:space="preserve"> </w:t>
      </w:r>
      <w:r w:rsidR="00F7224F">
        <w:rPr>
          <w:rStyle w:val="FootnoteCharacters"/>
        </w:rPr>
        <w:fldChar w:fldCharType="begin"/>
      </w:r>
      <w:r w:rsidR="000D6065">
        <w:rPr>
          <w:rStyle w:val="FootnoteCharacters"/>
        </w:rPr>
        <w:instrText xml:space="preserve"> ADDIN ZOTERO_ITEM CSL_CITATION {"citationID":"a1s75s5j53e","properties":{"formattedCitation":"(Baezner and Robin 2017)","plainCitation":"(Baezner and Robin 2017)","noteIndex":0},"citationItems":[{"id":17809,"uris":["http://zotero.org/users/2506258/items/SSHJIXR9"],"uri":["http://zotero.org/users/2506258/items/SSHJIXR9"],"itemData":{"id":17809,"type":"report","title":"Cyber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 </w:instrText>
      </w:r>
      <w:r w:rsidR="00F7224F">
        <w:rPr>
          <w:rStyle w:val="FootnoteCharacters"/>
        </w:rPr>
        <w:fldChar w:fldCharType="separate"/>
      </w:r>
      <w:r w:rsidR="000D6065" w:rsidRPr="000D6065">
        <w:t>(</w:t>
      </w:r>
      <w:proofErr w:type="spellStart"/>
      <w:r w:rsidR="000D6065" w:rsidRPr="000D6065">
        <w:t>Baezner</w:t>
      </w:r>
      <w:proofErr w:type="spellEnd"/>
      <w:r w:rsidR="000D6065" w:rsidRPr="000D6065">
        <w:t xml:space="preserve"> and Robin 2017)</w:t>
      </w:r>
      <w:r w:rsidR="00F7224F">
        <w:rPr>
          <w:rStyle w:val="FootnoteCharacters"/>
        </w:rPr>
        <w:fldChar w:fldCharType="end"/>
      </w:r>
      <w:r w:rsidR="003F32D8">
        <w:t>. Endemic Russian cyber-attacks and information operations have had little impact on battlefield events</w:t>
      </w:r>
      <w:r w:rsidR="00F7224F">
        <w:t xml:space="preserve"> </w:t>
      </w:r>
      <w:r w:rsidR="00F7224F">
        <w:rPr>
          <w:rStyle w:val="FootnoteCharacters"/>
        </w:rPr>
        <w:fldChar w:fldCharType="begin"/>
      </w:r>
      <w:r w:rsidR="005F1C8E">
        <w:rPr>
          <w:rStyle w:val="FootnoteCharacters"/>
        </w:rPr>
        <w:instrText xml:space="preserve"> ADDIN ZOTERO_ITEM CSL_CITATION {"citationID":"a1na8v95m37","properties":{"formattedCitation":"(Kostyuk and Zhukov 2019)","plainCitation":"(Kostyuk and Zhukov 2019)","noteIndex":0},"citationItems":[{"id":17701,"uris":["http://zotero.org/users/2506258/items/GUGFUQ8X"],"uri":["http://zotero.org/users/2506258/items/GUGFUQ8X"],"itemData":{"id":17701,"type":"article-journal","title":"Invisible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rsidR="00F7224F">
        <w:rPr>
          <w:rStyle w:val="FootnoteCharacters"/>
        </w:rPr>
        <w:fldChar w:fldCharType="separate"/>
      </w:r>
      <w:r w:rsidR="00F7224F" w:rsidRPr="007A595D">
        <w:t>(Kostyuk and Zhukov 2019)</w:t>
      </w:r>
      <w:r w:rsidR="00F7224F">
        <w:rPr>
          <w:rStyle w:val="FootnoteCharacters"/>
        </w:rPr>
        <w:fldChar w:fldCharType="end"/>
      </w:r>
      <w:r w:rsidR="003F32D8">
        <w:t xml:space="preserve">. Even </w:t>
      </w:r>
      <w:r w:rsidR="005C0397">
        <w:t>as</w:t>
      </w:r>
      <w:r w:rsidR="003F32D8">
        <w:t xml:space="preserve"> social media manipulation is supposedly a Russian specialty, pro-Kremlin narratives have never really taken hold in Western Ukraine</w:t>
      </w:r>
      <w:r w:rsidR="00F7224F">
        <w:t xml:space="preserve"> </w:t>
      </w:r>
      <w:r w:rsidR="00F7224F">
        <w:rPr>
          <w:rStyle w:val="FootnoteCharacters"/>
        </w:rPr>
        <w:fldChar w:fldCharType="begin"/>
      </w:r>
      <w:r w:rsidR="005F1C8E">
        <w:rPr>
          <w:rStyle w:val="FootnoteCharacters"/>
        </w:rPr>
        <w:instrText xml:space="preserve"> ADDIN ZOTERO_ITEM CSL_CITATION {"citationID":"a2ope2d4aog","properties":{"formattedCitation":"(Driscoll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rsidR="00F7224F">
        <w:rPr>
          <w:rStyle w:val="FootnoteCharacters"/>
        </w:rPr>
        <w:fldChar w:fldCharType="separate"/>
      </w:r>
      <w:r w:rsidR="00F7224F" w:rsidRPr="007A595D">
        <w:t>(Driscoll and Steinert-Threlkeld 2019)</w:t>
      </w:r>
      <w:r w:rsidR="00F7224F">
        <w:rPr>
          <w:rStyle w:val="FootnoteCharacters"/>
        </w:rPr>
        <w:fldChar w:fldCharType="end"/>
      </w:r>
      <w:r w:rsidR="003F32D8">
        <w:t>.</w:t>
      </w:r>
      <w:r w:rsidR="003A30D5">
        <w:t xml:space="preserve"> The cyber domain is especially attractive for a risk-averse opportunist, providing lots of ways to do something without doing too much.</w:t>
      </w:r>
      <w:r w:rsidR="002B0BF8" w:rsidDel="005C0397">
        <w:t xml:space="preserve"> </w:t>
      </w:r>
      <w:r w:rsidR="009A1F08">
        <w:t>As Brantley et. al. points out, the modal diversity of conflict in Ukraine has lacked sufficient intensity to warrant outside intervention</w:t>
      </w:r>
      <w:r w:rsidR="00F7224F">
        <w:t xml:space="preserve"> </w:t>
      </w:r>
      <w:r w:rsidR="00F7224F">
        <w:rPr>
          <w:rStyle w:val="FootnoteCharacters"/>
        </w:rPr>
        <w:fldChar w:fldCharType="begin"/>
      </w:r>
      <w:r w:rsidR="005F1C8E">
        <w:rPr>
          <w:rStyle w:val="FootnoteCharacters"/>
        </w:rPr>
        <w:instrText xml:space="preserve"> ADDIN ZOTERO_ITEM CSL_CITATION {"citationID":"a14s0u1os2v","properties":{"formattedCitation":"(Brantly, Cal, and Winkelstein 2017)","plainCitation":"(Brantly, Cal, and Winkelstein 2017)","noteIndex":0},"citationItems":[{"id":16656,"uris":["http://zotero.org/users/2506258/items/BSYDS7NY"],"uri":["http://zotero.org/users/2506258/items/BSYDS7NY"],"itemData":{"id":16656,"type":"report","title":"Defending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rsidR="00F7224F">
        <w:rPr>
          <w:rStyle w:val="FootnoteCharacters"/>
        </w:rPr>
        <w:fldChar w:fldCharType="separate"/>
      </w:r>
      <w:r w:rsidR="00F7224F" w:rsidRPr="007A595D">
        <w:t>(Brantly, Cal, and Winkelstein 2017)</w:t>
      </w:r>
      <w:r w:rsidR="00F7224F">
        <w:rPr>
          <w:rStyle w:val="FootnoteCharacters"/>
        </w:rPr>
        <w:fldChar w:fldCharType="end"/>
      </w:r>
      <w:r w:rsidR="009A1F08">
        <w:t>. Russia has the ability to impose its will on Ukraine</w:t>
      </w:r>
      <w:r w:rsidR="00C07623">
        <w:t>,</w:t>
      </w:r>
      <w:r w:rsidR="009A1F08">
        <w:t xml:space="preserve"> but it stops short. Russian moves in Ukraine are a second-best option shaped by Western deterrence. </w:t>
      </w:r>
    </w:p>
    <w:p w14:paraId="5117BA36" w14:textId="77777777" w:rsidR="000A77B7" w:rsidRDefault="00470E9F" w:rsidP="00D12BCB">
      <w:pPr>
        <w:pStyle w:val="Heading3"/>
      </w:pPr>
      <w:bookmarkStart w:id="17" w:name="_p4w3lxqpnd1i"/>
      <w:bookmarkEnd w:id="17"/>
      <w:r>
        <w:t>United States (2016)</w:t>
      </w:r>
    </w:p>
    <w:p w14:paraId="0225802F" w14:textId="12644CFD" w:rsidR="000A77B7" w:rsidRDefault="00470E9F" w:rsidP="00090CF0">
      <w:pPr>
        <w:pStyle w:val="Newparagraph"/>
        <w:ind w:firstLine="0"/>
      </w:pPr>
      <w:r>
        <w:t xml:space="preserve">A U.S. intelligence community statement released soon after the </w:t>
      </w:r>
      <w:r w:rsidR="00CC308C">
        <w:t xml:space="preserve">2016 </w:t>
      </w:r>
      <w:r>
        <w:t>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w:t>
      </w:r>
      <w:r w:rsidR="00F7224F">
        <w:t xml:space="preserve"> </w:t>
      </w:r>
      <w:r w:rsidR="00F7224F">
        <w:rPr>
          <w:rStyle w:val="FootnoteCharacters"/>
        </w:rPr>
        <w:fldChar w:fldCharType="begin"/>
      </w:r>
      <w:r w:rsidR="005F1C8E">
        <w:rPr>
          <w:rStyle w:val="FootnoteCharacters"/>
        </w:rPr>
        <w:instrText xml:space="preserve"> ADDIN ZOTERO_ITEM CSL_CITATION {"citationID":"a16gi528tkj","properties":{"formattedCitation":"(Office of the Director of National Intelligence 2017)","plainCitation":"(Office of the Director of National Intelligence 2017)","noteIndex":0},"citationItems":[{"id":17806,"uris":["http://zotero.org/users/2506258/items/VGTRCG7G"],"uri":["http://zotero.org/users/2506258/items/VGTRCG7G"],"itemData":{"id":17806,"type":"report","title":"Assessing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rsidR="00F7224F">
        <w:rPr>
          <w:rStyle w:val="FootnoteCharacters"/>
        </w:rPr>
        <w:fldChar w:fldCharType="separate"/>
      </w:r>
      <w:r w:rsidR="00F7224F" w:rsidRPr="007A595D">
        <w:t>(Office of the Director of National Intelligence 2017)</w:t>
      </w:r>
      <w:r w:rsidR="00F7224F">
        <w:rPr>
          <w:rStyle w:val="FootnoteCharacters"/>
        </w:rPr>
        <w:fldChar w:fldCharType="end"/>
      </w:r>
      <w:r w:rsidR="00F7224F">
        <w:rPr>
          <w:rStyle w:val="FootnoteCharacters"/>
        </w:rPr>
        <w:t>.</w:t>
      </w:r>
      <w:r w:rsidR="00300C75">
        <w:t xml:space="preserve"> </w:t>
      </w:r>
      <w:r>
        <w:t>Moscow</w:t>
      </w:r>
      <w:r w:rsidR="00300C75">
        <w:t>’s influence operations</w:t>
      </w:r>
      <w:r>
        <w:t xml:space="preserve"> </w:t>
      </w:r>
      <w:r w:rsidR="00C16207">
        <w:t>might thus</w:t>
      </w:r>
      <w:r w:rsidR="00C07623">
        <w:t xml:space="preserve"> be</w:t>
      </w:r>
      <w:r>
        <w:t xml:space="preserve"> described as unrestrained, even brazen, and thus motivated entirely by efficiency calculations. Yet the choice to pursue this course of action in the first place was very much constrained by the implicit deterrence posture of the United States. Russia </w:t>
      </w:r>
      <w:r w:rsidR="00300C75">
        <w:t xml:space="preserve">can </w:t>
      </w:r>
      <w:r>
        <w:t xml:space="preserve">safely assume that the most powerful military in the world </w:t>
      </w:r>
      <w:r w:rsidR="00300C75">
        <w:t xml:space="preserve">will </w:t>
      </w:r>
      <w:r>
        <w:t xml:space="preserve">retaliate for armed attacks directly against its vital interests. </w:t>
      </w:r>
      <w:r w:rsidR="008557B0">
        <w:t xml:space="preserve">While the United States had not designated its electoral processes “critical infrastructure” to explicitly signal that cyber interference against them might </w:t>
      </w:r>
      <w:r w:rsidR="008557B0">
        <w:lastRenderedPageBreak/>
        <w:t xml:space="preserve">be proscribed, Russia still had to consider America’s power to retaliate.  </w:t>
      </w:r>
      <w:r w:rsidR="00300C75">
        <w:t xml:space="preserve">Russia </w:t>
      </w:r>
      <w:r w:rsidR="008557B0">
        <w:t xml:space="preserve">sought opportunities </w:t>
      </w:r>
      <w:r w:rsidR="00300C75">
        <w:t>to impose costs and seek</w:t>
      </w:r>
      <w:r>
        <w:t xml:space="preserve"> benefits</w:t>
      </w:r>
      <w:r w:rsidR="00300C75">
        <w:t xml:space="preserve"> while minimizing</w:t>
      </w:r>
      <w:r>
        <w:t xml:space="preserve"> the risk of retaliation</w:t>
      </w:r>
      <w:r w:rsidR="008557B0">
        <w:t>, and it found them in covert manipulation of democratic discourse.</w:t>
      </w:r>
      <w:r w:rsidR="008557B0" w:rsidRPr="008557B0">
        <w:t xml:space="preserve"> </w:t>
      </w:r>
      <w:r>
        <w:t xml:space="preserve">Indeed, Russia's electoral interference has gone essentially unpunished by the United States to date, aside from the expulsion of some Russian intelligence officers and the application of </w:t>
      </w:r>
      <w:r w:rsidR="00300C75">
        <w:t>some</w:t>
      </w:r>
      <w:r>
        <w:t xml:space="preserve"> </w:t>
      </w:r>
      <w:r w:rsidR="00300C75">
        <w:t xml:space="preserve">additional </w:t>
      </w:r>
      <w:r>
        <w:t xml:space="preserve">sanctions </w:t>
      </w:r>
      <w:r w:rsidR="00300C75">
        <w:t>to an already heavy regime put in place after Ukraine</w:t>
      </w:r>
      <w:r>
        <w:t xml:space="preserve">. </w:t>
      </w:r>
      <w:r w:rsidR="00CC308C">
        <w:t>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w:t>
      </w:r>
      <w:r w:rsidR="00F7224F">
        <w:t xml:space="preserve"> </w:t>
      </w:r>
      <w:r w:rsidR="00F7224F">
        <w:rPr>
          <w:rStyle w:val="FootnoteCharacters"/>
        </w:rPr>
        <w:fldChar w:fldCharType="begin"/>
      </w:r>
      <w:r w:rsidR="005F1C8E">
        <w:rPr>
          <w:rStyle w:val="FootnoteCharacters"/>
        </w:rPr>
        <w:instrText xml:space="preserve"> ADDIN ZOTERO_ITEM CSL_CITATION {"citationID":"a86idd1lq4","properties":{"formattedCitation":"(Gelman and Azari 2017)","plainCitation":"(Gelman and Azari 2017)","noteIndex":0},"citationItems":[{"id":"5I7vyisu/qo7Y5tta","uris":["http://zotero.org/users/471208/items/MQ9G4ADX"],"uri":["http://zotero.org/users/471208/items/MQ9G4ADX"],"itemData":{"id":"9jletnYZ/s5E8o6Kh","type":"article-journal","title":"19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rsidR="00F7224F">
        <w:rPr>
          <w:rStyle w:val="FootnoteCharacters"/>
        </w:rPr>
        <w:fldChar w:fldCharType="separate"/>
      </w:r>
      <w:r w:rsidR="00F7224F" w:rsidRPr="007A595D">
        <w:t>(Gelman and Azari 2017)</w:t>
      </w:r>
      <w:r w:rsidR="00F7224F">
        <w:rPr>
          <w:rStyle w:val="FootnoteCharacters"/>
        </w:rPr>
        <w:fldChar w:fldCharType="end"/>
      </w:r>
      <w:r w:rsidR="00CC308C">
        <w:t xml:space="preserve">. Russian information operations were a low-cost gamble to influence an overdetermined outcome. </w:t>
      </w:r>
    </w:p>
    <w:p w14:paraId="3B48DD5E" w14:textId="77777777" w:rsidR="000A77B7" w:rsidRDefault="00470E9F">
      <w:pPr>
        <w:pStyle w:val="Heading2"/>
        <w:spacing w:after="200" w:line="276" w:lineRule="auto"/>
        <w:ind w:left="-15" w:right="10"/>
      </w:pPr>
      <w:bookmarkStart w:id="18" w:name="_cs8vg3ebxn8j"/>
      <w:bookmarkEnd w:id="18"/>
      <w:r>
        <w:t>Discussion</w:t>
      </w:r>
    </w:p>
    <w:p w14:paraId="2D279B58" w14:textId="4F170B8E" w:rsidR="000A77B7" w:rsidRDefault="00470E9F" w:rsidP="00090CF0">
      <w:pPr>
        <w:pStyle w:val="Newparagraph"/>
        <w:ind w:firstLine="0"/>
      </w:pPr>
      <w:r>
        <w:t xml:space="preserve">The overall pattern of recent Russian intervention is largely consistent with our hypothesis that deterrence encourages capable actors to </w:t>
      </w:r>
      <w:r w:rsidR="000E78EA">
        <w:t>engage in calculated restraint</w:t>
      </w:r>
      <w:r>
        <w:t xml:space="preserve">. As the deterrence gradient drops off from West to East, Russia </w:t>
      </w:r>
      <w:r w:rsidR="008557B0">
        <w:t>has more freedom to pursue</w:t>
      </w:r>
      <w:r>
        <w:t xml:space="preserve"> its international objectives.</w:t>
      </w:r>
      <w:r w:rsidR="000E78EA">
        <w:t xml:space="preserve"> </w:t>
      </w:r>
      <w:r w:rsidR="008557B0">
        <w:t>Ge</w:t>
      </w:r>
      <w:r>
        <w:t xml:space="preserve">ography does not determine deterrence, but it is correlated with other factors like military power, NATO membership, and the proximity of interests that shape deterrence credibility. While the degree of Russian interest does vary across these cases, the case of Ukraine </w:t>
      </w:r>
      <w:r w:rsidR="008557B0">
        <w:t>demonstrates that</w:t>
      </w:r>
      <w:r>
        <w:t xml:space="preserve"> Russia is sensitive to deterrence even when its interests are high. Differences in Russia</w:t>
      </w:r>
      <w:r w:rsidR="008557B0">
        <w:t>n choices</w:t>
      </w:r>
      <w:r>
        <w:t xml:space="preserve"> also cannot be explained </w:t>
      </w:r>
      <w:r w:rsidR="008557B0">
        <w:t xml:space="preserve">simply as an artefact of </w:t>
      </w:r>
      <w:r>
        <w:t xml:space="preserve">more options </w:t>
      </w:r>
      <w:r w:rsidR="008557B0">
        <w:t>becoming available over time (i.e., maturation)</w:t>
      </w:r>
      <w:r>
        <w:t xml:space="preserve">. </w:t>
      </w:r>
      <w:r w:rsidR="008557B0">
        <w:t xml:space="preserve">The </w:t>
      </w:r>
      <w:r>
        <w:t>oldest cases (Estonia and Georgia) feature very different levels of intensity between them</w:t>
      </w:r>
      <w:r w:rsidR="008557B0">
        <w:t xml:space="preserve">; </w:t>
      </w:r>
      <w:r w:rsidR="007C2821">
        <w:t>as</w:t>
      </w:r>
      <w:r w:rsidR="008557B0">
        <w:t xml:space="preserve"> do</w:t>
      </w:r>
      <w:r>
        <w:t xml:space="preserve"> the most recent (Ukraine and United States). To explain these differences, we must look to strategic incentives rather than technological </w:t>
      </w:r>
      <w:r>
        <w:lastRenderedPageBreak/>
        <w:t xml:space="preserve">capabilities. Gray zone conflict is not so much about the utilization of an expanding toolkit as careful decisions about what should be drawn from </w:t>
      </w:r>
      <w:r w:rsidR="008557B0">
        <w:t>it</w:t>
      </w:r>
      <w:r>
        <w:t xml:space="preserve">. </w:t>
      </w:r>
    </w:p>
    <w:p w14:paraId="379BF9E4" w14:textId="77777777" w:rsidR="000A77B7" w:rsidRDefault="00470E9F">
      <w:pPr>
        <w:pStyle w:val="Heading1"/>
        <w:spacing w:after="200" w:line="276" w:lineRule="auto"/>
        <w:ind w:left="-15" w:right="10"/>
      </w:pPr>
      <w:bookmarkStart w:id="19" w:name="_6h0561asae7s"/>
      <w:bookmarkEnd w:id="19"/>
      <w:r>
        <w:t>Every Silver Lining's Got a Touch of Gray</w:t>
      </w:r>
    </w:p>
    <w:p w14:paraId="75CE753E" w14:textId="272C385C" w:rsidR="000A77B7" w:rsidRDefault="00470E9F" w:rsidP="00090CF0">
      <w:pPr>
        <w:pStyle w:val="Newparagraph"/>
        <w:ind w:firstLine="0"/>
      </w:pPr>
      <w:r>
        <w:t>Gray zone conflict occurs when capable actors intentionally limit the intensity or capacity of aggression</w:t>
      </w:r>
      <w:r w:rsidR="00BD41FA">
        <w:t xml:space="preserve"> </w:t>
      </w:r>
      <w:r>
        <w:t xml:space="preserve">and refrain from escalation. It differs from other forms of irregular or asymmetric warfare that are also limited because one of the combatants simply lacks the means to escalate. Unlimited war for </w:t>
      </w:r>
      <w:r w:rsidR="00BD41FA">
        <w:t>the</w:t>
      </w:r>
      <w:r>
        <w:t xml:space="preserve"> guerrilla will be limited war for the state. Gray zone actors, by contrast, </w:t>
      </w:r>
      <w:r w:rsidR="001A3B2B">
        <w:t>exercise calculated restraint</w:t>
      </w:r>
      <w:r>
        <w:t xml:space="preserve"> out of concern for the potential consequences of aggression. </w:t>
      </w:r>
      <w:r w:rsidR="00BD41FA">
        <w:t xml:space="preserve">Adversaries who no longer possess monolithic interests will also prefer to compete around the edges rather than openly confront opponents, concerned that the maximization of military power would undermine larger political objectives. </w:t>
      </w:r>
      <w:r>
        <w:t xml:space="preserve">Limited conflict, ironically enough, </w:t>
      </w:r>
      <w:r w:rsidR="00BD41FA">
        <w:t xml:space="preserve">is </w:t>
      </w:r>
      <w:r>
        <w:t xml:space="preserve">a symptom of </w:t>
      </w:r>
      <w:r w:rsidR="00BD41FA">
        <w:t>deterrence</w:t>
      </w:r>
      <w:r w:rsidR="00BD41FA" w:rsidDel="00BD41FA">
        <w:t xml:space="preserve"> </w:t>
      </w:r>
      <w:r>
        <w:t>success. Gray zone conflict</w:t>
      </w:r>
      <w:r w:rsidR="00BD41FA">
        <w:t>, conversely,</w:t>
      </w:r>
      <w:r>
        <w:t xml:space="preserve"> may be a reflection of weakness </w:t>
      </w:r>
      <w:r w:rsidR="00BD41FA">
        <w:t xml:space="preserve">more </w:t>
      </w:r>
      <w:r>
        <w:t>than an expression of strength.</w:t>
      </w:r>
    </w:p>
    <w:p w14:paraId="781FEBA9" w14:textId="3B0E472D" w:rsidR="000A77B7" w:rsidRDefault="00470E9F" w:rsidP="004C76DC">
      <w:pPr>
        <w:pStyle w:val="Newparagraph"/>
      </w:pPr>
      <w:r>
        <w:t xml:space="preserve">Just as there is a gray zone between war and peace, the distinction between effective and ineffective deterrence is also fuzzy. We have introduced the notion of the deterrence gradient, </w:t>
      </w:r>
      <w:r w:rsidR="00BD41FA">
        <w:t xml:space="preserve">a straightforward extrapolation from </w:t>
      </w:r>
      <w:r>
        <w:t xml:space="preserve">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w:t>
      </w:r>
      <w:r>
        <w:lastRenderedPageBreak/>
        <w:t xml:space="preserve">efficiency motivations from risk sensitivity. Doubling down on deterrence can mitigate conflict in the latter case but provoke escalation in the former.  </w:t>
      </w:r>
    </w:p>
    <w:p w14:paraId="7BA097D8" w14:textId="15457ACE" w:rsidR="000A77B7" w:rsidRDefault="00BD41FA" w:rsidP="004C76DC">
      <w:pPr>
        <w:pStyle w:val="Newparagraph"/>
      </w:pPr>
      <w:r>
        <w:t>We</w:t>
      </w:r>
      <w:r w:rsidR="00D86017">
        <w:t xml:space="preserve"> have</w:t>
      </w:r>
      <w:r>
        <w:t xml:space="preserve"> used the </w:t>
      </w:r>
      <w:r w:rsidR="00470E9F">
        <w:t>same cases that have raised alarms about the dangers of gray zone conflict—Russian incursions in Georgia and Ukraine and cyber campaigns targeting many other countries—</w:t>
      </w:r>
      <w:r>
        <w:t>to test</w:t>
      </w:r>
      <w:r w:rsidR="00470E9F">
        <w:t xml:space="preserve"> our alternative explanation. </w:t>
      </w:r>
      <w:r w:rsidR="00D86017">
        <w:t>D</w:t>
      </w:r>
      <w:r>
        <w:t xml:space="preserve">eterrence </w:t>
      </w:r>
      <w:r w:rsidR="00470E9F">
        <w:t xml:space="preserve">credibility is highest for United States immediate deterrence and lowest in Russia’s Eurasian backyard, with decreasing values for Western NATO members, newer Eastern members, and European non-members. We found that Russia systematically </w:t>
      </w:r>
      <w:r w:rsidR="001A3B2B">
        <w:t>reduces operational intensity</w:t>
      </w:r>
      <w:r w:rsidR="00470E9F">
        <w:t xml:space="preserve"> along </w:t>
      </w:r>
      <w:r w:rsidR="00D86017">
        <w:t xml:space="preserve">the deterrence </w:t>
      </w:r>
      <w:r w:rsidR="00470E9F">
        <w:t xml:space="preserve">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w:t>
      </w:r>
      <w:r w:rsidR="00643125">
        <w:t>general-purpose</w:t>
      </w:r>
      <w:r w:rsidR="00470E9F">
        <w:t xml:space="preserve"> capability that it can use at will to destabilize any Western democracy or undermine any deterrence posture. Rather it acts opportunistically as circumstances enable it to hassle adversaries and their clients without, however, risking a military confrontation that </w:t>
      </w:r>
      <w:r w:rsidR="00D86017">
        <w:t xml:space="preserve">Moscow </w:t>
      </w:r>
      <w:r w:rsidR="00470E9F">
        <w:t xml:space="preserve">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(i.e., take the gloves off) when there is little prospect of NATO punishment. </w:t>
      </w:r>
    </w:p>
    <w:p w14:paraId="5AEE3792" w14:textId="1762B515" w:rsidR="000A77B7" w:rsidRDefault="00470E9F" w:rsidP="004C76DC">
      <w:pPr>
        <w:pStyle w:val="Newparagraph"/>
      </w:pPr>
      <w:r>
        <w:t>This argument has implications for the debate over NATO expansion after the Cold War</w:t>
      </w:r>
      <w:r w:rsidR="005F1C8E">
        <w:t xml:space="preserve"> </w:t>
      </w:r>
      <w:r w:rsidR="005F1C8E">
        <w:fldChar w:fldCharType="begin"/>
      </w:r>
      <w:r w:rsidR="000D6065">
        <w:instrText xml:space="preserve"> ADDIN ZOTERO_ITEM CSL_CITATION {"citationID":"a2nhj5oke5a","properties":{"formattedCitation":"(Shifrinson 2016)","plainCitation":"(Shifrinson 2016)","noteIndex":0},"citationItems":[{"id":28138,"uris":["http://zotero.org/users/2506258/items/94N62MV7"],"uri":["http://zotero.org/users/2506258/items/94N62MV7"],"itemData":{"id":28138,"type":"article-journal","title":"Deal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 </w:instrText>
      </w:r>
      <w:r w:rsidR="005F1C8E">
        <w:fldChar w:fldCharType="separate"/>
      </w:r>
      <w:r w:rsidR="000D6065" w:rsidRPr="000D6065">
        <w:t>(Shifrinson 2016)</w:t>
      </w:r>
      <w:r w:rsidR="005F1C8E">
        <w:fldChar w:fldCharType="end"/>
      </w:r>
      <w:r>
        <w:t xml:space="preserve">. </w:t>
      </w:r>
      <w:r w:rsidR="00D86172">
        <w:t xml:space="preserve">When expansion is posed </w:t>
      </w:r>
      <w:r>
        <w:t xml:space="preserve">in starkly binary terms, expansion is seen as either a stabilizing force for Europe in the face of Russian recidivism or an irresponsible provocation of legitimate Russian security interests </w:t>
      </w:r>
      <w:r w:rsidR="00FF4AB1">
        <w:t>fuelled</w:t>
      </w:r>
      <w:r>
        <w:t xml:space="preserve"> by liberal delusions</w:t>
      </w:r>
      <w:r w:rsidR="005F1C8E">
        <w:t xml:space="preserve"> </w:t>
      </w:r>
      <w:r w:rsidR="005F1C8E">
        <w:rPr>
          <w:rStyle w:val="FootnoteCharacters"/>
        </w:rPr>
        <w:fldChar w:fldCharType="begin"/>
      </w:r>
      <w:r w:rsidR="005F1C8E">
        <w:rPr>
          <w:rStyle w:val="FootnoteCharacters"/>
        </w:rPr>
        <w:instrText xml:space="preserve"> ADDIN ZOTERO_ITEM CSL_CITATION {"citationID":"a15lci2vnr1","properties":{"formattedCitation":"(McFaul, Sestanovich, and Mearsheimer 2014; Mearsheimer 2014)","plainCitation":"(McFaul, Sestanovich, and Mearsheimer 2014; Mearsheimer 2014)","noteIndex":0},"citationItems":[{"id":"5I7vyisu/7aGlp2mZ","uris":["http://zotero.org/users/471208/items/PKWKNPG3"],"uri":["http://zotero.org/users/471208/items/PKWKNPG3"],"itemData":{"id":"XB4YeRPs/2wKR2unb","type":"article-magazine","title":"Faulty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5I7vyisu/GnRvI7Uu","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rsidR="005F1C8E">
        <w:rPr>
          <w:rStyle w:val="FootnoteCharacters"/>
        </w:rPr>
        <w:fldChar w:fldCharType="separate"/>
      </w:r>
      <w:r w:rsidR="005F1C8E" w:rsidRPr="007A595D">
        <w:t>(McFaul, Sestanovich, and Mearsheimer 2014; Mearsheimer 2014)</w:t>
      </w:r>
      <w:r w:rsidR="005F1C8E">
        <w:rPr>
          <w:rStyle w:val="FootnoteCharacters"/>
        </w:rPr>
        <w:fldChar w:fldCharType="end"/>
      </w:r>
      <w:r w:rsidR="00FF4AB1">
        <w:t>.</w:t>
      </w:r>
      <w:r>
        <w:t xml:space="preserve"> If deterrence and conflict are continuous variables, </w:t>
      </w:r>
      <w:r>
        <w:lastRenderedPageBreak/>
        <w:t>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w:t>
      </w:r>
      <w:r w:rsidR="00D86172">
        <w:t xml:space="preserve">. After the fall of the Soviet Union and during a period of military and economic weakness, moreover, </w:t>
      </w:r>
      <w:r>
        <w:t>Russia was</w:t>
      </w:r>
      <w:r w:rsidR="00D86172">
        <w:t xml:space="preserve"> grudgingly</w:t>
      </w:r>
      <w:r>
        <w:t xml:space="preserve"> willing to accept a downward revision of its European influence. </w:t>
      </w:r>
      <w:r w:rsidR="00D86172">
        <w:t xml:space="preserve">One might also debate whether </w:t>
      </w:r>
      <w:r>
        <w:t xml:space="preserve">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w:t>
      </w:r>
      <w:r w:rsidR="00D86172">
        <w:t>The right question is not whether NATO should have expanded, but how far.</w:t>
      </w:r>
    </w:p>
    <w:p w14:paraId="7FD6D0D9" w14:textId="77777777" w:rsidR="000A77B7" w:rsidRDefault="00470E9F" w:rsidP="004C76DC">
      <w:pPr>
        <w:pStyle w:val="Newparagraph"/>
      </w:pPr>
      <w: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w:t>
      </w:r>
      <w:r>
        <w:lastRenderedPageBreak/>
        <w:t>averse opportunists.  Just as gray zone conflict is symptomatic of deterrence success, the increasing incidence of Russian provocation may be symptomatic of a closing window for its effectiveness, such as it is.</w:t>
      </w:r>
    </w:p>
    <w:p w14:paraId="6F171BDA" w14:textId="2A8F54FF" w:rsidR="000A77B7" w:rsidRDefault="00470E9F" w:rsidP="004C76DC">
      <w:pPr>
        <w:pStyle w:val="Newparagraph"/>
      </w:pPr>
      <w: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777F2AAA" w14:textId="5B70A996" w:rsidR="00D86172" w:rsidRPr="004C76DC" w:rsidRDefault="00D86172" w:rsidP="00D86172">
      <w:pPr>
        <w:pStyle w:val="Newparagraph"/>
      </w:pPr>
      <w:r>
        <w:t xml:space="preserve">While Russian cyberattacks the focus of our empirical analysis, the theory should apply more broadly to all cases of gray zone conflict. Chinese incursions in the South China Sea offer another potential test. China’s use of “little blue men” </w:t>
      </w:r>
      <w:r w:rsidR="006C45C4">
        <w:t>suggests that</w:t>
      </w:r>
      <w:r>
        <w:t xml:space="preserve"> Chinese opportunism and restraint</w:t>
      </w:r>
      <w:r w:rsidR="006C45C4">
        <w:t xml:space="preserve"> are both enabling and constraining its foreign policy. That is, Beijing appears to fear</w:t>
      </w:r>
      <w:r>
        <w:t xml:space="preserve"> that the use of more intense military operations risks provoking a Western response that both sides hope to avoid</w:t>
      </w:r>
      <w:r w:rsidR="005F1C8E">
        <w:t xml:space="preserve"> </w:t>
      </w:r>
      <w:r w:rsidR="005F1C8E">
        <w:fldChar w:fldCharType="begin"/>
      </w:r>
      <w:r w:rsidR="005F1C8E">
        <w:instrText xml:space="preserve"> ADDIN ZOTERO_ITEM CSL_CITATION {"citationID":"a28p5lovodh","properties":{"formattedCitation":"(Zhang 2019)","plainCitation":"(Zhang 2019)","noteIndex":0},"citationItems":[{"id":28092,"uris":["http://zotero.org/users/2506258/items/W3I74MS6"],"uri":["http://zotero.org/users/2506258/items/W3I74MS6"],"itemData":{"id":28092,"type":"article-journal","title":"Cautious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rsidR="005F1C8E">
        <w:fldChar w:fldCharType="separate"/>
      </w:r>
      <w:r w:rsidR="005F1C8E" w:rsidRPr="007A595D">
        <w:t>(Zhang 2019)</w:t>
      </w:r>
      <w:r w:rsidR="005F1C8E">
        <w:fldChar w:fldCharType="end"/>
      </w:r>
      <w:r>
        <w:t xml:space="preserve">. </w:t>
      </w:r>
      <w:r w:rsidRPr="00D86172">
        <w:t xml:space="preserve"> </w:t>
      </w:r>
      <w:r>
        <w:t>Focusing on the credibility of deterrence rather than the novelty of means used for gray</w:t>
      </w:r>
      <w:r w:rsidR="006C45C4">
        <w:t>-</w:t>
      </w:r>
      <w:r>
        <w:t>zone conflict can also help to evaluate proper policy responses</w:t>
      </w:r>
      <w:r w:rsidR="005F1C8E">
        <w:t xml:space="preserve"> </w:t>
      </w:r>
      <w:r w:rsidR="005F1C8E">
        <w:fldChar w:fldCharType="begin"/>
      </w:r>
      <w:r w:rsidR="00007841">
        <w:instrText xml:space="preserve"> ADDIN ZOTERO_ITEM CSL_CITATION {"citationID":"arqeuboss3","properties":{"formattedCitation":"(Green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rsidR="005F1C8E">
        <w:fldChar w:fldCharType="separate"/>
      </w:r>
      <w:r w:rsidR="00007841" w:rsidRPr="00007841">
        <w:t>(Green et al. 2017)</w:t>
      </w:r>
      <w:r w:rsidR="005F1C8E">
        <w:fldChar w:fldCharType="end"/>
      </w:r>
      <w:r>
        <w:t xml:space="preserve">. </w:t>
      </w:r>
      <w:r w:rsidR="00231536">
        <w:t>Confronted with</w:t>
      </w:r>
      <w:r>
        <w:t xml:space="preserve"> gray zone </w:t>
      </w:r>
      <w:r w:rsidR="00231536">
        <w:t>provocations</w:t>
      </w:r>
      <w:r>
        <w:t xml:space="preserve"> by capable actors like Russia, China, and Iran</w:t>
      </w:r>
      <w:r w:rsidR="00231536">
        <w:t xml:space="preserve">, the United States would be well advised to reinforce its strengths while avoiding overextension. </w:t>
      </w:r>
    </w:p>
    <w:p w14:paraId="57BC8D22" w14:textId="4F954290" w:rsidR="00604876" w:rsidRDefault="00604876">
      <w:pPr>
        <w:spacing w:line="240" w:lineRule="auto"/>
      </w:pPr>
      <w:r>
        <w:br w:type="page"/>
      </w:r>
    </w:p>
    <w:p w14:paraId="4770D06C" w14:textId="650AAC5F" w:rsidR="00604876" w:rsidRDefault="00604876" w:rsidP="00604876">
      <w:pPr>
        <w:pStyle w:val="Heading1"/>
      </w:pPr>
      <w:r>
        <w:lastRenderedPageBreak/>
        <w:t>References</w:t>
      </w:r>
    </w:p>
    <w:p w14:paraId="498F2A4B" w14:textId="77777777" w:rsidR="009F3C16" w:rsidRPr="009F3C16" w:rsidRDefault="00604876" w:rsidP="009F3C16">
      <w:pPr>
        <w:pStyle w:val="Bibliography"/>
      </w:pPr>
      <w:r>
        <w:fldChar w:fldCharType="begin"/>
      </w:r>
      <w:r w:rsidR="009F3C16">
        <w:instrText xml:space="preserve"> ADDIN ZOTERO_BIBL {"uncited":[],"omitted":[],"custom":[]} CSL_BIBLIOGRAPHY </w:instrText>
      </w:r>
      <w:r>
        <w:fldChar w:fldCharType="separate"/>
      </w:r>
      <w:r w:rsidR="009F3C16" w:rsidRPr="009F3C16">
        <w:t xml:space="preserve">Altman, Dan. 2018. “Advancing without Attacking: The Strategic Game around the Use of Force.” </w:t>
      </w:r>
      <w:r w:rsidR="009F3C16" w:rsidRPr="009F3C16">
        <w:rPr>
          <w:i/>
          <w:iCs/>
        </w:rPr>
        <w:t>Security Studies</w:t>
      </w:r>
      <w:r w:rsidR="009F3C16" w:rsidRPr="009F3C16">
        <w:t xml:space="preserve"> 27 (1): 58–88. https://doi.org/10.1080/09636412.2017.1360074.</w:t>
      </w:r>
    </w:p>
    <w:p w14:paraId="14566082" w14:textId="77777777" w:rsidR="009F3C16" w:rsidRPr="009F3C16" w:rsidRDefault="009F3C16" w:rsidP="009F3C16">
      <w:pPr>
        <w:pStyle w:val="Bibliography"/>
      </w:pPr>
      <w:r w:rsidRPr="009F3C16">
        <w:t>Angevine, Robert, Warden, John K., Russell Keller, and Clark Frye. 2019. “Learning Lessons from the Ukraine Conflict.” NS D-10367. Institute for Defense Analyses.</w:t>
      </w:r>
    </w:p>
    <w:p w14:paraId="50C105DC" w14:textId="77777777" w:rsidR="009F3C16" w:rsidRPr="009F3C16" w:rsidRDefault="009F3C16" w:rsidP="009F3C16">
      <w:pPr>
        <w:pStyle w:val="Bibliography"/>
      </w:pPr>
      <w:proofErr w:type="spellStart"/>
      <w:r w:rsidRPr="009F3C16">
        <w:t>Baezner</w:t>
      </w:r>
      <w:proofErr w:type="spellEnd"/>
      <w:r w:rsidRPr="009F3C16">
        <w:t>, Marie, and Patrice Robin. 2017. “Cyber and Information Warfare in the Ukrainian Conflict.” Report. ETH Zurich. https://doi.org/10.3929/ethz-b-000169634.</w:t>
      </w:r>
    </w:p>
    <w:p w14:paraId="180AB053" w14:textId="77777777" w:rsidR="009F3C16" w:rsidRPr="009F3C16" w:rsidRDefault="009F3C16" w:rsidP="009F3C16">
      <w:pPr>
        <w:pStyle w:val="Bibliography"/>
      </w:pPr>
      <w:proofErr w:type="spellStart"/>
      <w:r w:rsidRPr="009F3C16">
        <w:t>Bak</w:t>
      </w:r>
      <w:proofErr w:type="spellEnd"/>
      <w:r w:rsidRPr="009F3C16">
        <w:t xml:space="preserve">, </w:t>
      </w:r>
      <w:proofErr w:type="spellStart"/>
      <w:r w:rsidRPr="009F3C16">
        <w:t>Daehee</w:t>
      </w:r>
      <w:proofErr w:type="spellEnd"/>
      <w:r w:rsidRPr="009F3C16">
        <w:t xml:space="preserve">. 2018. “Alliance Proximity and Effectiveness of Extended Deterrence.” </w:t>
      </w:r>
      <w:r w:rsidRPr="009F3C16">
        <w:rPr>
          <w:i/>
          <w:iCs/>
        </w:rPr>
        <w:t>International Interactions</w:t>
      </w:r>
      <w:r w:rsidRPr="009F3C16">
        <w:t xml:space="preserve"> 44 (1): 107–31. https://doi.org/10.1080/03050629.2017.1320995.</w:t>
      </w:r>
    </w:p>
    <w:p w14:paraId="6D1B2D1A" w14:textId="77777777" w:rsidR="009F3C16" w:rsidRPr="009F3C16" w:rsidRDefault="009F3C16" w:rsidP="009F3C16">
      <w:pPr>
        <w:pStyle w:val="Bibliography"/>
      </w:pPr>
      <w:r w:rsidRPr="009F3C16">
        <w:t xml:space="preserve">Bennett, Andrew, and Colin Elman. 2007. “Case Study Methods in the International Relations Subfield.” </w:t>
      </w:r>
      <w:r w:rsidRPr="009F3C16">
        <w:rPr>
          <w:i/>
          <w:iCs/>
        </w:rPr>
        <w:t>Comparative Political Studies</w:t>
      </w:r>
      <w:r w:rsidRPr="009F3C16">
        <w:t xml:space="preserve"> 40 (2): 170–95. https://doi.org/10.1177/0010414006296346.</w:t>
      </w:r>
    </w:p>
    <w:p w14:paraId="469E2D30" w14:textId="77777777" w:rsidR="009F3C16" w:rsidRPr="009F3C16" w:rsidRDefault="009F3C16" w:rsidP="009F3C16">
      <w:pPr>
        <w:pStyle w:val="Bibliography"/>
      </w:pPr>
      <w:proofErr w:type="spellStart"/>
      <w:r w:rsidRPr="009F3C16">
        <w:t>Borghard</w:t>
      </w:r>
      <w:proofErr w:type="spellEnd"/>
      <w:r w:rsidRPr="009F3C16">
        <w:t xml:space="preserve">, Erica, and Shawn Lonergan. 2017. “The Logic of Coercion in Cyberspace.” </w:t>
      </w:r>
      <w:r w:rsidRPr="009F3C16">
        <w:rPr>
          <w:i/>
          <w:iCs/>
        </w:rPr>
        <w:t>Security Studies</w:t>
      </w:r>
      <w:r w:rsidRPr="009F3C16">
        <w:t xml:space="preserve"> 26 (3): 452–81. https://doi.org/10.1080/09636412.2017.1306396.</w:t>
      </w:r>
    </w:p>
    <w:p w14:paraId="3D387643" w14:textId="77777777" w:rsidR="009F3C16" w:rsidRPr="009F3C16" w:rsidRDefault="009F3C16" w:rsidP="009F3C16">
      <w:pPr>
        <w:pStyle w:val="Bibliography"/>
      </w:pPr>
      <w:r w:rsidRPr="009F3C16">
        <w:t xml:space="preserve">Boulding, Kenneth. 1962. </w:t>
      </w:r>
      <w:r w:rsidRPr="009F3C16">
        <w:rPr>
          <w:i/>
          <w:iCs/>
        </w:rPr>
        <w:t>Conflict and Defense: A General Theory</w:t>
      </w:r>
      <w:r w:rsidRPr="009F3C16">
        <w:t>. New York: Harper.</w:t>
      </w:r>
    </w:p>
    <w:p w14:paraId="3A1DAA6D" w14:textId="77777777" w:rsidR="009F3C16" w:rsidRPr="009F3C16" w:rsidRDefault="009F3C16" w:rsidP="009F3C16">
      <w:pPr>
        <w:pStyle w:val="Bibliography"/>
      </w:pPr>
      <w:r w:rsidRPr="009F3C16">
        <w:t>Bragg, Belinda. 2017. “Integration Report: Gray Zone Conflicts, Challenges, and Opportunities.” Strategic Multi-Layer Assessment (SMA). Arlington, VA. http://nsiteam.com/social/wp-content/uploads/2017/07/Integration-Report-Final-07-13-2017-R.pdf.</w:t>
      </w:r>
    </w:p>
    <w:p w14:paraId="1F1FF962" w14:textId="77777777" w:rsidR="009F3C16" w:rsidRPr="009F3C16" w:rsidRDefault="009F3C16" w:rsidP="009F3C16">
      <w:pPr>
        <w:pStyle w:val="Bibliography"/>
      </w:pPr>
      <w:r w:rsidRPr="009F3C16">
        <w:t xml:space="preserve">Brantly, Aaron, </w:t>
      </w:r>
      <w:proofErr w:type="spellStart"/>
      <w:r w:rsidRPr="009F3C16">
        <w:t>Nerea</w:t>
      </w:r>
      <w:proofErr w:type="spellEnd"/>
      <w:r w:rsidRPr="009F3C16">
        <w:t xml:space="preserve"> Cal, and Devlin Winkelstein. 2017. “Defending the Borderland: Ukrainian Military Experiences with IO, Cyber, and EW.” Report. Army Cyber Institute. https://vtechworks.lib.vt.edu/handle/10919/81979.</w:t>
      </w:r>
    </w:p>
    <w:p w14:paraId="28AED9A7" w14:textId="77777777" w:rsidR="009F3C16" w:rsidRPr="009F3C16" w:rsidRDefault="009F3C16" w:rsidP="009F3C16">
      <w:pPr>
        <w:pStyle w:val="Bibliography"/>
      </w:pPr>
      <w:r w:rsidRPr="009F3C16">
        <w:t xml:space="preserve">Brodie, Bernard. 1957. “More About Limited War.” </w:t>
      </w:r>
      <w:r w:rsidRPr="009F3C16">
        <w:rPr>
          <w:i/>
          <w:iCs/>
        </w:rPr>
        <w:t>World Politics</w:t>
      </w:r>
      <w:r w:rsidRPr="009F3C16">
        <w:t xml:space="preserve"> 10 (1): 112–22. https://doi.org/10.2307/2009228.</w:t>
      </w:r>
    </w:p>
    <w:p w14:paraId="56E0A638" w14:textId="77777777" w:rsidR="009F3C16" w:rsidRPr="009F3C16" w:rsidRDefault="009F3C16" w:rsidP="009F3C16">
      <w:pPr>
        <w:pStyle w:val="Bibliography"/>
      </w:pPr>
      <w:r w:rsidRPr="009F3C16">
        <w:t xml:space="preserve">Brooks, Risa. 2008. </w:t>
      </w:r>
      <w:r w:rsidRPr="009F3C16">
        <w:rPr>
          <w:i/>
          <w:iCs/>
        </w:rPr>
        <w:t>Shaping Strategy: The Civil-Military Politics of Strategic Assessment</w:t>
      </w:r>
      <w:r w:rsidRPr="009F3C16">
        <w:t>. Princeton, NJ: Princeton University Press.</w:t>
      </w:r>
    </w:p>
    <w:p w14:paraId="0355A849" w14:textId="77777777" w:rsidR="009F3C16" w:rsidRPr="009F3C16" w:rsidRDefault="009F3C16" w:rsidP="009F3C16">
      <w:pPr>
        <w:pStyle w:val="Bibliography"/>
      </w:pPr>
      <w:r w:rsidRPr="009F3C16">
        <w:t xml:space="preserve">Carson, Austin. 2016. “Facing Off and Saving Face: Covert Intervention and Escalation Management in the Korean War.” </w:t>
      </w:r>
      <w:r w:rsidRPr="009F3C16">
        <w:rPr>
          <w:i/>
          <w:iCs/>
        </w:rPr>
        <w:t>International Organization</w:t>
      </w:r>
      <w:r w:rsidRPr="009F3C16">
        <w:t xml:space="preserve"> 70 (1): 103–31. https://doi.org/10.1017/S0020818315000284.</w:t>
      </w:r>
    </w:p>
    <w:p w14:paraId="0825A841" w14:textId="77777777" w:rsidR="009F3C16" w:rsidRPr="009F3C16" w:rsidRDefault="009F3C16" w:rsidP="009F3C16">
      <w:pPr>
        <w:pStyle w:val="Bibliography"/>
      </w:pPr>
      <w:r w:rsidRPr="009F3C16">
        <w:t xml:space="preserve">———. 2018. </w:t>
      </w:r>
      <w:r w:rsidRPr="009F3C16">
        <w:rPr>
          <w:i/>
          <w:iCs/>
        </w:rPr>
        <w:t>Secret Wars: Covert Conflict in International Politics</w:t>
      </w:r>
      <w:r w:rsidRPr="009F3C16">
        <w:t>. Princeton Studies in International History and Politics. Princeton, NJ: Princeton University Press.</w:t>
      </w:r>
    </w:p>
    <w:p w14:paraId="27B46DC7" w14:textId="77777777" w:rsidR="009F3C16" w:rsidRPr="009F3C16" w:rsidRDefault="009F3C16" w:rsidP="009F3C16">
      <w:pPr>
        <w:pStyle w:val="Bibliography"/>
      </w:pPr>
      <w:r w:rsidRPr="009F3C16">
        <w:t xml:space="preserve">Carver, Michael. 1986. “Conventional Warfare in the Nuclear Age.” In </w:t>
      </w:r>
      <w:r w:rsidRPr="009F3C16">
        <w:rPr>
          <w:i/>
          <w:iCs/>
        </w:rPr>
        <w:t>Makers of Modern Strategy from Machiavelli to the Nuclear Age.</w:t>
      </w:r>
      <w:r w:rsidRPr="009F3C16">
        <w:t xml:space="preserve">, edited by Peter </w:t>
      </w:r>
      <w:proofErr w:type="spellStart"/>
      <w:r w:rsidRPr="009F3C16">
        <w:t>Paret</w:t>
      </w:r>
      <w:proofErr w:type="spellEnd"/>
      <w:r w:rsidRPr="009F3C16">
        <w:t>, Gordon Craig, and Felix Gilbert, 779–814. New Jersey: Princeton University Press.</w:t>
      </w:r>
    </w:p>
    <w:p w14:paraId="4FE42C8E" w14:textId="77777777" w:rsidR="009F3C16" w:rsidRPr="009F3C16" w:rsidRDefault="009F3C16" w:rsidP="009F3C16">
      <w:pPr>
        <w:pStyle w:val="Bibliography"/>
      </w:pPr>
      <w:r w:rsidRPr="009F3C16">
        <w:t xml:space="preserve">Casey, Adam, and Lucan Ahmad Way. 2017. “Russian Electoral Interventions, 1991-2017.” Scholars Portal </w:t>
      </w:r>
      <w:proofErr w:type="spellStart"/>
      <w:r w:rsidRPr="009F3C16">
        <w:t>Dataverse</w:t>
      </w:r>
      <w:proofErr w:type="spellEnd"/>
      <w:r w:rsidRPr="009F3C16">
        <w:t>. https://doi.org/10.5683/SP/BYRQQS.</w:t>
      </w:r>
    </w:p>
    <w:p w14:paraId="7F8E2570" w14:textId="77777777" w:rsidR="009F3C16" w:rsidRPr="009F3C16" w:rsidRDefault="009F3C16" w:rsidP="009F3C16">
      <w:pPr>
        <w:pStyle w:val="Bibliography"/>
      </w:pPr>
      <w:proofErr w:type="spellStart"/>
      <w:r w:rsidRPr="009F3C16">
        <w:t>Chivvis</w:t>
      </w:r>
      <w:proofErr w:type="spellEnd"/>
      <w:r w:rsidRPr="009F3C16">
        <w:t xml:space="preserve">, Christopher. 2017. “Hybrid War: Russian Contemporary Political Warfare.” </w:t>
      </w:r>
      <w:r w:rsidRPr="009F3C16">
        <w:rPr>
          <w:i/>
          <w:iCs/>
        </w:rPr>
        <w:t>Bulletin of the Atomic Scientists</w:t>
      </w:r>
      <w:r w:rsidRPr="009F3C16">
        <w:t xml:space="preserve"> 73 (5): 316–21. https://doi.org/10.1080/00963402.2017.1362903.</w:t>
      </w:r>
    </w:p>
    <w:p w14:paraId="0B3F426F" w14:textId="77777777" w:rsidR="009F3C16" w:rsidRPr="009F3C16" w:rsidRDefault="009F3C16" w:rsidP="009F3C16">
      <w:pPr>
        <w:pStyle w:val="Bibliography"/>
      </w:pPr>
      <w:r w:rsidRPr="009F3C16">
        <w:t xml:space="preserve">Christensen, Thomas J., and Jack Snyder. 1990. “Chain Gangs and Passed Bucks: Predicting Alliance Patterns in Multipolarity.” </w:t>
      </w:r>
      <w:r w:rsidRPr="009F3C16">
        <w:rPr>
          <w:i/>
          <w:iCs/>
        </w:rPr>
        <w:t>International Organization</w:t>
      </w:r>
      <w:r w:rsidRPr="009F3C16">
        <w:t xml:space="preserve"> 44 (02): 137–168. https://doi.org/10.1017/S0020818300035232.</w:t>
      </w:r>
    </w:p>
    <w:p w14:paraId="14E462D6" w14:textId="77777777" w:rsidR="009F3C16" w:rsidRPr="009F3C16" w:rsidRDefault="009F3C16" w:rsidP="009F3C16">
      <w:pPr>
        <w:pStyle w:val="Bibliography"/>
      </w:pPr>
      <w:r w:rsidRPr="009F3C16">
        <w:t xml:space="preserve">Corbett, Julian. 1911. </w:t>
      </w:r>
      <w:r w:rsidRPr="009F3C16">
        <w:rPr>
          <w:i/>
          <w:iCs/>
        </w:rPr>
        <w:t>Some Principles of Maritime Strategy</w:t>
      </w:r>
      <w:r w:rsidRPr="009F3C16">
        <w:t>. Longmans, Green and Co.</w:t>
      </w:r>
    </w:p>
    <w:p w14:paraId="18B05C4C" w14:textId="77777777" w:rsidR="009F3C16" w:rsidRPr="009F3C16" w:rsidRDefault="009F3C16" w:rsidP="009F3C16">
      <w:pPr>
        <w:pStyle w:val="Bibliography"/>
      </w:pPr>
      <w:proofErr w:type="spellStart"/>
      <w:r w:rsidRPr="009F3C16">
        <w:t>Danilovic</w:t>
      </w:r>
      <w:proofErr w:type="spellEnd"/>
      <w:r w:rsidRPr="009F3C16">
        <w:t xml:space="preserve">, Vesna. 2001. “The Sources of Threat Credibility in Extended Deterrence.” </w:t>
      </w:r>
      <w:r w:rsidRPr="009F3C16">
        <w:rPr>
          <w:i/>
          <w:iCs/>
        </w:rPr>
        <w:t>Journal of Conflict Resolution</w:t>
      </w:r>
      <w:r w:rsidRPr="009F3C16">
        <w:t xml:space="preserve"> 45 (3): 341–69. https://doi.org/10.1177/0022002701045003005.</w:t>
      </w:r>
    </w:p>
    <w:p w14:paraId="40D19E0F" w14:textId="77777777" w:rsidR="009F3C16" w:rsidRPr="009F3C16" w:rsidRDefault="009F3C16" w:rsidP="009F3C16">
      <w:pPr>
        <w:pStyle w:val="Bibliography"/>
      </w:pPr>
      <w:r w:rsidRPr="009F3C16">
        <w:lastRenderedPageBreak/>
        <w:t>Deibert, Ronald, Rafal Rohozinski, and Masashi Crete-</w:t>
      </w:r>
      <w:proofErr w:type="spellStart"/>
      <w:r w:rsidRPr="009F3C16">
        <w:t>Nishihata</w:t>
      </w:r>
      <w:proofErr w:type="spellEnd"/>
      <w:r w:rsidRPr="009F3C16">
        <w:t xml:space="preserve">. 2012. “Cyclones in Cyberspace: Information Shaping and Denial in the 2008 Russia–Georgia War.” </w:t>
      </w:r>
      <w:r w:rsidRPr="009F3C16">
        <w:rPr>
          <w:i/>
          <w:iCs/>
        </w:rPr>
        <w:t>Security Dialogue</w:t>
      </w:r>
      <w:r w:rsidRPr="009F3C16">
        <w:t xml:space="preserve"> 43 (1): 3–24. https://doi.org/10.1177/0967010611431079.</w:t>
      </w:r>
    </w:p>
    <w:p w14:paraId="44A9861B" w14:textId="77777777" w:rsidR="009F3C16" w:rsidRPr="009F3C16" w:rsidRDefault="009F3C16" w:rsidP="009F3C16">
      <w:pPr>
        <w:pStyle w:val="Bibliography"/>
      </w:pPr>
      <w:r w:rsidRPr="009F3C16">
        <w:t xml:space="preserve">Driscoll, Jesse, and Daniel Maliniak. 2016. “With Friends Like These: Brinkmanship and Chain-Ganging in Russia’s Near Abroad.” </w:t>
      </w:r>
      <w:r w:rsidRPr="009F3C16">
        <w:rPr>
          <w:i/>
          <w:iCs/>
        </w:rPr>
        <w:t>Security Studies</w:t>
      </w:r>
      <w:r w:rsidRPr="009F3C16">
        <w:t xml:space="preserve"> 25 (4): 585–607. https://doi.org/10.1080/09636412.2016.1220208.</w:t>
      </w:r>
    </w:p>
    <w:p w14:paraId="368A9FC9" w14:textId="77777777" w:rsidR="009F3C16" w:rsidRPr="009F3C16" w:rsidRDefault="009F3C16" w:rsidP="009F3C16">
      <w:pPr>
        <w:pStyle w:val="Bibliography"/>
      </w:pPr>
      <w:r w:rsidRPr="009F3C16">
        <w:t>Driscoll, Jesse, and Zachary Steinert-Threlkeld. 2019. “Social Media and Russian Territorial Irredentism: Some Facts and a Conjecture.” Working Paper.</w:t>
      </w:r>
    </w:p>
    <w:p w14:paraId="7F20C406" w14:textId="77777777" w:rsidR="009F3C16" w:rsidRPr="009F3C16" w:rsidRDefault="009F3C16" w:rsidP="009F3C16">
      <w:pPr>
        <w:pStyle w:val="Bibliography"/>
      </w:pPr>
      <w:r w:rsidRPr="009F3C16">
        <w:t>Dunford, Joseph. 2016. “Gen. Dunford’s Remarks and Q&amp;A.” Center for Strategic and International Studies, March 29. http://www.jcs.mil/Media/Speeches/Article/707418/gen-dunfords-remarks-and-qa-at-the-center-for-strategic-and-international-studi/.</w:t>
      </w:r>
    </w:p>
    <w:p w14:paraId="270D0A80" w14:textId="77777777" w:rsidR="009F3C16" w:rsidRPr="009F3C16" w:rsidRDefault="009F3C16" w:rsidP="009F3C16">
      <w:pPr>
        <w:pStyle w:val="Bibliography"/>
      </w:pPr>
      <w:r w:rsidRPr="009F3C16">
        <w:t xml:space="preserve">Fallon, Michael. 2017. “Speech Delivered by Secretary of State for Defence Sir Michael Fallon at the RUSI </w:t>
      </w:r>
      <w:proofErr w:type="spellStart"/>
      <w:r w:rsidRPr="009F3C16">
        <w:t>Landwarfare</w:t>
      </w:r>
      <w:proofErr w:type="spellEnd"/>
      <w:r w:rsidRPr="009F3C16">
        <w:t xml:space="preserve"> Conference.” Speech presented at the RUSI </w:t>
      </w:r>
      <w:proofErr w:type="spellStart"/>
      <w:r w:rsidRPr="009F3C16">
        <w:t>Landwarfare</w:t>
      </w:r>
      <w:proofErr w:type="spellEnd"/>
      <w:r w:rsidRPr="009F3C16">
        <w:t xml:space="preserve"> Conference, June 28. https://www.gov.uk/government/speeches/rusi-landwarfare-conference.</w:t>
      </w:r>
    </w:p>
    <w:p w14:paraId="3A588EC4" w14:textId="77777777" w:rsidR="009F3C16" w:rsidRPr="009F3C16" w:rsidRDefault="009F3C16" w:rsidP="009F3C16">
      <w:pPr>
        <w:pStyle w:val="Bibliography"/>
      </w:pPr>
      <w:proofErr w:type="spellStart"/>
      <w:r w:rsidRPr="009F3C16">
        <w:t>Galula</w:t>
      </w:r>
      <w:proofErr w:type="spellEnd"/>
      <w:r w:rsidRPr="009F3C16">
        <w:t xml:space="preserve">, David. 1964. </w:t>
      </w:r>
      <w:r w:rsidRPr="009F3C16">
        <w:rPr>
          <w:i/>
          <w:iCs/>
        </w:rPr>
        <w:t>Counterinsurgency Warfare: Theory and Practice</w:t>
      </w:r>
      <w:r w:rsidRPr="009F3C16">
        <w:t>. Hailer Publishing.</w:t>
      </w:r>
    </w:p>
    <w:p w14:paraId="7269CCDE" w14:textId="77777777" w:rsidR="009F3C16" w:rsidRPr="009F3C16" w:rsidRDefault="009F3C16" w:rsidP="009F3C16">
      <w:pPr>
        <w:pStyle w:val="Bibliography"/>
      </w:pPr>
      <w:proofErr w:type="spellStart"/>
      <w:r w:rsidRPr="009F3C16">
        <w:t>Ganguly</w:t>
      </w:r>
      <w:proofErr w:type="spellEnd"/>
      <w:r w:rsidRPr="009F3C16">
        <w:t xml:space="preserve">, </w:t>
      </w:r>
      <w:proofErr w:type="spellStart"/>
      <w:r w:rsidRPr="009F3C16">
        <w:t>Sumit</w:t>
      </w:r>
      <w:proofErr w:type="spellEnd"/>
      <w:r w:rsidRPr="009F3C16">
        <w:t xml:space="preserve">. 1995. “Indo‐Pakistani Nuclear Issues and the Stability/Instability Paradox.” </w:t>
      </w:r>
      <w:r w:rsidRPr="009F3C16">
        <w:rPr>
          <w:i/>
          <w:iCs/>
        </w:rPr>
        <w:t>Studies in Conflict &amp; Terrorism</w:t>
      </w:r>
      <w:r w:rsidRPr="009F3C16">
        <w:t xml:space="preserve"> 18 (4): 325–34. https://doi.org/10.1080/10576109508435989.</w:t>
      </w:r>
    </w:p>
    <w:p w14:paraId="5FE54E6B" w14:textId="77777777" w:rsidR="009F3C16" w:rsidRPr="009F3C16" w:rsidRDefault="009F3C16" w:rsidP="009F3C16">
      <w:pPr>
        <w:pStyle w:val="Bibliography"/>
      </w:pPr>
      <w:r w:rsidRPr="009F3C16">
        <w:t xml:space="preserve">Gartzke, Erik, and Jon R. Lindsay. 2015. “Weaving Tangled Webs: Offense, Defense, and Deception in Cyberspace.” </w:t>
      </w:r>
      <w:r w:rsidRPr="009F3C16">
        <w:rPr>
          <w:i/>
          <w:iCs/>
        </w:rPr>
        <w:t>Security Studies</w:t>
      </w:r>
      <w:r w:rsidRPr="009F3C16">
        <w:t xml:space="preserve"> 24 (2): 316–48. https://doi.org/10.1080/09636412.2015.1038188.</w:t>
      </w:r>
    </w:p>
    <w:p w14:paraId="7AFE3CC1" w14:textId="77777777" w:rsidR="009F3C16" w:rsidRPr="009F3C16" w:rsidRDefault="009F3C16" w:rsidP="009F3C16">
      <w:pPr>
        <w:pStyle w:val="Bibliography"/>
      </w:pPr>
      <w:r w:rsidRPr="009F3C16">
        <w:t xml:space="preserve">Gelman, Andrew, and Julia Azari. 2017. “19 Things We Learned from the 2016 Election.” </w:t>
      </w:r>
      <w:r w:rsidRPr="009F3C16">
        <w:rPr>
          <w:i/>
          <w:iCs/>
        </w:rPr>
        <w:t>Statistics and Public Policy</w:t>
      </w:r>
      <w:r w:rsidRPr="009F3C16">
        <w:t xml:space="preserve"> 4 (1): 1–10. https://doi.org/10.1080/2330443X.2017.1356775.</w:t>
      </w:r>
    </w:p>
    <w:p w14:paraId="066DA8CF" w14:textId="77777777" w:rsidR="009F3C16" w:rsidRPr="009F3C16" w:rsidRDefault="009F3C16" w:rsidP="009F3C16">
      <w:pPr>
        <w:pStyle w:val="Bibliography"/>
      </w:pPr>
      <w:r w:rsidRPr="009F3C16">
        <w:t xml:space="preserve">George, Alexander, and Richard Smoke. 1989. “Deterrence and Foreign Policy.” </w:t>
      </w:r>
      <w:r w:rsidRPr="009F3C16">
        <w:rPr>
          <w:i/>
          <w:iCs/>
        </w:rPr>
        <w:t>World Politics</w:t>
      </w:r>
      <w:r w:rsidRPr="009F3C16">
        <w:t xml:space="preserve"> 41 (2): 170–82. https://doi.org/10.2307/2010406.</w:t>
      </w:r>
    </w:p>
    <w:p w14:paraId="37F1C7DE" w14:textId="77777777" w:rsidR="009F3C16" w:rsidRPr="009F3C16" w:rsidRDefault="009F3C16" w:rsidP="009F3C16">
      <w:pPr>
        <w:pStyle w:val="Bibliography"/>
      </w:pPr>
      <w:r w:rsidRPr="009F3C16">
        <w:t xml:space="preserve">George, Justin, and Todd Sandler. 2018. “Demand for Military Spending in NATO, 1968–2015: A Spatial Panel Approach.” </w:t>
      </w:r>
      <w:r w:rsidRPr="009F3C16">
        <w:rPr>
          <w:i/>
          <w:iCs/>
        </w:rPr>
        <w:t>European Journal of Political Economy</w:t>
      </w:r>
      <w:r w:rsidRPr="009F3C16">
        <w:t xml:space="preserve"> 53 (July): 222–36. https://doi.org/10.1016/j.ejpoleco.2017.09.002.</w:t>
      </w:r>
    </w:p>
    <w:p w14:paraId="518D721A" w14:textId="77777777" w:rsidR="009F3C16" w:rsidRPr="009F3C16" w:rsidRDefault="009F3C16" w:rsidP="009F3C16">
      <w:pPr>
        <w:pStyle w:val="Bibliography"/>
      </w:pPr>
      <w:r w:rsidRPr="009F3C16">
        <w:t xml:space="preserve">Goldsmith, Jack, and Tim Wu. 2006. </w:t>
      </w:r>
      <w:r w:rsidRPr="009F3C16">
        <w:rPr>
          <w:i/>
          <w:iCs/>
        </w:rPr>
        <w:t xml:space="preserve">Who Controls the </w:t>
      </w:r>
      <w:proofErr w:type="gramStart"/>
      <w:r w:rsidRPr="009F3C16">
        <w:rPr>
          <w:i/>
          <w:iCs/>
        </w:rPr>
        <w:t>Internet?:</w:t>
      </w:r>
      <w:proofErr w:type="gramEnd"/>
      <w:r w:rsidRPr="009F3C16">
        <w:rPr>
          <w:i/>
          <w:iCs/>
        </w:rPr>
        <w:t xml:space="preserve"> Illusions of a Borderless World</w:t>
      </w:r>
      <w:r w:rsidRPr="009F3C16">
        <w:t>. Oxford University Press.</w:t>
      </w:r>
    </w:p>
    <w:p w14:paraId="3A5F4336" w14:textId="77777777" w:rsidR="009F3C16" w:rsidRPr="009F3C16" w:rsidRDefault="009F3C16" w:rsidP="009F3C16">
      <w:pPr>
        <w:pStyle w:val="Bibliography"/>
      </w:pPr>
      <w:r w:rsidRPr="009F3C16">
        <w:t xml:space="preserve">Gordon, Michael R., and Bernard E. Trainor. 2007. </w:t>
      </w:r>
      <w:r w:rsidRPr="009F3C16">
        <w:rPr>
          <w:i/>
          <w:iCs/>
        </w:rPr>
        <w:t xml:space="preserve">Cobra II: The Inside Story of the Invasion </w:t>
      </w:r>
      <w:proofErr w:type="gramStart"/>
      <w:r w:rsidRPr="009F3C16">
        <w:rPr>
          <w:i/>
          <w:iCs/>
        </w:rPr>
        <w:t>And</w:t>
      </w:r>
      <w:proofErr w:type="gramEnd"/>
      <w:r w:rsidRPr="009F3C16">
        <w:rPr>
          <w:i/>
          <w:iCs/>
        </w:rPr>
        <w:t xml:space="preserve"> Occupation of Iraq</w:t>
      </w:r>
      <w:r w:rsidRPr="009F3C16">
        <w:t>. New York: Vintage Books.</w:t>
      </w:r>
    </w:p>
    <w:p w14:paraId="73A23A71" w14:textId="77777777" w:rsidR="009F3C16" w:rsidRPr="009F3C16" w:rsidRDefault="009F3C16" w:rsidP="009F3C16">
      <w:pPr>
        <w:pStyle w:val="Bibliography"/>
      </w:pPr>
      <w:proofErr w:type="spellStart"/>
      <w:r w:rsidRPr="009F3C16">
        <w:t>Götz</w:t>
      </w:r>
      <w:proofErr w:type="spellEnd"/>
      <w:r w:rsidRPr="009F3C16">
        <w:t xml:space="preserve">, Elias. 2017. “Putin, the State, and War: The Causes of Russia’s Near Abroad Assertion Revisited.” </w:t>
      </w:r>
      <w:r w:rsidRPr="009F3C16">
        <w:rPr>
          <w:i/>
          <w:iCs/>
        </w:rPr>
        <w:t>International Studies Review</w:t>
      </w:r>
      <w:r w:rsidRPr="009F3C16">
        <w:t xml:space="preserve"> 19 (2): 228–53. https://doi.org/10.1093/isr/viw009.</w:t>
      </w:r>
    </w:p>
    <w:p w14:paraId="31A8FA5C" w14:textId="77777777" w:rsidR="009F3C16" w:rsidRPr="009F3C16" w:rsidRDefault="009F3C16" w:rsidP="009F3C16">
      <w:pPr>
        <w:pStyle w:val="Bibliography"/>
      </w:pPr>
      <w:r w:rsidRPr="009F3C16">
        <w:t xml:space="preserve">Green, Michael, Kathleen Hicks, Zack Cooper, John </w:t>
      </w:r>
      <w:proofErr w:type="spellStart"/>
      <w:r w:rsidRPr="009F3C16">
        <w:t>Schaus</w:t>
      </w:r>
      <w:proofErr w:type="spellEnd"/>
      <w:r w:rsidRPr="009F3C16">
        <w:t xml:space="preserve">, and Jake Douglas. 2017. </w:t>
      </w:r>
      <w:r w:rsidRPr="009F3C16">
        <w:rPr>
          <w:i/>
          <w:iCs/>
        </w:rPr>
        <w:t>Countering Coercion in Maritime Asia: The Theory and Practice of Gray Zone Deterrence</w:t>
      </w:r>
      <w:r w:rsidRPr="009F3C16">
        <w:t>. Rowman &amp; Littlefield.</w:t>
      </w:r>
    </w:p>
    <w:p w14:paraId="3A997842" w14:textId="77777777" w:rsidR="009F3C16" w:rsidRPr="009F3C16" w:rsidRDefault="009F3C16" w:rsidP="009F3C16">
      <w:pPr>
        <w:pStyle w:val="Bibliography"/>
      </w:pPr>
      <w:r w:rsidRPr="009F3C16">
        <w:t xml:space="preserve">Hammond, Grant T. 1990. “Low Intensity Conflict: War by Another Name.” </w:t>
      </w:r>
      <w:r w:rsidRPr="009F3C16">
        <w:rPr>
          <w:i/>
          <w:iCs/>
        </w:rPr>
        <w:t>Small Wars &amp; Insurgencies</w:t>
      </w:r>
      <w:r w:rsidRPr="009F3C16">
        <w:t xml:space="preserve"> 1 (3): 226–38. https://doi.org/10.1080/09592319008422957.</w:t>
      </w:r>
    </w:p>
    <w:p w14:paraId="2CA757D7" w14:textId="77777777" w:rsidR="009F3C16" w:rsidRPr="009F3C16" w:rsidRDefault="009F3C16" w:rsidP="009F3C16">
      <w:pPr>
        <w:pStyle w:val="Bibliography"/>
      </w:pPr>
      <w:r w:rsidRPr="009F3C16">
        <w:t xml:space="preserve">Hart, Sir Basil Henry Liddell. 1954. </w:t>
      </w:r>
      <w:r w:rsidRPr="009F3C16">
        <w:rPr>
          <w:i/>
          <w:iCs/>
        </w:rPr>
        <w:t>Strategy: The Indirect Approach</w:t>
      </w:r>
      <w:r w:rsidRPr="009F3C16">
        <w:t>. Faber &amp; Faber.</w:t>
      </w:r>
    </w:p>
    <w:p w14:paraId="2AE1A11C" w14:textId="77777777" w:rsidR="009F3C16" w:rsidRPr="009F3C16" w:rsidRDefault="009F3C16" w:rsidP="009F3C16">
      <w:pPr>
        <w:pStyle w:val="Bibliography"/>
      </w:pPr>
      <w:r w:rsidRPr="009F3C16">
        <w:t xml:space="preserve">Hazelton, Jacqueline. 2017. “The ‘Hearts and Minds’ Fallacy: Violence, Coercion, and Success in Counterinsurgency Warfare.” </w:t>
      </w:r>
      <w:r w:rsidRPr="009F3C16">
        <w:rPr>
          <w:i/>
          <w:iCs/>
        </w:rPr>
        <w:t>International Security</w:t>
      </w:r>
      <w:r w:rsidRPr="009F3C16">
        <w:t xml:space="preserve"> 42 (1): 80–113. https://doi.org/10.1162/ISEC_a_00283.</w:t>
      </w:r>
    </w:p>
    <w:p w14:paraId="2CEE6605" w14:textId="77777777" w:rsidR="009F3C16" w:rsidRPr="009F3C16" w:rsidRDefault="009F3C16" w:rsidP="009F3C16">
      <w:pPr>
        <w:pStyle w:val="Bibliography"/>
      </w:pPr>
      <w:r w:rsidRPr="009F3C16">
        <w:lastRenderedPageBreak/>
        <w:t xml:space="preserve">Jensen, Benjamin, Brandon Valeriano, and Ryan Maness. 2019. “Fancy Bears and Digital Trolls: Cyber Strategy with a Russian Twist.” </w:t>
      </w:r>
      <w:r w:rsidRPr="009F3C16">
        <w:rPr>
          <w:i/>
          <w:iCs/>
        </w:rPr>
        <w:t>Journal of Strategic Studies</w:t>
      </w:r>
      <w:r w:rsidRPr="009F3C16">
        <w:t xml:space="preserve"> 42 (2): 212–34. https://doi.org/10.1080/01402390.2018.1559152.</w:t>
      </w:r>
    </w:p>
    <w:p w14:paraId="50CCA628" w14:textId="77777777" w:rsidR="009F3C16" w:rsidRPr="009F3C16" w:rsidRDefault="009F3C16" w:rsidP="009F3C16">
      <w:pPr>
        <w:pStyle w:val="Bibliography"/>
      </w:pPr>
      <w:r w:rsidRPr="009F3C16">
        <w:t xml:space="preserve">Jervis, Robert. 1978. “Cooperation Under the Security Dilemma.” </w:t>
      </w:r>
      <w:r w:rsidRPr="009F3C16">
        <w:rPr>
          <w:i/>
          <w:iCs/>
        </w:rPr>
        <w:t>World Politics</w:t>
      </w:r>
      <w:r w:rsidRPr="009F3C16">
        <w:t xml:space="preserve"> 30 (2): 167–214.</w:t>
      </w:r>
    </w:p>
    <w:p w14:paraId="560F2C4A" w14:textId="77777777" w:rsidR="009F3C16" w:rsidRPr="009F3C16" w:rsidRDefault="009F3C16" w:rsidP="009F3C16">
      <w:pPr>
        <w:pStyle w:val="Bibliography"/>
      </w:pPr>
      <w:r w:rsidRPr="009F3C16">
        <w:t xml:space="preserve">———. 1984. </w:t>
      </w:r>
      <w:r w:rsidRPr="009F3C16">
        <w:rPr>
          <w:i/>
          <w:iCs/>
        </w:rPr>
        <w:t>The Illogic of American Nuclear Strategy</w:t>
      </w:r>
      <w:r w:rsidRPr="009F3C16">
        <w:t>. Cornell University Press.</w:t>
      </w:r>
    </w:p>
    <w:p w14:paraId="1F22F1F8" w14:textId="77777777" w:rsidR="009F3C16" w:rsidRPr="009F3C16" w:rsidRDefault="009F3C16" w:rsidP="009F3C16">
      <w:pPr>
        <w:pStyle w:val="Bibliography"/>
      </w:pPr>
      <w:r w:rsidRPr="009F3C16">
        <w:t xml:space="preserve">Johnson, Loch. 2013. “The Myths of America’s Shadow War.” </w:t>
      </w:r>
      <w:r w:rsidRPr="009F3C16">
        <w:rPr>
          <w:i/>
          <w:iCs/>
        </w:rPr>
        <w:t>The Atlantic</w:t>
      </w:r>
      <w:r w:rsidRPr="009F3C16">
        <w:t>, January 31, 2013. https://www.theatlantic.com/international/archive/2013/01/the-myths-of-americas-shadow-war/272712/.</w:t>
      </w:r>
    </w:p>
    <w:p w14:paraId="1AA97DD4" w14:textId="77777777" w:rsidR="009F3C16" w:rsidRPr="009F3C16" w:rsidRDefault="009F3C16" w:rsidP="009F3C16">
      <w:pPr>
        <w:pStyle w:val="Bibliography"/>
      </w:pPr>
      <w:r w:rsidRPr="009F3C16">
        <w:t>Joubert, Vincent. 2012. “Five Years after Estonia’s Cyber Attacks: Lessons Learned for NATO?” 76. Rome, Italy: NATO Defense College.</w:t>
      </w:r>
    </w:p>
    <w:p w14:paraId="734CF379" w14:textId="77777777" w:rsidR="009F3C16" w:rsidRPr="009F3C16" w:rsidRDefault="009F3C16" w:rsidP="009F3C16">
      <w:pPr>
        <w:pStyle w:val="Bibliography"/>
      </w:pPr>
      <w:r w:rsidRPr="009F3C16">
        <w:t>Kennan, George. 1948. “269. Policy Planning Staff Memorandum.” Records of the National Security Council NSC 10/2 RG 273. Washington: National Archives and Records Administration. http://academic.brooklyn.cuny.edu/history/johnson/65ciafounding3.htm.</w:t>
      </w:r>
    </w:p>
    <w:p w14:paraId="6A255168" w14:textId="77777777" w:rsidR="009F3C16" w:rsidRPr="009F3C16" w:rsidRDefault="009F3C16" w:rsidP="009F3C16">
      <w:pPr>
        <w:pStyle w:val="Bibliography"/>
      </w:pPr>
      <w:r w:rsidRPr="009F3C16">
        <w:t xml:space="preserve">Kilcullen, David. 2010. </w:t>
      </w:r>
      <w:r w:rsidRPr="009F3C16">
        <w:rPr>
          <w:i/>
          <w:iCs/>
        </w:rPr>
        <w:t>Counterinsurgency</w:t>
      </w:r>
      <w:r w:rsidRPr="009F3C16">
        <w:t>. Hurst.</w:t>
      </w:r>
    </w:p>
    <w:p w14:paraId="34B0E4B7" w14:textId="77777777" w:rsidR="009F3C16" w:rsidRPr="009F3C16" w:rsidRDefault="009F3C16" w:rsidP="009F3C16">
      <w:pPr>
        <w:pStyle w:val="Bibliography"/>
      </w:pPr>
      <w:r w:rsidRPr="009F3C16">
        <w:t xml:space="preserve">Kinross, Stuart. 2004. “Clausewitz and Low-Intensity Conflict.” </w:t>
      </w:r>
      <w:r w:rsidRPr="009F3C16">
        <w:rPr>
          <w:i/>
          <w:iCs/>
        </w:rPr>
        <w:t>Journal of Strategic Studies</w:t>
      </w:r>
      <w:r w:rsidRPr="009F3C16">
        <w:t xml:space="preserve"> 27 (1): 35–58. https://doi.org/10.1080/0140239042000232765.</w:t>
      </w:r>
    </w:p>
    <w:p w14:paraId="01430378" w14:textId="77777777" w:rsidR="009F3C16" w:rsidRPr="009F3C16" w:rsidRDefault="009F3C16" w:rsidP="009F3C16">
      <w:pPr>
        <w:pStyle w:val="Bibliography"/>
      </w:pPr>
      <w:r w:rsidRPr="009F3C16">
        <w:t xml:space="preserve">Kissinger, Henry. 1955. “Military Policy and Defense of the ‘Grey Areas.’” </w:t>
      </w:r>
      <w:r w:rsidRPr="009F3C16">
        <w:rPr>
          <w:i/>
          <w:iCs/>
        </w:rPr>
        <w:t>Foreign Affairs</w:t>
      </w:r>
      <w:r w:rsidRPr="009F3C16">
        <w:t xml:space="preserve"> 33 (3): 416–28. https://doi.org/10.2307/20031108.</w:t>
      </w:r>
    </w:p>
    <w:p w14:paraId="02E8D4E9" w14:textId="77777777" w:rsidR="009F3C16" w:rsidRPr="009F3C16" w:rsidRDefault="009F3C16" w:rsidP="009F3C16">
      <w:pPr>
        <w:pStyle w:val="Bibliography"/>
      </w:pPr>
      <w:r w:rsidRPr="009F3C16">
        <w:t xml:space="preserve">———. 1957. “Strategy and Organization.” </w:t>
      </w:r>
      <w:r w:rsidRPr="009F3C16">
        <w:rPr>
          <w:i/>
          <w:iCs/>
        </w:rPr>
        <w:t>Foreign Affairs</w:t>
      </w:r>
      <w:r w:rsidRPr="009F3C16">
        <w:t xml:space="preserve"> 35 (3): 379–94. https://doi.org/10.2307/20031235.</w:t>
      </w:r>
    </w:p>
    <w:p w14:paraId="393C989B" w14:textId="77777777" w:rsidR="009F3C16" w:rsidRPr="009F3C16" w:rsidRDefault="009F3C16" w:rsidP="009F3C16">
      <w:pPr>
        <w:pStyle w:val="Bibliography"/>
      </w:pPr>
      <w:proofErr w:type="spellStart"/>
      <w:r w:rsidRPr="009F3C16">
        <w:t>Kornbluh</w:t>
      </w:r>
      <w:proofErr w:type="spellEnd"/>
      <w:r w:rsidRPr="009F3C16">
        <w:t xml:space="preserve">, Peter, and Joy </w:t>
      </w:r>
      <w:proofErr w:type="spellStart"/>
      <w:r w:rsidRPr="009F3C16">
        <w:t>Hackel</w:t>
      </w:r>
      <w:proofErr w:type="spellEnd"/>
      <w:r w:rsidRPr="009F3C16">
        <w:t xml:space="preserve">. 1986. “Low-Intensity Conflict Is It Live or Is It Memorex?” </w:t>
      </w:r>
      <w:r w:rsidRPr="009F3C16">
        <w:rPr>
          <w:i/>
          <w:iCs/>
        </w:rPr>
        <w:t>NACLA Report on the Americas</w:t>
      </w:r>
      <w:r w:rsidRPr="009F3C16">
        <w:t xml:space="preserve"> 20 (3): 8–11. https://doi.org/10.1080/10714839.1986.11723411.</w:t>
      </w:r>
    </w:p>
    <w:p w14:paraId="64B74CDB" w14:textId="77777777" w:rsidR="009F3C16" w:rsidRPr="009F3C16" w:rsidRDefault="009F3C16" w:rsidP="009F3C16">
      <w:pPr>
        <w:pStyle w:val="Bibliography"/>
      </w:pPr>
      <w:r w:rsidRPr="009F3C16">
        <w:t xml:space="preserve">Kostyuk, Nadiya, and Yuri Zhukov. 2019. “Invisible Digital Front: Can Cyber Attacks Shape Battlefield Events?” </w:t>
      </w:r>
      <w:r w:rsidRPr="009F3C16">
        <w:rPr>
          <w:i/>
          <w:iCs/>
        </w:rPr>
        <w:t>Journal of Conflict Resolution</w:t>
      </w:r>
      <w:r w:rsidRPr="009F3C16">
        <w:t xml:space="preserve"> 63 (2): 317–47. https://doi.org/10.1177/0022002717737138.</w:t>
      </w:r>
    </w:p>
    <w:p w14:paraId="670C5748" w14:textId="77777777" w:rsidR="009F3C16" w:rsidRPr="009F3C16" w:rsidRDefault="009F3C16" w:rsidP="009F3C16">
      <w:pPr>
        <w:pStyle w:val="Bibliography"/>
      </w:pPr>
      <w:r w:rsidRPr="009F3C16">
        <w:t xml:space="preserve">Lanoszka, Alexander. 2016. “Russian Hybrid Warfare and Extended Deterrence in Eastern Europe.” </w:t>
      </w:r>
      <w:r w:rsidRPr="009F3C16">
        <w:rPr>
          <w:i/>
          <w:iCs/>
        </w:rPr>
        <w:t>International Affairs</w:t>
      </w:r>
      <w:r w:rsidRPr="009F3C16">
        <w:t xml:space="preserve"> 92 (1): 175–95. https://doi.org/10.1111/1468-2346.12509.</w:t>
      </w:r>
    </w:p>
    <w:p w14:paraId="5F7D4A4F" w14:textId="77777777" w:rsidR="009F3C16" w:rsidRPr="009F3C16" w:rsidRDefault="009F3C16" w:rsidP="009F3C16">
      <w:pPr>
        <w:pStyle w:val="Bibliography"/>
      </w:pPr>
      <w:r w:rsidRPr="009F3C16">
        <w:t xml:space="preserve">Lebow, Richard Ned. 2010. “The Past and Future of War.” </w:t>
      </w:r>
      <w:r w:rsidRPr="009F3C16">
        <w:rPr>
          <w:i/>
          <w:iCs/>
        </w:rPr>
        <w:t>International Relations</w:t>
      </w:r>
      <w:r w:rsidRPr="009F3C16">
        <w:t xml:space="preserve"> 24 (3): 243–70. https://doi.org/10.1177/0047117810377277.</w:t>
      </w:r>
    </w:p>
    <w:p w14:paraId="64989AC7" w14:textId="77777777" w:rsidR="009F3C16" w:rsidRPr="009F3C16" w:rsidRDefault="009F3C16" w:rsidP="009F3C16">
      <w:pPr>
        <w:pStyle w:val="Bibliography"/>
      </w:pPr>
      <w:r w:rsidRPr="009F3C16">
        <w:t xml:space="preserve">Lieberman, Elli. 2012. </w:t>
      </w:r>
      <w:r w:rsidRPr="009F3C16">
        <w:rPr>
          <w:i/>
          <w:iCs/>
        </w:rPr>
        <w:t>Reconceptualizing Deterrence: Nudging Toward Rationality in Middle Eastern Rivalries</w:t>
      </w:r>
      <w:r w:rsidRPr="009F3C16">
        <w:t>. Routledge.</w:t>
      </w:r>
    </w:p>
    <w:p w14:paraId="4D76BB94" w14:textId="77777777" w:rsidR="009F3C16" w:rsidRPr="009F3C16" w:rsidRDefault="009F3C16" w:rsidP="009F3C16">
      <w:pPr>
        <w:pStyle w:val="Bibliography"/>
      </w:pPr>
      <w:r w:rsidRPr="009F3C16">
        <w:t xml:space="preserve">Lindsay, Jon R. 2013. “Reinventing the Revolution: Technological Visions, Counterinsurgent Criticism, and the Rise of Special Operations.” </w:t>
      </w:r>
      <w:r w:rsidRPr="009F3C16">
        <w:rPr>
          <w:i/>
          <w:iCs/>
        </w:rPr>
        <w:t>Journal of Strategic Studies</w:t>
      </w:r>
      <w:r w:rsidRPr="009F3C16">
        <w:t xml:space="preserve"> 36 (3): 422–53. https://doi.org/10.1080/01402390.2012.734252.</w:t>
      </w:r>
    </w:p>
    <w:p w14:paraId="5F06FD32" w14:textId="77777777" w:rsidR="009F3C16" w:rsidRPr="009F3C16" w:rsidRDefault="009F3C16" w:rsidP="009F3C16">
      <w:pPr>
        <w:pStyle w:val="Bibliography"/>
      </w:pPr>
      <w:r w:rsidRPr="009F3C16">
        <w:t xml:space="preserve">Lindsay, Jon R., and Erik Gartzke. 2018. “Coercion through Cyberspace: The Stability-Instability Paradox Revisited.” In </w:t>
      </w:r>
      <w:r w:rsidRPr="009F3C16">
        <w:rPr>
          <w:i/>
          <w:iCs/>
        </w:rPr>
        <w:t>Coercion: The Power to Hurt in International Politics</w:t>
      </w:r>
      <w:r w:rsidRPr="009F3C16">
        <w:t>, edited by Kelly M. Greenhill and Peter Krause. New York, NY: Oxford University Press.</w:t>
      </w:r>
    </w:p>
    <w:p w14:paraId="2A2C5E9A" w14:textId="77777777" w:rsidR="009F3C16" w:rsidRPr="009F3C16" w:rsidRDefault="009F3C16" w:rsidP="009F3C16">
      <w:pPr>
        <w:pStyle w:val="Bibliography"/>
      </w:pPr>
      <w:r w:rsidRPr="009F3C16">
        <w:t>Lindsay, Jon R., and Roger Petersen. 2012. “Varieties of Insurgency and Counterinsurgency in Iraq, 2003-2009.” Center for Irregular Warfare and Armed Groups Case Study Series. Newport, RI: Naval War College.</w:t>
      </w:r>
    </w:p>
    <w:p w14:paraId="033601F5" w14:textId="77777777" w:rsidR="009F3C16" w:rsidRPr="009F3C16" w:rsidRDefault="009F3C16" w:rsidP="009F3C16">
      <w:pPr>
        <w:pStyle w:val="Bibliography"/>
      </w:pPr>
      <w:r w:rsidRPr="009F3C16">
        <w:t xml:space="preserve">Marten, Kimberly. 2015. “Putin’s Choices: Explaining Russian Foreign Policy and Intervention in Ukraine.” </w:t>
      </w:r>
      <w:r w:rsidRPr="009F3C16">
        <w:rPr>
          <w:i/>
          <w:iCs/>
        </w:rPr>
        <w:t>The Washington Quarterly</w:t>
      </w:r>
      <w:r w:rsidRPr="009F3C16">
        <w:t xml:space="preserve"> 38 (2): 189–204. https://doi.org/10.1080/0163660X.2015.1064717.</w:t>
      </w:r>
    </w:p>
    <w:p w14:paraId="49F5B678" w14:textId="77777777" w:rsidR="009F3C16" w:rsidRPr="009F3C16" w:rsidRDefault="009F3C16" w:rsidP="009F3C16">
      <w:pPr>
        <w:pStyle w:val="Bibliography"/>
      </w:pPr>
      <w:proofErr w:type="spellStart"/>
      <w:r w:rsidRPr="009F3C16">
        <w:t>Matisek</w:t>
      </w:r>
      <w:proofErr w:type="spellEnd"/>
      <w:r w:rsidRPr="009F3C16">
        <w:t xml:space="preserve">, </w:t>
      </w:r>
      <w:proofErr w:type="spellStart"/>
      <w:r w:rsidRPr="009F3C16">
        <w:t>Jahara</w:t>
      </w:r>
      <w:proofErr w:type="spellEnd"/>
      <w:r w:rsidRPr="009F3C16">
        <w:t xml:space="preserve"> W. 2017. “Shades of Gray Deterrence: Issues of Fighting in the Gray Zone.” </w:t>
      </w:r>
      <w:r w:rsidRPr="009F3C16">
        <w:rPr>
          <w:i/>
          <w:iCs/>
        </w:rPr>
        <w:t>Journal of Strategic Security</w:t>
      </w:r>
      <w:r w:rsidRPr="009F3C16">
        <w:t xml:space="preserve"> 10 (3): 1–26.</w:t>
      </w:r>
    </w:p>
    <w:p w14:paraId="726608B6" w14:textId="77777777" w:rsidR="009F3C16" w:rsidRPr="009F3C16" w:rsidRDefault="009F3C16" w:rsidP="009F3C16">
      <w:pPr>
        <w:pStyle w:val="Bibliography"/>
      </w:pPr>
      <w:proofErr w:type="spellStart"/>
      <w:r w:rsidRPr="009F3C16">
        <w:lastRenderedPageBreak/>
        <w:t>Matláry</w:t>
      </w:r>
      <w:proofErr w:type="spellEnd"/>
      <w:r w:rsidRPr="009F3C16">
        <w:t xml:space="preserve">, </w:t>
      </w:r>
      <w:proofErr w:type="spellStart"/>
      <w:r w:rsidRPr="009F3C16">
        <w:t>Janne</w:t>
      </w:r>
      <w:proofErr w:type="spellEnd"/>
      <w:r w:rsidRPr="009F3C16">
        <w:t xml:space="preserve"> </w:t>
      </w:r>
      <w:proofErr w:type="spellStart"/>
      <w:r w:rsidRPr="009F3C16">
        <w:t>Haaland</w:t>
      </w:r>
      <w:proofErr w:type="spellEnd"/>
      <w:r w:rsidRPr="009F3C16">
        <w:t xml:space="preserve">. 2014. “Partners versus Members? NATO as an Arena for Coalitions.” In </w:t>
      </w:r>
      <w:r w:rsidRPr="009F3C16">
        <w:rPr>
          <w:i/>
          <w:iCs/>
        </w:rPr>
        <w:t>NATO’s Post-Cold War Politics: The Changing Provision of Security</w:t>
      </w:r>
      <w:r w:rsidRPr="009F3C16">
        <w:t>, edited by Sebastian Mayer, 251–66. New Security Challenges Series. London: Palgrave Macmillan UK. https://doi.org/10.1057/9781137330307_14.</w:t>
      </w:r>
    </w:p>
    <w:p w14:paraId="4F692D45" w14:textId="77777777" w:rsidR="009F3C16" w:rsidRPr="009F3C16" w:rsidRDefault="009F3C16" w:rsidP="009F3C16">
      <w:pPr>
        <w:pStyle w:val="Bibliography"/>
      </w:pPr>
      <w:r w:rsidRPr="009F3C16">
        <w:t>Mazarr, Michael. 2015. “Mastering the Gray Zone: Understanding a Changing Era of Conflict.” Research Report. Strategic Studies Institute: US Army War College.</w:t>
      </w:r>
    </w:p>
    <w:p w14:paraId="10FA9359" w14:textId="77777777" w:rsidR="009F3C16" w:rsidRPr="009F3C16" w:rsidRDefault="009F3C16" w:rsidP="009F3C16">
      <w:pPr>
        <w:pStyle w:val="Bibliography"/>
      </w:pPr>
      <w:r w:rsidRPr="009F3C16">
        <w:t xml:space="preserve">McFaul, Michael, Stephen Sestanovich, and John J. Mearsheimer. 2014. “Faulty Powers: Who Started the Ukraine Crisis?” </w:t>
      </w:r>
      <w:r w:rsidRPr="009F3C16">
        <w:rPr>
          <w:i/>
          <w:iCs/>
        </w:rPr>
        <w:t>Foreign Affairs</w:t>
      </w:r>
      <w:r w:rsidRPr="009F3C16">
        <w:t>, December 2014. http://www.foreignaffairs.com/articles/142260/michael-mcfaul-stephen-sestanovich-john-j-mearsheimer/faulty-powers.</w:t>
      </w:r>
    </w:p>
    <w:p w14:paraId="77F38AA8" w14:textId="77777777" w:rsidR="009F3C16" w:rsidRPr="009F3C16" w:rsidRDefault="009F3C16" w:rsidP="009F3C16">
      <w:pPr>
        <w:pStyle w:val="Bibliography"/>
      </w:pPr>
      <w:r w:rsidRPr="009F3C16">
        <w:t xml:space="preserve">Mearsheimer, John J. 2014. “Why the Ukraine Crisis Is the West’s Fault: The Liberal Delusions That Provoked Putin.” </w:t>
      </w:r>
      <w:r w:rsidRPr="009F3C16">
        <w:rPr>
          <w:i/>
          <w:iCs/>
        </w:rPr>
        <w:t>Foreign Affairs</w:t>
      </w:r>
      <w:r w:rsidRPr="009F3C16">
        <w:t>, October 2014. http://www.foreignaffairs.com/articles/141769/john-j-mearsheimer/why-the-ukraine-crisis-is-the-wests-fault.</w:t>
      </w:r>
    </w:p>
    <w:p w14:paraId="551B3A41" w14:textId="77777777" w:rsidR="009F3C16" w:rsidRPr="009F3C16" w:rsidRDefault="009F3C16" w:rsidP="009F3C16">
      <w:pPr>
        <w:pStyle w:val="Bibliography"/>
      </w:pPr>
      <w:proofErr w:type="spellStart"/>
      <w:r w:rsidRPr="009F3C16">
        <w:t>Nagl</w:t>
      </w:r>
      <w:proofErr w:type="spellEnd"/>
      <w:r w:rsidRPr="009F3C16">
        <w:t xml:space="preserve">, John. 2005. </w:t>
      </w:r>
      <w:r w:rsidRPr="009F3C16">
        <w:rPr>
          <w:i/>
          <w:iCs/>
        </w:rPr>
        <w:t>Learning to Eat Soup with a Knife: Counterinsurgency Lessons from Malaya and Vietnam</w:t>
      </w:r>
      <w:r w:rsidRPr="009F3C16">
        <w:t>. University of Chicago Press.</w:t>
      </w:r>
    </w:p>
    <w:p w14:paraId="1096A6C2" w14:textId="77777777" w:rsidR="009F3C16" w:rsidRPr="009F3C16" w:rsidRDefault="009F3C16" w:rsidP="009F3C16">
      <w:pPr>
        <w:pStyle w:val="Bibliography"/>
      </w:pPr>
      <w:r w:rsidRPr="009F3C16">
        <w:t>Office of the Director of National Intelligence. 2017. “Assessing Russian Activities and Intentions in Recent US Elections.” Intelligence Community Assessment ICA 2017-01D. Washington, DC: National Intelligence Council. https://www.dni.gov/files/documents/ICA_2017_01.pdf.</w:t>
      </w:r>
    </w:p>
    <w:p w14:paraId="7E881D77" w14:textId="77777777" w:rsidR="009F3C16" w:rsidRPr="009F3C16" w:rsidRDefault="009F3C16" w:rsidP="009F3C16">
      <w:pPr>
        <w:pStyle w:val="Bibliography"/>
      </w:pPr>
      <w:r w:rsidRPr="009F3C16">
        <w:t xml:space="preserve">Olson, William. 1990. “The Concept of Small Wars.” </w:t>
      </w:r>
      <w:r w:rsidRPr="009F3C16">
        <w:rPr>
          <w:i/>
          <w:iCs/>
        </w:rPr>
        <w:t>Small Wars &amp; Insurgencies</w:t>
      </w:r>
      <w:r w:rsidRPr="009F3C16">
        <w:t xml:space="preserve"> 1 (1): 39–46. https://doi.org/10.1080/09592319008422940.</w:t>
      </w:r>
    </w:p>
    <w:p w14:paraId="46DF58E3" w14:textId="77777777" w:rsidR="009F3C16" w:rsidRPr="009F3C16" w:rsidRDefault="009F3C16" w:rsidP="009F3C16">
      <w:pPr>
        <w:pStyle w:val="Bibliography"/>
      </w:pPr>
      <w:r w:rsidRPr="009F3C16">
        <w:t xml:space="preserve">O’Rourke, Lindsey. 2018. </w:t>
      </w:r>
      <w:r w:rsidRPr="009F3C16">
        <w:rPr>
          <w:i/>
          <w:iCs/>
        </w:rPr>
        <w:t>Covert Regime Change: America’s Secret Cold War</w:t>
      </w:r>
      <w:r w:rsidRPr="009F3C16">
        <w:t>. Cornell Studies in Security Affairs. Ithaca, NY: Cornell University Press.</w:t>
      </w:r>
    </w:p>
    <w:p w14:paraId="0161E3A5" w14:textId="77777777" w:rsidR="009F3C16" w:rsidRPr="009F3C16" w:rsidRDefault="009F3C16" w:rsidP="009F3C16">
      <w:pPr>
        <w:pStyle w:val="Bibliography"/>
      </w:pPr>
      <w:r w:rsidRPr="009F3C16">
        <w:t xml:space="preserve">Osgood, Robert. 1969. “The Reappraisal of Limited War.” </w:t>
      </w:r>
      <w:r w:rsidRPr="009F3C16">
        <w:rPr>
          <w:i/>
          <w:iCs/>
        </w:rPr>
        <w:t>The Adelphi Papers</w:t>
      </w:r>
      <w:r w:rsidRPr="009F3C16">
        <w:t xml:space="preserve"> 9 (54): 41–54. https://doi.org/10.1080/05679326908448127.</w:t>
      </w:r>
    </w:p>
    <w:p w14:paraId="2366E8FD" w14:textId="77777777" w:rsidR="009F3C16" w:rsidRPr="009F3C16" w:rsidRDefault="009F3C16" w:rsidP="009F3C16">
      <w:pPr>
        <w:pStyle w:val="Bibliography"/>
      </w:pPr>
      <w:r w:rsidRPr="009F3C16">
        <w:t>Paul, Christopher, and Miriam Matthews. 2016. “The Russian ‘Firehose of Falsehood’ Propaganda Model: Why It Might Work and Options to Counter It.” Santa Monica, CA: Rand Corporation.</w:t>
      </w:r>
    </w:p>
    <w:p w14:paraId="3E0506A8" w14:textId="77777777" w:rsidR="009F3C16" w:rsidRPr="009F3C16" w:rsidRDefault="009F3C16" w:rsidP="009F3C16">
      <w:pPr>
        <w:pStyle w:val="Bibliography"/>
      </w:pPr>
      <w:r w:rsidRPr="009F3C16">
        <w:t xml:space="preserve">Pearlman, Wendy, and Boaz </w:t>
      </w:r>
      <w:proofErr w:type="spellStart"/>
      <w:r w:rsidRPr="009F3C16">
        <w:t>Atzili</w:t>
      </w:r>
      <w:proofErr w:type="spellEnd"/>
      <w:r w:rsidRPr="009F3C16">
        <w:t xml:space="preserve">. 2018. </w:t>
      </w:r>
      <w:r w:rsidRPr="009F3C16">
        <w:rPr>
          <w:i/>
          <w:iCs/>
        </w:rPr>
        <w:t>Triadic Coercion: Israel’s Targeting of States That Host Nonstate Actors</w:t>
      </w:r>
      <w:r w:rsidRPr="009F3C16">
        <w:t>. New York: Columbia University Press.</w:t>
      </w:r>
    </w:p>
    <w:p w14:paraId="61DD2AB7" w14:textId="77777777" w:rsidR="009F3C16" w:rsidRPr="009F3C16" w:rsidRDefault="009F3C16" w:rsidP="009F3C16">
      <w:pPr>
        <w:pStyle w:val="Bibliography"/>
      </w:pPr>
      <w:r w:rsidRPr="009F3C16">
        <w:t xml:space="preserve">Petersen, Roger. 2001. </w:t>
      </w:r>
      <w:r w:rsidRPr="009F3C16">
        <w:rPr>
          <w:i/>
          <w:iCs/>
        </w:rPr>
        <w:t xml:space="preserve">Resistance and Rebellion: Lessons </w:t>
      </w:r>
      <w:proofErr w:type="gramStart"/>
      <w:r w:rsidRPr="009F3C16">
        <w:rPr>
          <w:i/>
          <w:iCs/>
        </w:rPr>
        <w:t>From</w:t>
      </w:r>
      <w:proofErr w:type="gramEnd"/>
      <w:r w:rsidRPr="009F3C16">
        <w:rPr>
          <w:i/>
          <w:iCs/>
        </w:rPr>
        <w:t xml:space="preserve"> Eastern Europe</w:t>
      </w:r>
      <w:r w:rsidRPr="009F3C16">
        <w:t>. Cambridge: Cambridge University Press. https://doi.org/10.1017/CBO9780511612725.</w:t>
      </w:r>
    </w:p>
    <w:p w14:paraId="7CBCA22B" w14:textId="77777777" w:rsidR="009F3C16" w:rsidRPr="009F3C16" w:rsidRDefault="009F3C16" w:rsidP="009F3C16">
      <w:pPr>
        <w:pStyle w:val="Bibliography"/>
      </w:pPr>
      <w:r w:rsidRPr="009F3C16">
        <w:t xml:space="preserve">Posen, Barry. 2003. “Command of the Commons: The Military Foundation of U.S. Hegemony.” </w:t>
      </w:r>
      <w:r w:rsidRPr="009F3C16">
        <w:rPr>
          <w:i/>
          <w:iCs/>
        </w:rPr>
        <w:t>International Security</w:t>
      </w:r>
      <w:r w:rsidRPr="009F3C16">
        <w:t xml:space="preserve"> 28 (1): 5–46. https://doi.org/10.1162/016228803322427965.</w:t>
      </w:r>
    </w:p>
    <w:p w14:paraId="6BA636D7" w14:textId="77777777" w:rsidR="009F3C16" w:rsidRPr="009F3C16" w:rsidRDefault="009F3C16" w:rsidP="009F3C16">
      <w:pPr>
        <w:pStyle w:val="Bibliography"/>
      </w:pPr>
      <w:r w:rsidRPr="009F3C16">
        <w:t xml:space="preserve">Powell, Robert. 2015. “Nuclear Brinkmanship, Limited War, and Military Power.” </w:t>
      </w:r>
      <w:r w:rsidRPr="009F3C16">
        <w:rPr>
          <w:i/>
          <w:iCs/>
        </w:rPr>
        <w:t>International Organization</w:t>
      </w:r>
      <w:r w:rsidRPr="009F3C16">
        <w:t xml:space="preserve"> 69 (3): 589–626. https://doi.org/10.1017/S0020818315000028.</w:t>
      </w:r>
    </w:p>
    <w:p w14:paraId="6292D39C" w14:textId="77777777" w:rsidR="009F3C16" w:rsidRPr="009F3C16" w:rsidRDefault="009F3C16" w:rsidP="009F3C16">
      <w:pPr>
        <w:pStyle w:val="Bibliography"/>
      </w:pPr>
      <w:proofErr w:type="spellStart"/>
      <w:r w:rsidRPr="009F3C16">
        <w:t>Rauchhaus</w:t>
      </w:r>
      <w:proofErr w:type="spellEnd"/>
      <w:r w:rsidRPr="009F3C16">
        <w:t xml:space="preserve">, Robert. 2009. “Evaluating the Nuclear Peace Hypothesis: A Quantitative Approach.” </w:t>
      </w:r>
      <w:r w:rsidRPr="009F3C16">
        <w:rPr>
          <w:i/>
          <w:iCs/>
        </w:rPr>
        <w:t>Journal of Conflict Resolution</w:t>
      </w:r>
      <w:r w:rsidRPr="009F3C16">
        <w:t xml:space="preserve"> 53 (2): 258–77. https://doi.org/10.1177/0022002708330387.</w:t>
      </w:r>
    </w:p>
    <w:p w14:paraId="35CCEB1A" w14:textId="77777777" w:rsidR="009F3C16" w:rsidRPr="009F3C16" w:rsidRDefault="009F3C16" w:rsidP="009F3C16">
      <w:pPr>
        <w:pStyle w:val="Bibliography"/>
      </w:pPr>
      <w:r w:rsidRPr="009F3C16">
        <w:t xml:space="preserve">Rid, Thomas. 2013. “Cyberwar and Peace.” </w:t>
      </w:r>
      <w:r w:rsidRPr="009F3C16">
        <w:rPr>
          <w:i/>
          <w:iCs/>
        </w:rPr>
        <w:t>Foreign Affairs</w:t>
      </w:r>
      <w:r w:rsidRPr="009F3C16">
        <w:t>, 2013. https://www.foreignaffairs.com/articles/2013-10-15/cyberwar-and-peace.</w:t>
      </w:r>
    </w:p>
    <w:p w14:paraId="11641FB6" w14:textId="77777777" w:rsidR="009F3C16" w:rsidRPr="009F3C16" w:rsidRDefault="009F3C16" w:rsidP="009F3C16">
      <w:pPr>
        <w:pStyle w:val="Bibliography"/>
      </w:pPr>
      <w:r w:rsidRPr="009F3C16">
        <w:t xml:space="preserve">Rovner, Joshua. 2011. </w:t>
      </w:r>
      <w:r w:rsidRPr="009F3C16">
        <w:rPr>
          <w:i/>
          <w:iCs/>
        </w:rPr>
        <w:t>Fixing the Facts: National Security and the Politics of Intelligence</w:t>
      </w:r>
      <w:r w:rsidRPr="009F3C16">
        <w:t>. Ithaca, NY: Cornell University Press.</w:t>
      </w:r>
    </w:p>
    <w:p w14:paraId="492145BC" w14:textId="77777777" w:rsidR="009F3C16" w:rsidRPr="009F3C16" w:rsidRDefault="009F3C16" w:rsidP="009F3C16">
      <w:pPr>
        <w:pStyle w:val="Bibliography"/>
      </w:pPr>
      <w:r w:rsidRPr="009F3C16">
        <w:t xml:space="preserve">Sagan, Scott, and Kenneth Waltz. 2003. </w:t>
      </w:r>
      <w:r w:rsidRPr="009F3C16">
        <w:rPr>
          <w:i/>
          <w:iCs/>
        </w:rPr>
        <w:t>The Spread of Nuclear Weapons: A Debate Renewed</w:t>
      </w:r>
      <w:r w:rsidRPr="009F3C16">
        <w:t>. Norton.</w:t>
      </w:r>
    </w:p>
    <w:p w14:paraId="1C7D151E" w14:textId="77777777" w:rsidR="009F3C16" w:rsidRPr="009F3C16" w:rsidRDefault="009F3C16" w:rsidP="009F3C16">
      <w:pPr>
        <w:pStyle w:val="Bibliography"/>
      </w:pPr>
      <w:r w:rsidRPr="009F3C16">
        <w:t xml:space="preserve">Schelling, Thomas. 1966. </w:t>
      </w:r>
      <w:r w:rsidRPr="009F3C16">
        <w:rPr>
          <w:i/>
          <w:iCs/>
        </w:rPr>
        <w:t>Arms and Influence</w:t>
      </w:r>
      <w:r w:rsidRPr="009F3C16">
        <w:t>. Yale University Press.</w:t>
      </w:r>
    </w:p>
    <w:p w14:paraId="059FCEE2" w14:textId="77777777" w:rsidR="009F3C16" w:rsidRPr="009F3C16" w:rsidRDefault="009F3C16" w:rsidP="009F3C16">
      <w:pPr>
        <w:pStyle w:val="Bibliography"/>
      </w:pPr>
      <w:r w:rsidRPr="009F3C16">
        <w:lastRenderedPageBreak/>
        <w:t xml:space="preserve">Schmidt, Andreas. 2013. “The Estonian Cyberattacks.” In </w:t>
      </w:r>
      <w:r w:rsidRPr="009F3C16">
        <w:rPr>
          <w:i/>
          <w:iCs/>
        </w:rPr>
        <w:t>A Fierce Domain: Conflict in Cyberspace, 1986 to 2012</w:t>
      </w:r>
      <w:r w:rsidRPr="009F3C16">
        <w:t>, edited by Jason Healey, 174–93. Cyber Conflict Studies Association.</w:t>
      </w:r>
    </w:p>
    <w:p w14:paraId="5ED0634E" w14:textId="77777777" w:rsidR="009F3C16" w:rsidRPr="009F3C16" w:rsidRDefault="009F3C16" w:rsidP="009F3C16">
      <w:pPr>
        <w:pStyle w:val="Bibliography"/>
      </w:pPr>
      <w:r w:rsidRPr="009F3C16">
        <w:t>Schneider, Jacquelyn. 2017. “The Information Revolution and International Stability: A Multi-Article Exploration of Computing, Cyber, and Incentives for Conflict.” Dissertation, Washington, D.C.: George Washington University.</w:t>
      </w:r>
    </w:p>
    <w:p w14:paraId="7B7E91CE" w14:textId="77777777" w:rsidR="009F3C16" w:rsidRPr="009F3C16" w:rsidRDefault="009F3C16" w:rsidP="009F3C16">
      <w:pPr>
        <w:pStyle w:val="Bibliography"/>
      </w:pPr>
      <w:r w:rsidRPr="009F3C16">
        <w:t>Schram, Peter. 2019. “Better Living Through Hassling: How to Prevent a Preventative War.” Working Paper.</w:t>
      </w:r>
    </w:p>
    <w:p w14:paraId="41AC904F" w14:textId="77777777" w:rsidR="009F3C16" w:rsidRPr="009F3C16" w:rsidRDefault="009F3C16" w:rsidP="009F3C16">
      <w:pPr>
        <w:pStyle w:val="Bibliography"/>
      </w:pPr>
      <w:r w:rsidRPr="009F3C16">
        <w:t>Schultz, George. 1986. “Low-Intensity Warfare: The Challenge of Ambiguity.” Conference Address presented at the Low-Intensity Warfare Conference, National Defense University, Washington, DC, January 15. https://www.jstor.org/stable/pdf/20692938.pdf.</w:t>
      </w:r>
    </w:p>
    <w:p w14:paraId="142905F0" w14:textId="77777777" w:rsidR="009F3C16" w:rsidRPr="009F3C16" w:rsidRDefault="009F3C16" w:rsidP="009F3C16">
      <w:pPr>
        <w:pStyle w:val="Bibliography"/>
      </w:pPr>
      <w:proofErr w:type="spellStart"/>
      <w:r w:rsidRPr="009F3C16">
        <w:t>Schweller</w:t>
      </w:r>
      <w:proofErr w:type="spellEnd"/>
      <w:r w:rsidRPr="009F3C16">
        <w:t xml:space="preserve">, Randall L. 1996. “Neorealism’s Status‐quo Bias: What Security Dilemma?” </w:t>
      </w:r>
      <w:r w:rsidRPr="009F3C16">
        <w:rPr>
          <w:i/>
          <w:iCs/>
        </w:rPr>
        <w:t>Security Studies</w:t>
      </w:r>
      <w:r w:rsidRPr="009F3C16">
        <w:t xml:space="preserve"> 5 (3): 90–121. https://doi.org/10.1080/09636419608429277.</w:t>
      </w:r>
    </w:p>
    <w:p w14:paraId="04D5767F" w14:textId="77777777" w:rsidR="009F3C16" w:rsidRPr="009F3C16" w:rsidRDefault="009F3C16" w:rsidP="009F3C16">
      <w:pPr>
        <w:pStyle w:val="Bibliography"/>
      </w:pPr>
      <w:r w:rsidRPr="009F3C16">
        <w:t xml:space="preserve">Shifrinson, Joshua R. Itzkowitz. 2016. “Deal or No Deal? The End of the Cold War and the U.S. Offer to Limit NATO Expansion.” </w:t>
      </w:r>
      <w:r w:rsidRPr="009F3C16">
        <w:rPr>
          <w:i/>
          <w:iCs/>
        </w:rPr>
        <w:t>International Security</w:t>
      </w:r>
      <w:r w:rsidRPr="009F3C16">
        <w:t xml:space="preserve"> 40 (4): 7–44. https://doi.org/10.1162/ISEC_a_00236.</w:t>
      </w:r>
    </w:p>
    <w:p w14:paraId="0C2FA35B" w14:textId="77777777" w:rsidR="009F3C16" w:rsidRPr="009F3C16" w:rsidRDefault="009F3C16" w:rsidP="009F3C16">
      <w:pPr>
        <w:pStyle w:val="Bibliography"/>
      </w:pPr>
      <w:r w:rsidRPr="009F3C16">
        <w:t xml:space="preserve">Shy, John, and Thomas Collier. 1986. “Revolutionary War.” In </w:t>
      </w:r>
      <w:r w:rsidRPr="009F3C16">
        <w:rPr>
          <w:i/>
          <w:iCs/>
        </w:rPr>
        <w:t>Makers of Modern Strategy from Machiavelli to the Nuclear Age</w:t>
      </w:r>
      <w:r w:rsidRPr="009F3C16">
        <w:t xml:space="preserve">, edited by Peter </w:t>
      </w:r>
      <w:proofErr w:type="spellStart"/>
      <w:r w:rsidRPr="009F3C16">
        <w:t>Paret</w:t>
      </w:r>
      <w:proofErr w:type="spellEnd"/>
      <w:r w:rsidRPr="009F3C16">
        <w:t>, Gordon Craig, and Felix Gilbert, 815–62. New Jersey: Princeton University Press.</w:t>
      </w:r>
    </w:p>
    <w:p w14:paraId="1A9A9CE6" w14:textId="77777777" w:rsidR="009F3C16" w:rsidRPr="009F3C16" w:rsidRDefault="009F3C16" w:rsidP="009F3C16">
      <w:pPr>
        <w:pStyle w:val="Bibliography"/>
      </w:pPr>
      <w:r w:rsidRPr="009F3C16">
        <w:t xml:space="preserve">Singer, David, Stuart Bremer, and John Stuckey. 1972. “Capability Distribution, Uncertainty, and Major Power War, 1820-1965.” In </w:t>
      </w:r>
      <w:r w:rsidRPr="009F3C16">
        <w:rPr>
          <w:i/>
          <w:iCs/>
        </w:rPr>
        <w:t>Peace, War, and Numbers</w:t>
      </w:r>
      <w:r w:rsidRPr="009F3C16">
        <w:t xml:space="preserve">, by Bruce </w:t>
      </w:r>
      <w:proofErr w:type="spellStart"/>
      <w:r w:rsidRPr="009F3C16">
        <w:t>Russett</w:t>
      </w:r>
      <w:proofErr w:type="spellEnd"/>
      <w:r w:rsidRPr="009F3C16">
        <w:t>, 19–48. Sage Publications.</w:t>
      </w:r>
    </w:p>
    <w:p w14:paraId="3881D7EE" w14:textId="77777777" w:rsidR="009F3C16" w:rsidRPr="009F3C16" w:rsidRDefault="009F3C16" w:rsidP="009F3C16">
      <w:pPr>
        <w:pStyle w:val="Bibliography"/>
      </w:pPr>
      <w:r w:rsidRPr="009F3C16">
        <w:t xml:space="preserve">Slayton, Rebecca. 2017. “What Is the Cyber Offense-Defense Balance? Conceptions, Causes, and Assessment.” </w:t>
      </w:r>
      <w:r w:rsidRPr="009F3C16">
        <w:rPr>
          <w:i/>
          <w:iCs/>
        </w:rPr>
        <w:t>International Security</w:t>
      </w:r>
      <w:r w:rsidRPr="009F3C16">
        <w:t xml:space="preserve"> 41 (3): 72–109. https://doi.org/10.1162/ISEC_a_00267.</w:t>
      </w:r>
    </w:p>
    <w:p w14:paraId="68459E06" w14:textId="77777777" w:rsidR="009F3C16" w:rsidRPr="009F3C16" w:rsidRDefault="009F3C16" w:rsidP="009F3C16">
      <w:pPr>
        <w:pStyle w:val="Bibliography"/>
      </w:pPr>
      <w:r w:rsidRPr="009F3C16">
        <w:t xml:space="preserve">Smith-Spark, Laura, and James Masters. 2018. “Missile That Downed MH17 from ‘Russian Brigade.’” </w:t>
      </w:r>
      <w:r w:rsidRPr="009F3C16">
        <w:rPr>
          <w:i/>
          <w:iCs/>
        </w:rPr>
        <w:t>CNN</w:t>
      </w:r>
      <w:r w:rsidRPr="009F3C16">
        <w:t>, May 24, 2018. https://edition.cnn.com/2018/05/24/europe/mh17-plane-netherlands-russia-intl/index.html.</w:t>
      </w:r>
    </w:p>
    <w:p w14:paraId="51CC40D8" w14:textId="77777777" w:rsidR="009F3C16" w:rsidRPr="009F3C16" w:rsidRDefault="009F3C16" w:rsidP="009F3C16">
      <w:pPr>
        <w:pStyle w:val="Bibliography"/>
      </w:pPr>
      <w:r w:rsidRPr="009F3C16">
        <w:t xml:space="preserve">Snyder, Glenn. 1965. “The Balance of Power and the Balance of Terror.” In </w:t>
      </w:r>
      <w:r w:rsidRPr="009F3C16">
        <w:rPr>
          <w:i/>
          <w:iCs/>
        </w:rPr>
        <w:t>World in Crisis: Readings in International Relations</w:t>
      </w:r>
      <w:r w:rsidRPr="009F3C16">
        <w:t>, edited by Frederick Hartmann, 180–91. New York: The Macmillan Company.</w:t>
      </w:r>
    </w:p>
    <w:p w14:paraId="23E07131" w14:textId="77777777" w:rsidR="009F3C16" w:rsidRPr="009F3C16" w:rsidRDefault="009F3C16" w:rsidP="009F3C16">
      <w:pPr>
        <w:pStyle w:val="Bibliography"/>
      </w:pPr>
      <w:r w:rsidRPr="009F3C16">
        <w:t xml:space="preserve">Sobek, David, and Joe Clare. 2013. “Me, Myself, and Allies: Understanding the External Sources of Power.” </w:t>
      </w:r>
      <w:r w:rsidRPr="009F3C16">
        <w:rPr>
          <w:i/>
          <w:iCs/>
        </w:rPr>
        <w:t>Journal of Peace Research</w:t>
      </w:r>
      <w:r w:rsidRPr="009F3C16">
        <w:t xml:space="preserve"> 50 (4): 469–78. https://doi.org/10.1177/0022343313484047.</w:t>
      </w:r>
    </w:p>
    <w:p w14:paraId="74632CA7" w14:textId="77777777" w:rsidR="009F3C16" w:rsidRPr="009F3C16" w:rsidRDefault="009F3C16" w:rsidP="009F3C16">
      <w:pPr>
        <w:pStyle w:val="Bibliography"/>
      </w:pPr>
      <w:r w:rsidRPr="009F3C16">
        <w:t xml:space="preserve">Staniland, Paul. 2012. “States, Insurgents, and Wartime Political Orders.” </w:t>
      </w:r>
      <w:r w:rsidRPr="009F3C16">
        <w:rPr>
          <w:i/>
          <w:iCs/>
        </w:rPr>
        <w:t>Perspectives on Politics</w:t>
      </w:r>
      <w:r w:rsidRPr="009F3C16">
        <w:t xml:space="preserve"> 10 (2): 243–64.</w:t>
      </w:r>
    </w:p>
    <w:p w14:paraId="1BB50A4A" w14:textId="77777777" w:rsidR="009F3C16" w:rsidRPr="009F3C16" w:rsidRDefault="009F3C16" w:rsidP="009F3C16">
      <w:pPr>
        <w:pStyle w:val="Bibliography"/>
      </w:pPr>
      <w:r w:rsidRPr="009F3C16">
        <w:t xml:space="preserve">Stein, Janice Gross. 1989. “Calculation, Miscalculation, and Conventional Deterrence.” In </w:t>
      </w:r>
      <w:r w:rsidRPr="009F3C16">
        <w:rPr>
          <w:i/>
          <w:iCs/>
        </w:rPr>
        <w:t>Psychology and Deterrence</w:t>
      </w:r>
      <w:r w:rsidRPr="009F3C16">
        <w:t>, by Richard Ned Lebow and Robert Jervis. JHU Press.</w:t>
      </w:r>
    </w:p>
    <w:p w14:paraId="0B588A09" w14:textId="77777777" w:rsidR="009F3C16" w:rsidRPr="009F3C16" w:rsidRDefault="009F3C16" w:rsidP="009F3C16">
      <w:pPr>
        <w:pStyle w:val="Bibliography"/>
      </w:pPr>
      <w:r w:rsidRPr="009F3C16">
        <w:t xml:space="preserve">Taber, Robert. 1965. </w:t>
      </w:r>
      <w:r w:rsidRPr="009F3C16">
        <w:rPr>
          <w:i/>
          <w:iCs/>
        </w:rPr>
        <w:t>War of the Flea: The Classic Study of Guerrilla Warfare</w:t>
      </w:r>
      <w:r w:rsidRPr="009F3C16">
        <w:t>. L. Stewart.</w:t>
      </w:r>
    </w:p>
    <w:p w14:paraId="5EB423E1" w14:textId="77777777" w:rsidR="009F3C16" w:rsidRPr="009F3C16" w:rsidRDefault="009F3C16" w:rsidP="009F3C16">
      <w:pPr>
        <w:pStyle w:val="Bibliography"/>
      </w:pPr>
      <w:r w:rsidRPr="009F3C16">
        <w:t xml:space="preserve">Traynor, Ian. 2007. “Russia Accused of Unleashing Cyberwar to Disable Estonia.” </w:t>
      </w:r>
      <w:r w:rsidRPr="009F3C16">
        <w:rPr>
          <w:i/>
          <w:iCs/>
        </w:rPr>
        <w:t>The Guardian</w:t>
      </w:r>
      <w:r w:rsidRPr="009F3C16">
        <w:t>, May 17, 2007, sec. World news. https://www.theguardian.com/world/2007/may/17/topstories3.russia.</w:t>
      </w:r>
    </w:p>
    <w:p w14:paraId="3FD159D0" w14:textId="77777777" w:rsidR="009F3C16" w:rsidRPr="009F3C16" w:rsidRDefault="009F3C16" w:rsidP="009F3C16">
      <w:pPr>
        <w:pStyle w:val="Bibliography"/>
      </w:pPr>
      <w:proofErr w:type="spellStart"/>
      <w:r w:rsidRPr="009F3C16">
        <w:t>Turbiville</w:t>
      </w:r>
      <w:proofErr w:type="spellEnd"/>
      <w:r w:rsidRPr="009F3C16">
        <w:t xml:space="preserve">, Graham. 2002. “Preface: Future Trends in Low Intensity Conflict.” </w:t>
      </w:r>
      <w:r w:rsidRPr="009F3C16">
        <w:rPr>
          <w:i/>
          <w:iCs/>
        </w:rPr>
        <w:t>Low Intensity Conflict &amp; Law Enforcement</w:t>
      </w:r>
      <w:r w:rsidRPr="009F3C16">
        <w:t xml:space="preserve"> 11 (2–3): 155–63. https://doi.org/10.1080/0966284042000279957.</w:t>
      </w:r>
    </w:p>
    <w:p w14:paraId="5D6F49B1" w14:textId="77777777" w:rsidR="009F3C16" w:rsidRPr="009F3C16" w:rsidRDefault="009F3C16" w:rsidP="009F3C16">
      <w:pPr>
        <w:pStyle w:val="Bibliography"/>
      </w:pPr>
      <w:r w:rsidRPr="009F3C16">
        <w:t xml:space="preserve">Valeriano, Brandon, and Ryan Maness. 2014. “The Dynamics of Cyber Conflict between Rival Antagonists, 2001-2011.” </w:t>
      </w:r>
      <w:r w:rsidRPr="009F3C16">
        <w:rPr>
          <w:i/>
          <w:iCs/>
        </w:rPr>
        <w:t>Journal of Peace Research</w:t>
      </w:r>
      <w:r w:rsidRPr="009F3C16">
        <w:t xml:space="preserve"> 51 (3): 347–60.</w:t>
      </w:r>
    </w:p>
    <w:p w14:paraId="116AEFEF" w14:textId="77777777" w:rsidR="009F3C16" w:rsidRPr="009F3C16" w:rsidRDefault="009F3C16" w:rsidP="009F3C16">
      <w:pPr>
        <w:pStyle w:val="Bibliography"/>
      </w:pPr>
      <w:r w:rsidRPr="009F3C16">
        <w:lastRenderedPageBreak/>
        <w:t xml:space="preserve">Votel, Joseph, Charles Cleveland, Charles </w:t>
      </w:r>
      <w:proofErr w:type="spellStart"/>
      <w:r w:rsidRPr="009F3C16">
        <w:t>Connett</w:t>
      </w:r>
      <w:proofErr w:type="spellEnd"/>
      <w:r w:rsidRPr="009F3C16">
        <w:t xml:space="preserve">, and Will Irwin. 2016. “Unconventional Warfare in the Gray Zone.” </w:t>
      </w:r>
      <w:r w:rsidRPr="009F3C16">
        <w:rPr>
          <w:i/>
          <w:iCs/>
        </w:rPr>
        <w:t>Joint Force Quarterly</w:t>
      </w:r>
      <w:r w:rsidRPr="009F3C16">
        <w:t xml:space="preserve"> 80 (January). http://ndupress.ndu.edu/Portals/68/Documents/jfq/jfq-80/jfq-80_101-109_Votel-et-al.pdf.</w:t>
      </w:r>
    </w:p>
    <w:p w14:paraId="4E835520" w14:textId="77777777" w:rsidR="009F3C16" w:rsidRPr="009F3C16" w:rsidRDefault="009F3C16" w:rsidP="009F3C16">
      <w:pPr>
        <w:pStyle w:val="Bibliography"/>
      </w:pPr>
      <w:r w:rsidRPr="009F3C16">
        <w:t xml:space="preserve">Wirtz, James J. 2017. “Life in the ‘Gray Zone’: Observations for Contemporary Strategists.” </w:t>
      </w:r>
      <w:r w:rsidRPr="009F3C16">
        <w:rPr>
          <w:i/>
          <w:iCs/>
        </w:rPr>
        <w:t>Defense &amp; Security Analysis</w:t>
      </w:r>
      <w:r w:rsidRPr="009F3C16">
        <w:t xml:space="preserve"> 33 (2): 106–14. https://doi.org/10.1080/14751798.2017.1310702.</w:t>
      </w:r>
    </w:p>
    <w:p w14:paraId="1F659A66" w14:textId="77777777" w:rsidR="009F3C16" w:rsidRPr="009F3C16" w:rsidRDefault="009F3C16" w:rsidP="009F3C16">
      <w:pPr>
        <w:pStyle w:val="Bibliography"/>
      </w:pPr>
      <w:r w:rsidRPr="009F3C16">
        <w:t xml:space="preserve">Wood, Elisabeth Jean. 2003. </w:t>
      </w:r>
      <w:r w:rsidRPr="009F3C16">
        <w:rPr>
          <w:i/>
          <w:iCs/>
        </w:rPr>
        <w:t>Insurgent Collective Action and Civil War in El Salvador</w:t>
      </w:r>
      <w:r w:rsidRPr="009F3C16">
        <w:t>. Cambridge University Press.</w:t>
      </w:r>
    </w:p>
    <w:p w14:paraId="17E0F281" w14:textId="77777777" w:rsidR="009F3C16" w:rsidRPr="009F3C16" w:rsidRDefault="009F3C16" w:rsidP="009F3C16">
      <w:pPr>
        <w:pStyle w:val="Bibliography"/>
      </w:pPr>
      <w:r w:rsidRPr="009F3C16">
        <w:t xml:space="preserve">Woodman, Stewart. 1991. “Defining Limited Conflict: A Case of Mistaken Identity.” </w:t>
      </w:r>
      <w:r w:rsidRPr="009F3C16">
        <w:rPr>
          <w:i/>
          <w:iCs/>
        </w:rPr>
        <w:t>Small Wars &amp; Insurgencies</w:t>
      </w:r>
      <w:r w:rsidRPr="009F3C16">
        <w:t xml:space="preserve"> 2 (3): 24–43. https://doi.org/10.1080/09592319108422992.</w:t>
      </w:r>
    </w:p>
    <w:p w14:paraId="2BC4023A" w14:textId="77777777" w:rsidR="009F3C16" w:rsidRPr="009F3C16" w:rsidRDefault="009F3C16" w:rsidP="009F3C16">
      <w:pPr>
        <w:pStyle w:val="Bibliography"/>
      </w:pPr>
      <w:r w:rsidRPr="009F3C16">
        <w:t xml:space="preserve">Zhang, Ketian. 2019. “Cautious Bully: Reputation, Resolve, and Beijing’s Use of Coercion in the South China Sea.” </w:t>
      </w:r>
      <w:r w:rsidRPr="009F3C16">
        <w:rPr>
          <w:i/>
          <w:iCs/>
        </w:rPr>
        <w:t>International Security</w:t>
      </w:r>
      <w:r w:rsidRPr="009F3C16">
        <w:t xml:space="preserve"> 44 (1): 117–59. https://doi.org/10.1162/isec_a_00354.</w:t>
      </w:r>
    </w:p>
    <w:p w14:paraId="2C276F59" w14:textId="5226CCA4" w:rsidR="00A84D56" w:rsidRDefault="00604876" w:rsidP="00604876">
      <w:pPr>
        <w:pStyle w:val="Heading1"/>
      </w:pPr>
      <w:r>
        <w:fldChar w:fldCharType="end"/>
      </w:r>
    </w:p>
    <w:p w14:paraId="358596FB" w14:textId="77777777" w:rsidR="00A84D56" w:rsidRDefault="00A84D56">
      <w:pPr>
        <w:spacing w:line="240" w:lineRule="auto"/>
        <w:rPr>
          <w:rFonts w:cs="Arial"/>
          <w:b/>
          <w:bCs/>
          <w:kern w:val="32"/>
          <w:szCs w:val="32"/>
        </w:rPr>
      </w:pPr>
      <w:r>
        <w:br w:type="page"/>
      </w:r>
    </w:p>
    <w:p w14:paraId="78FD560F" w14:textId="77777777" w:rsidR="00A84D56" w:rsidRDefault="00A84D56" w:rsidP="00A84D56">
      <w:pPr>
        <w:pStyle w:val="Heading1"/>
        <w:rPr>
          <w:lang w:val="en-US" w:eastAsia="en-US"/>
        </w:rPr>
      </w:pPr>
      <w:r>
        <w:lastRenderedPageBreak/>
        <w:t>Appendix</w:t>
      </w:r>
    </w:p>
    <w:p w14:paraId="29DB6454" w14:textId="77777777" w:rsidR="00A84D56" w:rsidRDefault="00A84D56" w:rsidP="00A84D56">
      <w:pPr>
        <w:pStyle w:val="Paragraph"/>
      </w:pPr>
      <w:r>
        <w:t>This appendix provides supplemental information about the dataset of Russian gray zone campaigns introduced in the accompanying paper “After Deterrence: Explaining Conflict Short of War”</w:t>
      </w:r>
    </w:p>
    <w:p w14:paraId="60A4AD20" w14:textId="77777777" w:rsidR="00A84D56" w:rsidRDefault="00A84D56" w:rsidP="00A84D56">
      <w:pPr>
        <w:pStyle w:val="Heading2"/>
      </w:pPr>
      <w:bookmarkStart w:id="20" w:name="case-selection"/>
      <w:r>
        <w:t>Case selection</w:t>
      </w:r>
      <w:bookmarkEnd w:id="20"/>
    </w:p>
    <w:p w14:paraId="289290D3" w14:textId="77777777" w:rsidR="00A84D56" w:rsidRDefault="00A84D56" w:rsidP="00A84D56">
      <w:pPr>
        <w:pStyle w:val="Paragraph"/>
      </w:pPr>
      <w:r>
        <w:t xml:space="preserve">The universe of cases was created by first identifying cases of Russian foreign interventions from 3 prior datasets; ICB, DCID, and REI. Code replicating those findings is provided in the appropriate </w:t>
      </w:r>
      <w:proofErr w:type="spellStart"/>
      <w:r>
        <w:t>RMarkdown</w:t>
      </w:r>
      <w:proofErr w:type="spellEnd"/>
      <w:r>
        <w:t xml:space="preserve"> files. These cases were then supplemented with additional cases of Russian interference the authors were able to identify.</w:t>
      </w:r>
    </w:p>
    <w:p w14:paraId="19CAAD38" w14:textId="77777777" w:rsidR="00A84D56" w:rsidRDefault="00A84D56" w:rsidP="00A84D56">
      <w:pPr>
        <w:pStyle w:val="Heading2"/>
      </w:pPr>
      <w:bookmarkStart w:id="21" w:name="coverage-of-current-datasets"/>
      <w:r>
        <w:t>Coverage of current datasets</w:t>
      </w:r>
      <w:bookmarkEnd w:id="21"/>
    </w:p>
    <w:p w14:paraId="0F640A86" w14:textId="77777777" w:rsidR="00A84D56" w:rsidRDefault="00A84D56" w:rsidP="00A84D56">
      <w:pPr>
        <w:pStyle w:val="Paragraph"/>
      </w:pPr>
      <w:r>
        <w:t>A comparison of what cases were covered in each individual dataset is provided here:</w:t>
      </w:r>
    </w:p>
    <w:tbl>
      <w:tblPr>
        <w:tblStyle w:val="Table"/>
        <w:tblW w:w="0" w:type="auto"/>
        <w:jc w:val="center"/>
        <w:tblInd w:w="0" w:type="dxa"/>
        <w:tblLayout w:type="fixed"/>
        <w:tblLook w:val="04A0" w:firstRow="1" w:lastRow="0" w:firstColumn="1" w:lastColumn="0" w:noHBand="0" w:noVBand="1"/>
      </w:tblPr>
      <w:tblGrid>
        <w:gridCol w:w="1440"/>
        <w:gridCol w:w="1080"/>
        <w:gridCol w:w="1080"/>
        <w:gridCol w:w="1080"/>
        <w:gridCol w:w="1080"/>
        <w:gridCol w:w="1080"/>
      </w:tblGrid>
      <w:tr w:rsidR="00A84D56" w14:paraId="6E0420E8" w14:textId="77777777" w:rsidTr="00A84D56">
        <w:trPr>
          <w:cantSplit/>
          <w:trHeight w:val="360"/>
          <w:tblHeader/>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BF46D9B" w14:textId="77777777" w:rsidR="00A84D56" w:rsidRDefault="00A84D56">
            <w:pPr>
              <w:spacing w:before="40" w:after="40"/>
              <w:ind w:left="100" w:right="100"/>
              <w:jc w:val="center"/>
            </w:pPr>
            <w:r>
              <w:rPr>
                <w:rFonts w:ascii="Arial" w:eastAsia="Arial" w:hAnsi="Arial" w:cs="Arial"/>
                <w:b/>
                <w:color w:val="111111"/>
                <w:sz w:val="22"/>
                <w:szCs w:val="22"/>
              </w:rPr>
              <w:t>Target</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B1D8C41" w14:textId="77777777" w:rsidR="00A84D56" w:rsidRDefault="00A84D56">
            <w:pPr>
              <w:spacing w:before="40" w:after="40"/>
              <w:ind w:left="100" w:right="100"/>
              <w:jc w:val="center"/>
            </w:pPr>
            <w:r>
              <w:rPr>
                <w:rFonts w:ascii="Arial" w:eastAsia="Arial" w:hAnsi="Arial" w:cs="Arial"/>
                <w:b/>
                <w:color w:val="111111"/>
                <w:sz w:val="22"/>
                <w:szCs w:val="22"/>
              </w:rPr>
              <w:t>Year</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79A753F" w14:textId="77777777" w:rsidR="00A84D56" w:rsidRDefault="00A84D56">
            <w:pPr>
              <w:spacing w:before="40" w:after="40"/>
              <w:ind w:left="100" w:right="100"/>
              <w:jc w:val="center"/>
            </w:pPr>
            <w:r>
              <w:rPr>
                <w:rFonts w:ascii="Arial" w:eastAsia="Arial" w:hAnsi="Arial" w:cs="Arial"/>
                <w:b/>
                <w:color w:val="111111"/>
                <w:sz w:val="22"/>
                <w:szCs w:val="22"/>
              </w:rPr>
              <w:t>new</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B90F7B5" w14:textId="77777777" w:rsidR="00A84D56" w:rsidRDefault="00A84D56">
            <w:pPr>
              <w:spacing w:before="40" w:after="40"/>
              <w:ind w:left="100" w:right="100"/>
              <w:jc w:val="center"/>
            </w:pPr>
            <w:proofErr w:type="spellStart"/>
            <w:r>
              <w:rPr>
                <w:rFonts w:ascii="Arial" w:eastAsia="Arial" w:hAnsi="Arial" w:cs="Arial"/>
                <w:b/>
                <w:color w:val="111111"/>
                <w:sz w:val="22"/>
                <w:szCs w:val="22"/>
              </w:rPr>
              <w:t>icb</w:t>
            </w:r>
            <w:proofErr w:type="spellEnd"/>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37BC47B" w14:textId="77777777" w:rsidR="00A84D56" w:rsidRDefault="00A84D56">
            <w:pPr>
              <w:spacing w:before="40" w:after="40"/>
              <w:ind w:left="100" w:right="100"/>
              <w:jc w:val="center"/>
            </w:pPr>
            <w:proofErr w:type="spellStart"/>
            <w:r>
              <w:rPr>
                <w:rFonts w:ascii="Arial" w:eastAsia="Arial" w:hAnsi="Arial" w:cs="Arial"/>
                <w:b/>
                <w:color w:val="111111"/>
                <w:sz w:val="22"/>
                <w:szCs w:val="22"/>
              </w:rPr>
              <w:t>dcid</w:t>
            </w:r>
            <w:proofErr w:type="spellEnd"/>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E2D618D" w14:textId="77777777" w:rsidR="00A84D56" w:rsidRDefault="00A84D56">
            <w:pPr>
              <w:spacing w:before="40" w:after="40"/>
              <w:ind w:left="100" w:right="100"/>
              <w:jc w:val="center"/>
            </w:pPr>
            <w:r>
              <w:rPr>
                <w:rFonts w:ascii="Arial" w:eastAsia="Arial" w:hAnsi="Arial" w:cs="Arial"/>
                <w:b/>
                <w:color w:val="111111"/>
                <w:sz w:val="22"/>
                <w:szCs w:val="22"/>
              </w:rPr>
              <w:t>rei</w:t>
            </w:r>
          </w:p>
        </w:tc>
      </w:tr>
      <w:tr w:rsidR="00A84D56" w14:paraId="74104062" w14:textId="77777777" w:rsidTr="00A84D56">
        <w:trPr>
          <w:cantSplit/>
          <w:trHeight w:val="360"/>
          <w:jc w:val="center"/>
        </w:trPr>
        <w:tc>
          <w:tcPr>
            <w:tcW w:w="144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2F6F5773" w14:textId="77777777" w:rsidR="00A84D56" w:rsidRDefault="00A84D56">
            <w:pPr>
              <w:spacing w:before="40" w:after="40"/>
              <w:ind w:left="100" w:right="100"/>
              <w:jc w:val="center"/>
            </w:pPr>
            <w:r>
              <w:rPr>
                <w:rFonts w:ascii="Arial" w:eastAsia="Arial" w:hAnsi="Arial" w:cs="Arial"/>
                <w:color w:val="111111"/>
                <w:sz w:val="22"/>
                <w:szCs w:val="22"/>
              </w:rPr>
              <w:t>Chechnya</w:t>
            </w:r>
          </w:p>
        </w:tc>
        <w:tc>
          <w:tcPr>
            <w:tcW w:w="108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5D7A914B" w14:textId="77777777" w:rsidR="00A84D56" w:rsidRDefault="00A84D56">
            <w:pPr>
              <w:spacing w:before="40" w:after="40"/>
              <w:ind w:left="100" w:right="100"/>
              <w:jc w:val="center"/>
            </w:pPr>
            <w:r>
              <w:rPr>
                <w:rFonts w:ascii="Arial" w:eastAsia="Arial" w:hAnsi="Arial" w:cs="Arial"/>
                <w:color w:val="111111"/>
                <w:sz w:val="22"/>
                <w:szCs w:val="22"/>
              </w:rPr>
              <w:t>1994</w:t>
            </w:r>
          </w:p>
        </w:tc>
        <w:tc>
          <w:tcPr>
            <w:tcW w:w="108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4224E521"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1C76F8A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1B2D29E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nil"/>
              <w:left w:val="nil"/>
              <w:bottom w:val="single" w:sz="8" w:space="0" w:color="333333"/>
              <w:right w:val="nil"/>
            </w:tcBorders>
            <w:shd w:val="clear" w:color="auto" w:fill="FFFFFF"/>
            <w:tcMar>
              <w:top w:w="0" w:type="dxa"/>
              <w:left w:w="0" w:type="dxa"/>
              <w:bottom w:w="0" w:type="dxa"/>
              <w:right w:w="0" w:type="dxa"/>
            </w:tcMar>
            <w:vAlign w:val="center"/>
            <w:hideMark/>
          </w:tcPr>
          <w:p w14:paraId="2EAE6974"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4F580ECC"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82E71D" w14:textId="77777777" w:rsidR="00A84D56" w:rsidRDefault="00A84D56">
            <w:pPr>
              <w:spacing w:before="40" w:after="40"/>
              <w:ind w:left="100" w:right="100"/>
              <w:jc w:val="center"/>
            </w:pPr>
            <w:r>
              <w:rPr>
                <w:rFonts w:ascii="Arial" w:eastAsia="Arial" w:hAnsi="Arial" w:cs="Arial"/>
                <w:color w:val="111111"/>
                <w:sz w:val="22"/>
                <w:szCs w:val="22"/>
              </w:rPr>
              <w:t>Belarus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EE91295" w14:textId="77777777" w:rsidR="00A84D56" w:rsidRDefault="00A84D56">
            <w:pPr>
              <w:spacing w:before="40" w:after="40"/>
              <w:ind w:left="100" w:right="100"/>
              <w:jc w:val="center"/>
            </w:pPr>
            <w:r>
              <w:rPr>
                <w:rFonts w:ascii="Arial" w:eastAsia="Arial" w:hAnsi="Arial" w:cs="Arial"/>
                <w:color w:val="111111"/>
                <w:sz w:val="22"/>
                <w:szCs w:val="22"/>
              </w:rPr>
              <w:t>1994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7AD02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90ED2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AE6711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58D7896"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1A106B1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03C8F24" w14:textId="77777777" w:rsidR="00A84D56" w:rsidRDefault="00A84D56">
            <w:pPr>
              <w:spacing w:before="40" w:after="40"/>
              <w:ind w:left="100" w:right="100"/>
              <w:jc w:val="center"/>
            </w:pPr>
            <w:r>
              <w:rPr>
                <w:rFonts w:ascii="Arial" w:eastAsia="Arial" w:hAnsi="Arial" w:cs="Arial"/>
                <w:color w:val="111111"/>
                <w:sz w:val="22"/>
                <w:szCs w:val="22"/>
              </w:rPr>
              <w:t xml:space="preserve">Ukraine </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4C0230" w14:textId="77777777" w:rsidR="00A84D56" w:rsidRDefault="00A84D56">
            <w:pPr>
              <w:spacing w:before="40" w:after="40"/>
              <w:ind w:left="100" w:right="100"/>
              <w:jc w:val="center"/>
            </w:pPr>
            <w:r>
              <w:rPr>
                <w:rFonts w:ascii="Arial" w:eastAsia="Arial" w:hAnsi="Arial" w:cs="Arial"/>
                <w:color w:val="111111"/>
                <w:sz w:val="22"/>
                <w:szCs w:val="22"/>
              </w:rPr>
              <w:t>1994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4FCC86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0A1CF6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A9F233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6162184"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2B11FDDF"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2E93CA8" w14:textId="77777777" w:rsidR="00A84D56" w:rsidRDefault="00A84D56">
            <w:pPr>
              <w:spacing w:before="40" w:after="40"/>
              <w:ind w:left="100" w:right="100"/>
              <w:jc w:val="center"/>
            </w:pPr>
            <w:r>
              <w:rPr>
                <w:rFonts w:ascii="Arial" w:eastAsia="Arial" w:hAnsi="Arial" w:cs="Arial"/>
                <w:color w:val="111111"/>
                <w:sz w:val="22"/>
                <w:szCs w:val="22"/>
              </w:rPr>
              <w:t>Moldova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C8B0B4" w14:textId="77777777" w:rsidR="00A84D56" w:rsidRDefault="00A84D56">
            <w:pPr>
              <w:spacing w:before="40" w:after="40"/>
              <w:ind w:left="100" w:right="100"/>
              <w:jc w:val="center"/>
            </w:pPr>
            <w:r>
              <w:rPr>
                <w:rFonts w:ascii="Arial" w:eastAsia="Arial" w:hAnsi="Arial" w:cs="Arial"/>
                <w:color w:val="111111"/>
                <w:sz w:val="22"/>
                <w:szCs w:val="22"/>
              </w:rPr>
              <w:t>1996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62FC1A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12539D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C282DC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718BED"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239DDD0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450C21" w14:textId="77777777" w:rsidR="00A84D56" w:rsidRDefault="00A84D56">
            <w:pPr>
              <w:spacing w:before="40" w:after="40"/>
              <w:ind w:left="100" w:right="100"/>
              <w:jc w:val="center"/>
            </w:pPr>
            <w:r>
              <w:rPr>
                <w:rFonts w:ascii="Arial" w:eastAsia="Arial" w:hAnsi="Arial" w:cs="Arial"/>
                <w:color w:val="111111"/>
                <w:sz w:val="22"/>
                <w:szCs w:val="22"/>
              </w:rPr>
              <w:t>Kosovo</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EF5011" w14:textId="77777777" w:rsidR="00A84D56" w:rsidRDefault="00A84D56">
            <w:pPr>
              <w:spacing w:before="40" w:after="40"/>
              <w:ind w:left="100" w:right="100"/>
              <w:jc w:val="center"/>
            </w:pPr>
            <w:r>
              <w:rPr>
                <w:rFonts w:ascii="Arial" w:eastAsia="Arial" w:hAnsi="Arial" w:cs="Arial"/>
                <w:color w:val="111111"/>
                <w:sz w:val="22"/>
                <w:szCs w:val="22"/>
              </w:rPr>
              <w:t>1999</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ADF5C3E"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E2759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C6DFA0"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77DE3EE"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13D68029"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A353EE4" w14:textId="77777777" w:rsidR="00A84D56" w:rsidRDefault="00A84D56">
            <w:pPr>
              <w:spacing w:before="40" w:after="40"/>
              <w:ind w:left="100" w:right="100"/>
              <w:jc w:val="center"/>
            </w:pPr>
            <w:r>
              <w:rPr>
                <w:rFonts w:ascii="Arial" w:eastAsia="Arial" w:hAnsi="Arial" w:cs="Arial"/>
                <w:color w:val="111111"/>
                <w:sz w:val="22"/>
                <w:szCs w:val="22"/>
              </w:rPr>
              <w:t>Georgia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7BA9980" w14:textId="77777777" w:rsidR="00A84D56" w:rsidRDefault="00A84D56">
            <w:pPr>
              <w:spacing w:before="40" w:after="40"/>
              <w:ind w:left="100" w:right="100"/>
              <w:jc w:val="center"/>
            </w:pPr>
            <w:r>
              <w:rPr>
                <w:rFonts w:ascii="Arial" w:eastAsia="Arial" w:hAnsi="Arial" w:cs="Arial"/>
                <w:color w:val="111111"/>
                <w:sz w:val="22"/>
                <w:szCs w:val="22"/>
              </w:rPr>
              <w:t>2002</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9FBA4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6B9725C"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364FAF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3FD3491"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7F7B264"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6FF6470"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BCD15D" w14:textId="77777777" w:rsidR="00A84D56" w:rsidRDefault="00A84D56">
            <w:pPr>
              <w:spacing w:before="40" w:after="40"/>
              <w:ind w:left="100" w:right="100"/>
              <w:jc w:val="center"/>
            </w:pPr>
            <w:r>
              <w:rPr>
                <w:rFonts w:ascii="Arial" w:eastAsia="Arial" w:hAnsi="Arial" w:cs="Arial"/>
                <w:color w:val="111111"/>
                <w:sz w:val="22"/>
                <w:szCs w:val="22"/>
              </w:rPr>
              <w:t>2002</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CB8AAD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37F9E1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1E11FA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4889CE4"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3B7E90A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48395D2" w14:textId="77777777" w:rsidR="00A84D56" w:rsidRDefault="00A84D56">
            <w:pPr>
              <w:spacing w:before="40" w:after="40"/>
              <w:ind w:left="100" w:right="100"/>
              <w:jc w:val="center"/>
            </w:pPr>
            <w:r>
              <w:rPr>
                <w:rFonts w:ascii="Arial" w:eastAsia="Arial" w:hAnsi="Arial" w:cs="Arial"/>
                <w:color w:val="111111"/>
                <w:sz w:val="22"/>
                <w:szCs w:val="22"/>
              </w:rPr>
              <w:t>Georgia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7177DEA" w14:textId="77777777" w:rsidR="00A84D56" w:rsidRDefault="00A84D56">
            <w:pPr>
              <w:spacing w:before="40" w:after="40"/>
              <w:ind w:left="100" w:right="100"/>
              <w:jc w:val="center"/>
            </w:pPr>
            <w:r>
              <w:rPr>
                <w:rFonts w:ascii="Arial" w:eastAsia="Arial" w:hAnsi="Arial" w:cs="Arial"/>
                <w:color w:val="111111"/>
                <w:sz w:val="22"/>
                <w:szCs w:val="22"/>
              </w:rPr>
              <w:t>2004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B46781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97ABEFC"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4FDAA3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27772DF"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0D80E6AF"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18046FE" w14:textId="77777777" w:rsidR="00A84D56" w:rsidRDefault="00A84D56">
            <w:pPr>
              <w:spacing w:before="40" w:after="40"/>
              <w:ind w:left="100" w:right="100"/>
              <w:jc w:val="center"/>
            </w:pPr>
            <w:r>
              <w:rPr>
                <w:rFonts w:ascii="Arial" w:eastAsia="Arial" w:hAnsi="Arial" w:cs="Arial"/>
                <w:color w:val="111111"/>
                <w:sz w:val="22"/>
                <w:szCs w:val="22"/>
              </w:rPr>
              <w:lastRenderedPageBreak/>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1302D1B" w14:textId="77777777" w:rsidR="00A84D56" w:rsidRDefault="00A84D56">
            <w:pPr>
              <w:spacing w:before="40" w:after="40"/>
              <w:ind w:left="100" w:right="100"/>
              <w:jc w:val="center"/>
            </w:pPr>
            <w:r>
              <w:rPr>
                <w:rFonts w:ascii="Arial" w:eastAsia="Arial" w:hAnsi="Arial" w:cs="Arial"/>
                <w:color w:val="111111"/>
                <w:sz w:val="22"/>
                <w:szCs w:val="22"/>
              </w:rPr>
              <w:t>2004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03F2C7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298C2E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97A03E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F581C9"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3735619D"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51E7D86" w14:textId="77777777" w:rsidR="00A84D56" w:rsidRDefault="00A84D56">
            <w:pPr>
              <w:spacing w:before="40" w:after="40"/>
              <w:ind w:left="100" w:right="100"/>
              <w:jc w:val="center"/>
            </w:pPr>
            <w:r>
              <w:rPr>
                <w:rFonts w:ascii="Arial" w:eastAsia="Arial" w:hAnsi="Arial" w:cs="Arial"/>
                <w:color w:val="111111"/>
                <w:sz w:val="22"/>
                <w:szCs w:val="22"/>
              </w:rPr>
              <w:t>Lithuania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DC24F21" w14:textId="77777777" w:rsidR="00A84D56" w:rsidRDefault="00A84D56">
            <w:pPr>
              <w:spacing w:before="40" w:after="40"/>
              <w:ind w:left="100" w:right="100"/>
              <w:jc w:val="center"/>
            </w:pPr>
            <w:r>
              <w:rPr>
                <w:rFonts w:ascii="Arial" w:eastAsia="Arial" w:hAnsi="Arial" w:cs="Arial"/>
                <w:color w:val="111111"/>
                <w:sz w:val="22"/>
                <w:szCs w:val="22"/>
              </w:rPr>
              <w:t>2005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62697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475218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C94C27D"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1F60BF3"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586769B"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5EE92F0"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87BEED" w14:textId="77777777" w:rsidR="00A84D56" w:rsidRDefault="00A84D56">
            <w:pPr>
              <w:spacing w:before="40" w:after="40"/>
              <w:ind w:left="100" w:right="100"/>
              <w:jc w:val="center"/>
            </w:pPr>
            <w:r>
              <w:rPr>
                <w:rFonts w:ascii="Arial" w:eastAsia="Arial" w:hAnsi="Arial" w:cs="Arial"/>
                <w:color w:val="111111"/>
                <w:sz w:val="22"/>
                <w:szCs w:val="22"/>
              </w:rPr>
              <w:t>2005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B47DB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D47937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DF05EA5"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96BBEE0"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077BA27E"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811357" w14:textId="77777777" w:rsidR="00A84D56" w:rsidRDefault="00A84D56">
            <w:pPr>
              <w:spacing w:before="40" w:after="40"/>
              <w:ind w:left="100" w:right="100"/>
              <w:jc w:val="center"/>
            </w:pPr>
            <w:r>
              <w:rPr>
                <w:rFonts w:ascii="Arial" w:eastAsia="Arial" w:hAnsi="Arial" w:cs="Arial"/>
                <w:color w:val="111111"/>
                <w:sz w:val="22"/>
                <w:szCs w:val="22"/>
              </w:rPr>
              <w:t>Moldova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CFD455" w14:textId="77777777" w:rsidR="00A84D56" w:rsidRDefault="00A84D56">
            <w:pPr>
              <w:spacing w:before="40" w:after="40"/>
              <w:ind w:left="100" w:right="100"/>
              <w:jc w:val="center"/>
            </w:pPr>
            <w:r>
              <w:rPr>
                <w:rFonts w:ascii="Arial" w:eastAsia="Arial" w:hAnsi="Arial" w:cs="Arial"/>
                <w:color w:val="111111"/>
                <w:sz w:val="22"/>
                <w:szCs w:val="22"/>
              </w:rPr>
              <w:t>2005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11B80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ECD441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3BA5A6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2B3422"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4F71C97C"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D1580B5" w14:textId="77777777" w:rsidR="00A84D56" w:rsidRDefault="00A84D56">
            <w:pPr>
              <w:spacing w:before="40" w:after="40"/>
              <w:ind w:left="100" w:right="100"/>
              <w:jc w:val="center"/>
            </w:pPr>
            <w:r>
              <w:rPr>
                <w:rFonts w:ascii="Arial" w:eastAsia="Arial" w:hAnsi="Arial" w:cs="Arial"/>
                <w:color w:val="111111"/>
                <w:sz w:val="22"/>
                <w:szCs w:val="22"/>
              </w:rPr>
              <w:t>Belarus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CF77DCA" w14:textId="77777777" w:rsidR="00A84D56" w:rsidRDefault="00A84D56">
            <w:pPr>
              <w:spacing w:before="40" w:after="40"/>
              <w:ind w:left="100" w:right="100"/>
              <w:jc w:val="center"/>
            </w:pPr>
            <w:r>
              <w:rPr>
                <w:rFonts w:ascii="Arial" w:eastAsia="Arial" w:hAnsi="Arial" w:cs="Arial"/>
                <w:color w:val="111111"/>
                <w:sz w:val="22"/>
                <w:szCs w:val="22"/>
              </w:rPr>
              <w:t>2006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DA186A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8B7671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EFAE6E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A79D875"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4F2D9321"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B4B70BD" w14:textId="77777777" w:rsidR="00A84D56" w:rsidRDefault="00A84D56">
            <w:pPr>
              <w:spacing w:before="40" w:after="40"/>
              <w:ind w:left="100" w:right="100"/>
              <w:jc w:val="center"/>
            </w:pPr>
            <w:r>
              <w:rPr>
                <w:rFonts w:ascii="Arial" w:eastAsia="Arial" w:hAnsi="Arial" w:cs="Arial"/>
                <w:color w:val="111111"/>
                <w:sz w:val="22"/>
                <w:szCs w:val="22"/>
              </w:rPr>
              <w:t>Estonia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830E291" w14:textId="77777777" w:rsidR="00A84D56" w:rsidRDefault="00A84D56">
            <w:pPr>
              <w:spacing w:before="40" w:after="40"/>
              <w:ind w:left="100" w:right="100"/>
              <w:jc w:val="center"/>
            </w:pPr>
            <w:r>
              <w:rPr>
                <w:rFonts w:ascii="Arial" w:eastAsia="Arial" w:hAnsi="Arial" w:cs="Arial"/>
                <w:color w:val="111111"/>
                <w:sz w:val="22"/>
                <w:szCs w:val="22"/>
              </w:rPr>
              <w:t>2007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670C1B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C3AE9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40DCA66"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01A61FA"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345C42CE"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7234A1" w14:textId="77777777" w:rsidR="00A84D56" w:rsidRDefault="00A84D56">
            <w:pPr>
              <w:spacing w:before="40" w:after="40"/>
              <w:ind w:left="100" w:right="100"/>
              <w:jc w:val="center"/>
            </w:pPr>
            <w:r>
              <w:rPr>
                <w:rFonts w:ascii="Arial" w:eastAsia="Arial" w:hAnsi="Arial" w:cs="Arial"/>
                <w:color w:val="111111"/>
                <w:sz w:val="22"/>
                <w:szCs w:val="22"/>
              </w:rPr>
              <w:t>Georgia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259BD96" w14:textId="77777777" w:rsidR="00A84D56" w:rsidRDefault="00A84D56">
            <w:pPr>
              <w:spacing w:before="40" w:after="40"/>
              <w:ind w:left="100" w:right="100"/>
              <w:jc w:val="center"/>
            </w:pPr>
            <w:r>
              <w:rPr>
                <w:rFonts w:ascii="Arial" w:eastAsia="Arial" w:hAnsi="Arial" w:cs="Arial"/>
                <w:color w:val="111111"/>
                <w:sz w:val="22"/>
                <w:szCs w:val="22"/>
              </w:rPr>
              <w:t>2007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CAE6B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E015E9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5974AA1"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16F906"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CA15BAA"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27BBAB1" w14:textId="77777777" w:rsidR="00A84D56" w:rsidRDefault="00A84D56">
            <w:pPr>
              <w:spacing w:before="40" w:after="40"/>
              <w:ind w:left="100" w:right="100"/>
              <w:jc w:val="center"/>
            </w:pPr>
            <w:r>
              <w:rPr>
                <w:rFonts w:ascii="Arial" w:eastAsia="Arial" w:hAnsi="Arial" w:cs="Arial"/>
                <w:color w:val="111111"/>
                <w:sz w:val="22"/>
                <w:szCs w:val="22"/>
              </w:rPr>
              <w:t>Georgia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FB5FAAE" w14:textId="77777777" w:rsidR="00A84D56" w:rsidRDefault="00A84D56">
            <w:pPr>
              <w:spacing w:before="40" w:after="40"/>
              <w:ind w:left="100" w:right="100"/>
              <w:jc w:val="center"/>
            </w:pPr>
            <w:r>
              <w:rPr>
                <w:rFonts w:ascii="Arial" w:eastAsia="Arial" w:hAnsi="Arial" w:cs="Arial"/>
                <w:color w:val="111111"/>
                <w:sz w:val="22"/>
                <w:szCs w:val="22"/>
              </w:rPr>
              <w:t>2008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35ED20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7AB66AD"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58ECD6B"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26B6228"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7B884B3"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467F5F" w14:textId="77777777" w:rsidR="00A84D56" w:rsidRDefault="00A84D56">
            <w:pPr>
              <w:spacing w:before="40" w:after="40"/>
              <w:ind w:left="100" w:right="100"/>
              <w:jc w:val="center"/>
            </w:pPr>
            <w:r>
              <w:rPr>
                <w:rFonts w:ascii="Arial" w:eastAsia="Arial" w:hAnsi="Arial" w:cs="Arial"/>
                <w:color w:val="111111"/>
                <w:sz w:val="22"/>
                <w:szCs w:val="22"/>
              </w:rPr>
              <w:t>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912797" w14:textId="77777777" w:rsidR="00A84D56" w:rsidRDefault="00A84D56">
            <w:pPr>
              <w:spacing w:before="40" w:after="40"/>
              <w:ind w:left="100" w:right="100"/>
              <w:jc w:val="center"/>
            </w:pPr>
            <w:r>
              <w:rPr>
                <w:rFonts w:ascii="Arial" w:eastAsia="Arial" w:hAnsi="Arial" w:cs="Arial"/>
                <w:color w:val="111111"/>
                <w:sz w:val="22"/>
                <w:szCs w:val="22"/>
              </w:rPr>
              <w:t>2008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A8C20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027FE8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95C4A2C"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4965E9D"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1F15379"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CC7B4CC" w14:textId="77777777" w:rsidR="00A84D56" w:rsidRDefault="00A84D56">
            <w:pPr>
              <w:spacing w:before="40" w:after="40"/>
              <w:ind w:left="100" w:right="100"/>
              <w:jc w:val="center"/>
            </w:pPr>
            <w:r>
              <w:rPr>
                <w:rFonts w:ascii="Arial" w:eastAsia="Arial" w:hAnsi="Arial" w:cs="Arial"/>
                <w:color w:val="111111"/>
                <w:sz w:val="22"/>
                <w:szCs w:val="22"/>
              </w:rPr>
              <w:t>Lithuania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46FD3EB" w14:textId="77777777" w:rsidR="00A84D56" w:rsidRDefault="00A84D56">
            <w:pPr>
              <w:spacing w:before="40" w:after="40"/>
              <w:ind w:left="100" w:right="100"/>
              <w:jc w:val="center"/>
            </w:pPr>
            <w:r>
              <w:rPr>
                <w:rFonts w:ascii="Arial" w:eastAsia="Arial" w:hAnsi="Arial" w:cs="Arial"/>
                <w:color w:val="111111"/>
                <w:sz w:val="22"/>
                <w:szCs w:val="22"/>
              </w:rPr>
              <w:t>2008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121C81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80625F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EEA9DF6"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9BAE509"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7E91D11"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21C348E" w14:textId="77777777" w:rsidR="00A84D56" w:rsidRDefault="00A84D56">
            <w:pPr>
              <w:spacing w:before="40" w:after="40"/>
              <w:ind w:left="100" w:right="100"/>
              <w:jc w:val="center"/>
            </w:pPr>
            <w:r>
              <w:rPr>
                <w:rFonts w:ascii="Arial" w:eastAsia="Arial" w:hAnsi="Arial" w:cs="Arial"/>
                <w:color w:val="111111"/>
                <w:sz w:val="22"/>
                <w:szCs w:val="22"/>
              </w:rPr>
              <w:t>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F18FF21" w14:textId="77777777" w:rsidR="00A84D56" w:rsidRDefault="00A84D56">
            <w:pPr>
              <w:spacing w:before="40" w:after="40"/>
              <w:ind w:left="100" w:right="100"/>
              <w:jc w:val="center"/>
            </w:pPr>
            <w:r>
              <w:rPr>
                <w:rFonts w:ascii="Arial" w:eastAsia="Arial" w:hAnsi="Arial" w:cs="Arial"/>
                <w:color w:val="111111"/>
                <w:sz w:val="22"/>
                <w:szCs w:val="22"/>
              </w:rPr>
              <w:t>2009</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D00832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B389C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DB9ED83"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0D9A058"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A0EA775"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50D11DB" w14:textId="77777777" w:rsidR="00A84D56" w:rsidRDefault="00A84D56">
            <w:pPr>
              <w:spacing w:before="40" w:after="40"/>
              <w:ind w:left="100" w:right="100"/>
              <w:jc w:val="center"/>
            </w:pPr>
            <w:r>
              <w:rPr>
                <w:rFonts w:ascii="Arial" w:eastAsia="Arial" w:hAnsi="Arial" w:cs="Arial"/>
                <w:color w:val="111111"/>
                <w:sz w:val="22"/>
                <w:szCs w:val="22"/>
              </w:rPr>
              <w:t>Poland</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172E1FE" w14:textId="77777777" w:rsidR="00A84D56" w:rsidRDefault="00A84D56">
            <w:pPr>
              <w:spacing w:before="40" w:after="40"/>
              <w:ind w:left="100" w:right="100"/>
              <w:jc w:val="center"/>
            </w:pPr>
            <w:r>
              <w:rPr>
                <w:rFonts w:ascii="Arial" w:eastAsia="Arial" w:hAnsi="Arial" w:cs="Arial"/>
                <w:color w:val="111111"/>
                <w:sz w:val="22"/>
                <w:szCs w:val="22"/>
              </w:rPr>
              <w:t>2009</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F54822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812B4F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0B53F8D"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453B334"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42D2747"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F3B2970"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BB1AA25" w14:textId="77777777" w:rsidR="00A84D56" w:rsidRDefault="00A84D56">
            <w:pPr>
              <w:spacing w:before="40" w:after="40"/>
              <w:ind w:left="100" w:right="100"/>
              <w:jc w:val="center"/>
            </w:pPr>
            <w:r>
              <w:rPr>
                <w:rFonts w:ascii="Arial" w:eastAsia="Arial" w:hAnsi="Arial" w:cs="Arial"/>
                <w:color w:val="111111"/>
                <w:sz w:val="22"/>
                <w:szCs w:val="22"/>
              </w:rPr>
              <w:t>2009</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9D91C0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9159A3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CA80CD"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FBC4196"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BB19E31"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348BE84" w14:textId="77777777" w:rsidR="00A84D56" w:rsidRDefault="00A84D56">
            <w:pPr>
              <w:spacing w:before="40" w:after="40"/>
              <w:ind w:left="100" w:right="100"/>
              <w:jc w:val="center"/>
            </w:pPr>
            <w:r>
              <w:rPr>
                <w:rFonts w:ascii="Arial" w:eastAsia="Arial" w:hAnsi="Arial" w:cs="Arial"/>
                <w:color w:val="111111"/>
                <w:sz w:val="22"/>
                <w:szCs w:val="22"/>
              </w:rPr>
              <w:t>Moldova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8C17AD7" w14:textId="77777777" w:rsidR="00A84D56" w:rsidRDefault="00A84D56">
            <w:pPr>
              <w:spacing w:before="40" w:after="40"/>
              <w:ind w:left="100" w:right="100"/>
              <w:jc w:val="center"/>
            </w:pPr>
            <w:r>
              <w:rPr>
                <w:rFonts w:ascii="Arial" w:eastAsia="Arial" w:hAnsi="Arial" w:cs="Arial"/>
                <w:color w:val="111111"/>
                <w:sz w:val="22"/>
                <w:szCs w:val="22"/>
              </w:rPr>
              <w:t>2009</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192360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12F12D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F3993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D492F8A"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2AC316BB"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0EAE91"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64BD8AC" w14:textId="77777777" w:rsidR="00A84D56" w:rsidRDefault="00A84D56">
            <w:pPr>
              <w:spacing w:before="40" w:after="40"/>
              <w:ind w:left="100" w:right="100"/>
              <w:jc w:val="center"/>
            </w:pPr>
            <w:r>
              <w:rPr>
                <w:rFonts w:ascii="Arial" w:eastAsia="Arial" w:hAnsi="Arial" w:cs="Arial"/>
                <w:color w:val="111111"/>
                <w:sz w:val="22"/>
                <w:szCs w:val="22"/>
              </w:rPr>
              <w:t>2010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6C4432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522FE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605665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8352B17"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78155AFA"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94BC3B3" w14:textId="77777777" w:rsidR="00A84D56" w:rsidRDefault="00A84D56">
            <w:pPr>
              <w:spacing w:before="40" w:after="40"/>
              <w:ind w:left="100" w:right="100"/>
              <w:jc w:val="center"/>
            </w:pPr>
            <w:r>
              <w:rPr>
                <w:rFonts w:ascii="Arial" w:eastAsia="Arial" w:hAnsi="Arial" w:cs="Arial"/>
                <w:color w:val="111111"/>
                <w:sz w:val="22"/>
                <w:szCs w:val="22"/>
              </w:rPr>
              <w:t>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A9F739C" w14:textId="77777777" w:rsidR="00A84D56" w:rsidRDefault="00A84D56">
            <w:pPr>
              <w:spacing w:before="40" w:after="40"/>
              <w:ind w:left="100" w:right="100"/>
              <w:jc w:val="center"/>
            </w:pPr>
            <w:r>
              <w:rPr>
                <w:rFonts w:ascii="Arial" w:eastAsia="Arial" w:hAnsi="Arial" w:cs="Arial"/>
                <w:color w:val="111111"/>
                <w:sz w:val="22"/>
                <w:szCs w:val="22"/>
              </w:rPr>
              <w:t>2011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22E96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06039E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69A42EF"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06B9DF"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6EDFABDB"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6502726" w14:textId="77777777" w:rsidR="00A84D56" w:rsidRDefault="00A84D56">
            <w:pPr>
              <w:spacing w:before="40" w:after="40"/>
              <w:ind w:left="100" w:right="100"/>
              <w:jc w:val="center"/>
            </w:pPr>
            <w:r>
              <w:rPr>
                <w:rFonts w:ascii="Arial" w:eastAsia="Arial" w:hAnsi="Arial" w:cs="Arial"/>
                <w:color w:val="111111"/>
                <w:sz w:val="22"/>
                <w:szCs w:val="22"/>
              </w:rPr>
              <w:t>Canada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BFAC03C" w14:textId="77777777" w:rsidR="00A84D56" w:rsidRDefault="00A84D56">
            <w:pPr>
              <w:spacing w:before="40" w:after="40"/>
              <w:ind w:left="100" w:right="100"/>
              <w:jc w:val="center"/>
            </w:pPr>
            <w:r>
              <w:rPr>
                <w:rFonts w:ascii="Arial" w:eastAsia="Arial" w:hAnsi="Arial" w:cs="Arial"/>
                <w:color w:val="111111"/>
                <w:sz w:val="22"/>
                <w:szCs w:val="22"/>
              </w:rPr>
              <w:t>2011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DAD990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D5B76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CEACEC6"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70B7DA3"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63FCA2AC"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5D0E201" w14:textId="77777777" w:rsidR="00A84D56" w:rsidRDefault="00A84D56">
            <w:pPr>
              <w:spacing w:before="40" w:after="40"/>
              <w:ind w:left="100" w:right="100"/>
              <w:jc w:val="center"/>
            </w:pPr>
            <w:r>
              <w:rPr>
                <w:rFonts w:ascii="Arial" w:eastAsia="Arial" w:hAnsi="Arial" w:cs="Arial"/>
                <w:color w:val="111111"/>
                <w:sz w:val="22"/>
                <w:szCs w:val="22"/>
              </w:rPr>
              <w:t>UK</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97AF424" w14:textId="77777777" w:rsidR="00A84D56" w:rsidRDefault="00A84D56">
            <w:pPr>
              <w:spacing w:before="40" w:after="40"/>
              <w:ind w:left="100" w:right="100"/>
              <w:jc w:val="center"/>
            </w:pPr>
            <w:r>
              <w:rPr>
                <w:rFonts w:ascii="Arial" w:eastAsia="Arial" w:hAnsi="Arial" w:cs="Arial"/>
                <w:color w:val="111111"/>
                <w:sz w:val="22"/>
                <w:szCs w:val="22"/>
              </w:rPr>
              <w:t>2011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CF4D04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6E6633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7A379D"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B43FB3"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16D7375E"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DF98902" w14:textId="77777777" w:rsidR="00A84D56" w:rsidRDefault="00A84D56">
            <w:pPr>
              <w:spacing w:before="40" w:after="40"/>
              <w:ind w:left="100" w:right="100"/>
              <w:jc w:val="center"/>
            </w:pPr>
            <w:r>
              <w:rPr>
                <w:rFonts w:ascii="Arial" w:eastAsia="Arial" w:hAnsi="Arial" w:cs="Arial"/>
                <w:color w:val="111111"/>
                <w:sz w:val="22"/>
                <w:szCs w:val="22"/>
              </w:rPr>
              <w:t>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909FA7B" w14:textId="77777777" w:rsidR="00A84D56" w:rsidRDefault="00A84D56">
            <w:pPr>
              <w:spacing w:before="40" w:after="40"/>
              <w:ind w:left="100" w:right="100"/>
              <w:jc w:val="center"/>
            </w:pPr>
            <w:r>
              <w:rPr>
                <w:rFonts w:ascii="Arial" w:eastAsia="Arial" w:hAnsi="Arial" w:cs="Arial"/>
                <w:color w:val="111111"/>
                <w:sz w:val="22"/>
                <w:szCs w:val="22"/>
              </w:rPr>
              <w:t>2013</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DAF1C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0799EB5"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4CA4990"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7501EA"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4D22DDD"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973BDF4"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4B2B4F" w14:textId="77777777" w:rsidR="00A84D56" w:rsidRDefault="00A84D56">
            <w:pPr>
              <w:spacing w:before="40" w:after="40"/>
              <w:ind w:left="100" w:right="100"/>
              <w:jc w:val="center"/>
            </w:pPr>
            <w:r>
              <w:rPr>
                <w:rFonts w:ascii="Arial" w:eastAsia="Arial" w:hAnsi="Arial" w:cs="Arial"/>
                <w:color w:val="111111"/>
                <w:sz w:val="22"/>
                <w:szCs w:val="22"/>
              </w:rPr>
              <w:t>2013</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6C93E3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16530A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209557B"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213A9B"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05447B8D"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E366429" w14:textId="77777777" w:rsidR="00A84D56" w:rsidRDefault="00A84D56">
            <w:pPr>
              <w:spacing w:before="40" w:after="40"/>
              <w:ind w:left="100" w:right="100"/>
              <w:jc w:val="center"/>
            </w:pPr>
            <w:r>
              <w:rPr>
                <w:rFonts w:ascii="Arial" w:eastAsia="Arial" w:hAnsi="Arial" w:cs="Arial"/>
                <w:color w:val="111111"/>
                <w:sz w:val="22"/>
                <w:szCs w:val="22"/>
              </w:rPr>
              <w:lastRenderedPageBreak/>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7AD2973"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91BEF3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FB564B9"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E6198C"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26EF1F1"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10C8D117"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449143" w14:textId="77777777" w:rsidR="00A84D56" w:rsidRDefault="00A84D56">
            <w:pPr>
              <w:spacing w:before="40" w:after="40"/>
              <w:ind w:left="100" w:right="100"/>
              <w:jc w:val="center"/>
            </w:pPr>
            <w:r>
              <w:rPr>
                <w:rFonts w:ascii="Arial" w:eastAsia="Arial" w:hAnsi="Arial" w:cs="Arial"/>
                <w:color w:val="111111"/>
                <w:sz w:val="22"/>
                <w:szCs w:val="22"/>
              </w:rPr>
              <w:t>US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485844A"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130F9A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EE55AF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DEDE5E"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4057790"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35404CDF"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30A29EA" w14:textId="77777777" w:rsidR="00A84D56" w:rsidRDefault="00A84D56">
            <w:pPr>
              <w:spacing w:before="40" w:after="40"/>
              <w:ind w:left="100" w:right="100"/>
              <w:jc w:val="center"/>
            </w:pPr>
            <w:r>
              <w:rPr>
                <w:rFonts w:ascii="Arial" w:eastAsia="Arial" w:hAnsi="Arial" w:cs="Arial"/>
                <w:color w:val="111111"/>
                <w:sz w:val="22"/>
                <w:szCs w:val="22"/>
              </w:rPr>
              <w:t>Canada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7F69F38"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B46FD7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D75973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336F78A"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EC34BD0"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6EFE95E7"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D1C679" w14:textId="77777777" w:rsidR="00A84D56" w:rsidRDefault="00A84D56">
            <w:pPr>
              <w:spacing w:before="40" w:after="40"/>
              <w:ind w:left="100" w:right="100"/>
              <w:jc w:val="center"/>
            </w:pPr>
            <w:r>
              <w:rPr>
                <w:rFonts w:ascii="Arial" w:eastAsia="Arial" w:hAnsi="Arial" w:cs="Arial"/>
                <w:color w:val="111111"/>
                <w:sz w:val="22"/>
                <w:szCs w:val="22"/>
              </w:rPr>
              <w:t>UK</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0B80A64"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F7370A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AB6683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2C94892"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EF1D82B"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FB974A6"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7C9A62C" w14:textId="77777777" w:rsidR="00A84D56" w:rsidRDefault="00A84D56">
            <w:pPr>
              <w:spacing w:before="40" w:after="40"/>
              <w:ind w:left="100" w:right="100"/>
              <w:jc w:val="center"/>
            </w:pPr>
            <w:r>
              <w:rPr>
                <w:rFonts w:ascii="Arial" w:eastAsia="Arial" w:hAnsi="Arial" w:cs="Arial"/>
                <w:color w:val="111111"/>
                <w:sz w:val="22"/>
                <w:szCs w:val="22"/>
              </w:rPr>
              <w:t>Poland</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DF8A526"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6E4815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43AF7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AAF4A8A"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1CB4F99"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479DCC1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8BCFCDE" w14:textId="77777777" w:rsidR="00A84D56" w:rsidRDefault="00A84D56">
            <w:pPr>
              <w:spacing w:before="40" w:after="40"/>
              <w:ind w:left="100" w:right="100"/>
              <w:jc w:val="center"/>
            </w:pPr>
            <w:r>
              <w:rPr>
                <w:rFonts w:ascii="Arial" w:eastAsia="Arial" w:hAnsi="Arial" w:cs="Arial"/>
                <w:color w:val="111111"/>
                <w:sz w:val="22"/>
                <w:szCs w:val="22"/>
              </w:rPr>
              <w:t>Moldova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53D8E2A" w14:textId="77777777" w:rsidR="00A84D56" w:rsidRDefault="00A84D56">
            <w:pPr>
              <w:spacing w:before="40" w:after="40"/>
              <w:ind w:left="100" w:right="100"/>
              <w:jc w:val="center"/>
            </w:pPr>
            <w:r>
              <w:rPr>
                <w:rFonts w:ascii="Arial" w:eastAsia="Arial" w:hAnsi="Arial" w:cs="Arial"/>
                <w:color w:val="111111"/>
                <w:sz w:val="22"/>
                <w:szCs w:val="22"/>
              </w:rPr>
              <w:t>2014</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83BFF8"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A68575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EBCB6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3E6C846"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6A179A8A"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BAB8412"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DF667BA" w14:textId="77777777" w:rsidR="00A84D56" w:rsidRDefault="00A84D56">
            <w:pPr>
              <w:spacing w:before="40" w:after="40"/>
              <w:ind w:left="100" w:right="100"/>
              <w:jc w:val="center"/>
            </w:pPr>
            <w:r>
              <w:rPr>
                <w:rFonts w:ascii="Arial" w:eastAsia="Arial" w:hAnsi="Arial" w:cs="Arial"/>
                <w:color w:val="111111"/>
                <w:sz w:val="22"/>
                <w:szCs w:val="22"/>
              </w:rPr>
              <w:t>2015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0F62576"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07E00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2972C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425681B"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00DA66A3"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6908BF5" w14:textId="77777777" w:rsidR="00A84D56" w:rsidRDefault="00A84D56">
            <w:pPr>
              <w:spacing w:before="40" w:after="40"/>
              <w:ind w:left="100" w:right="100"/>
              <w:jc w:val="center"/>
            </w:pPr>
            <w:r>
              <w:rPr>
                <w:rFonts w:ascii="Arial" w:eastAsia="Arial" w:hAnsi="Arial" w:cs="Arial"/>
                <w:color w:val="111111"/>
                <w:sz w:val="22"/>
                <w:szCs w:val="22"/>
              </w:rPr>
              <w:t>Syria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255F818" w14:textId="77777777" w:rsidR="00A84D56" w:rsidRDefault="00A84D56">
            <w:pPr>
              <w:spacing w:before="40" w:after="40"/>
              <w:ind w:left="100" w:right="100"/>
              <w:jc w:val="center"/>
            </w:pPr>
            <w:r>
              <w:rPr>
                <w:rFonts w:ascii="Arial" w:eastAsia="Arial" w:hAnsi="Arial" w:cs="Arial"/>
                <w:color w:val="111111"/>
                <w:sz w:val="22"/>
                <w:szCs w:val="22"/>
              </w:rPr>
              <w:t>2015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71B6C2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105621"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7C4FA8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ACC7612"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5C91D79B"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5A02360" w14:textId="77777777" w:rsidR="00A84D56" w:rsidRDefault="00A84D56">
            <w:pPr>
              <w:spacing w:before="40" w:after="40"/>
              <w:ind w:left="100" w:right="100"/>
              <w:jc w:val="center"/>
            </w:pPr>
            <w:r>
              <w:rPr>
                <w:rFonts w:ascii="Arial" w:eastAsia="Arial" w:hAnsi="Arial" w:cs="Arial"/>
                <w:color w:val="111111"/>
                <w:sz w:val="22"/>
                <w:szCs w:val="22"/>
              </w:rPr>
              <w:t>Germany</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B7A0180" w14:textId="77777777" w:rsidR="00A84D56" w:rsidRDefault="00A84D56">
            <w:pPr>
              <w:spacing w:before="40" w:after="40"/>
              <w:ind w:left="100" w:right="100"/>
              <w:jc w:val="center"/>
            </w:pPr>
            <w:r>
              <w:rPr>
                <w:rFonts w:ascii="Arial" w:eastAsia="Arial" w:hAnsi="Arial" w:cs="Arial"/>
                <w:color w:val="111111"/>
                <w:sz w:val="22"/>
                <w:szCs w:val="22"/>
              </w:rPr>
              <w:t>2015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29878D3"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5FEAB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0BCC4A0"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4D00D10"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42243904"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209495F" w14:textId="77777777" w:rsidR="00A84D56" w:rsidRDefault="00A84D56">
            <w:pPr>
              <w:spacing w:before="40" w:after="40"/>
              <w:ind w:left="100" w:right="100"/>
              <w:jc w:val="center"/>
            </w:pPr>
            <w:r>
              <w:rPr>
                <w:rFonts w:ascii="Arial" w:eastAsia="Arial" w:hAnsi="Arial" w:cs="Arial"/>
                <w:color w:val="111111"/>
                <w:sz w:val="22"/>
                <w:szCs w:val="22"/>
              </w:rPr>
              <w:t>United Kingdom</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950A937" w14:textId="77777777" w:rsidR="00A84D56" w:rsidRDefault="00A84D56">
            <w:pPr>
              <w:spacing w:before="40" w:after="40"/>
              <w:ind w:left="100" w:right="100"/>
              <w:jc w:val="center"/>
            </w:pPr>
            <w:r>
              <w:rPr>
                <w:rFonts w:ascii="Arial" w:eastAsia="Arial" w:hAnsi="Arial" w:cs="Arial"/>
                <w:color w:val="111111"/>
                <w:sz w:val="22"/>
                <w:szCs w:val="22"/>
              </w:rPr>
              <w:t>2015</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678657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3D87E50"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37289D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C1FFC71"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54DA66F6"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2AC309D" w14:textId="77777777" w:rsidR="00A84D56" w:rsidRDefault="00A84D56">
            <w:pPr>
              <w:spacing w:before="40" w:after="40"/>
              <w:ind w:left="100" w:right="100"/>
              <w:jc w:val="center"/>
            </w:pPr>
            <w:r>
              <w:rPr>
                <w:rFonts w:ascii="Arial" w:eastAsia="Arial" w:hAnsi="Arial" w:cs="Arial"/>
                <w:color w:val="111111"/>
                <w:sz w:val="22"/>
                <w:szCs w:val="22"/>
              </w:rPr>
              <w:t>Canada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D1A891"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03C78A0"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AEC7A9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D273B2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516557C"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4B96806D"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9ACE14E" w14:textId="77777777" w:rsidR="00A84D56" w:rsidRDefault="00A84D56">
            <w:pPr>
              <w:spacing w:before="40" w:after="40"/>
              <w:ind w:left="100" w:right="100"/>
              <w:jc w:val="center"/>
            </w:pPr>
            <w:r>
              <w:rPr>
                <w:rFonts w:ascii="Arial" w:eastAsia="Arial" w:hAnsi="Arial" w:cs="Arial"/>
                <w:color w:val="111111"/>
                <w:sz w:val="22"/>
                <w:szCs w:val="22"/>
              </w:rPr>
              <w:t>Austria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84C436D"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0C3A17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16F9A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751D5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FF38086"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1C84B9F1"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7C9B714" w14:textId="77777777" w:rsidR="00A84D56" w:rsidRDefault="00A84D56">
            <w:pPr>
              <w:spacing w:before="40" w:after="40"/>
              <w:ind w:left="100" w:right="100"/>
              <w:jc w:val="center"/>
            </w:pPr>
            <w:r>
              <w:rPr>
                <w:rFonts w:ascii="Arial" w:eastAsia="Arial" w:hAnsi="Arial" w:cs="Arial"/>
                <w:color w:val="111111"/>
                <w:sz w:val="22"/>
                <w:szCs w:val="22"/>
              </w:rPr>
              <w:t>Bulgaria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081602B"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E532CA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7E51D7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A868C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6C84827"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732DFC85"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ADE07C0" w14:textId="77777777" w:rsidR="00A84D56" w:rsidRDefault="00A84D56">
            <w:pPr>
              <w:spacing w:before="40" w:after="40"/>
              <w:ind w:left="100" w:right="100"/>
              <w:jc w:val="center"/>
            </w:pPr>
            <w:r>
              <w:rPr>
                <w:rFonts w:ascii="Arial" w:eastAsia="Arial" w:hAnsi="Arial" w:cs="Arial"/>
                <w:color w:val="111111"/>
                <w:sz w:val="22"/>
                <w:szCs w:val="22"/>
              </w:rPr>
              <w:t>Italy</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DC293E"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326F6D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8D9066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8D764F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A499033"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0D9438D0"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63D6E3B" w14:textId="77777777" w:rsidR="00A84D56" w:rsidRDefault="00A84D56">
            <w:pPr>
              <w:spacing w:before="40" w:after="40"/>
              <w:ind w:left="100" w:right="100"/>
              <w:jc w:val="center"/>
            </w:pPr>
            <w:r>
              <w:rPr>
                <w:rFonts w:ascii="Arial" w:eastAsia="Arial" w:hAnsi="Arial" w:cs="Arial"/>
                <w:color w:val="111111"/>
                <w:sz w:val="22"/>
                <w:szCs w:val="22"/>
              </w:rPr>
              <w:t>Montenegro</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DBAA746"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CAFFA1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61A90D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4332FF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AC408D9"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5C9516BD"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A543E16" w14:textId="77777777" w:rsidR="00A84D56" w:rsidRDefault="00A84D56">
            <w:pPr>
              <w:spacing w:before="40" w:after="40"/>
              <w:ind w:left="100" w:right="100"/>
              <w:jc w:val="center"/>
            </w:pPr>
            <w:r>
              <w:rPr>
                <w:rFonts w:ascii="Arial" w:eastAsia="Arial" w:hAnsi="Arial" w:cs="Arial"/>
                <w:color w:val="111111"/>
                <w:sz w:val="22"/>
                <w:szCs w:val="22"/>
              </w:rPr>
              <w:t>Norway</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CDE8026"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EE7077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01591D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689588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E16D278"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7244A76E"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E9645FF" w14:textId="77777777" w:rsidR="00A84D56" w:rsidRDefault="00A84D56">
            <w:pPr>
              <w:spacing w:before="40" w:after="40"/>
              <w:ind w:left="100" w:right="100"/>
              <w:jc w:val="center"/>
            </w:pPr>
            <w:r>
              <w:rPr>
                <w:rFonts w:ascii="Arial" w:eastAsia="Arial" w:hAnsi="Arial" w:cs="Arial"/>
                <w:color w:val="111111"/>
                <w:sz w:val="22"/>
                <w:szCs w:val="22"/>
              </w:rPr>
              <w:t>Netherlands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60832B6"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38E393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370A8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49B419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331382B"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5BA80FEA"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ED810AF" w14:textId="77777777" w:rsidR="00A84D56" w:rsidRDefault="00A84D56">
            <w:pPr>
              <w:spacing w:before="40" w:after="40"/>
              <w:ind w:left="100" w:right="100"/>
              <w:jc w:val="center"/>
            </w:pPr>
            <w:r>
              <w:rPr>
                <w:rFonts w:ascii="Arial" w:eastAsia="Arial" w:hAnsi="Arial" w:cs="Arial"/>
                <w:color w:val="111111"/>
                <w:sz w:val="22"/>
                <w:szCs w:val="22"/>
              </w:rPr>
              <w:t>United Kingdom</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204EECD"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4A178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753C7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F9E1B7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F917E54"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1FACFA65"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9777513" w14:textId="77777777" w:rsidR="00A84D56" w:rsidRDefault="00A84D56">
            <w:pPr>
              <w:spacing w:before="40" w:after="40"/>
              <w:ind w:left="100" w:right="100"/>
              <w:jc w:val="center"/>
            </w:pPr>
            <w:r>
              <w:rPr>
                <w:rFonts w:ascii="Arial" w:eastAsia="Arial" w:hAnsi="Arial" w:cs="Arial"/>
                <w:color w:val="111111"/>
                <w:sz w:val="22"/>
                <w:szCs w:val="22"/>
              </w:rPr>
              <w:lastRenderedPageBreak/>
              <w:t>United States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6D33769" w14:textId="77777777" w:rsidR="00A84D56" w:rsidRDefault="00A84D56">
            <w:pPr>
              <w:spacing w:before="40" w:after="40"/>
              <w:ind w:left="100" w:right="100"/>
              <w:jc w:val="center"/>
            </w:pPr>
            <w:r>
              <w:rPr>
                <w:rFonts w:ascii="Arial" w:eastAsia="Arial" w:hAnsi="Arial" w:cs="Arial"/>
                <w:color w:val="111111"/>
                <w:sz w:val="22"/>
                <w:szCs w:val="22"/>
              </w:rPr>
              <w:t>2016</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001AB5D"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B17B7B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7EF0840"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81C45C1"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076C7C00"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A0EC324" w14:textId="77777777" w:rsidR="00A84D56" w:rsidRDefault="00A84D56">
            <w:pPr>
              <w:spacing w:before="40" w:after="40"/>
              <w:ind w:left="100" w:right="100"/>
              <w:jc w:val="center"/>
            </w:pPr>
            <w:r>
              <w:rPr>
                <w:rFonts w:ascii="Arial" w:eastAsia="Arial" w:hAnsi="Arial" w:cs="Arial"/>
                <w:color w:val="111111"/>
                <w:sz w:val="22"/>
                <w:szCs w:val="22"/>
              </w:rPr>
              <w:t>United Kingdom</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3611CBD"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983E47"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E99E56F"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103C3A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8754F35"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0D4F6D6C"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7DDB402" w14:textId="77777777" w:rsidR="00A84D56" w:rsidRDefault="00A84D56">
            <w:pPr>
              <w:spacing w:before="40" w:after="40"/>
              <w:ind w:left="100" w:right="100"/>
              <w:jc w:val="center"/>
            </w:pPr>
            <w:r>
              <w:rPr>
                <w:rFonts w:ascii="Arial" w:eastAsia="Arial" w:hAnsi="Arial" w:cs="Arial"/>
                <w:color w:val="111111"/>
                <w:sz w:val="22"/>
                <w:szCs w:val="22"/>
              </w:rPr>
              <w:t>Czech Republic</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F4FB0C8"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F3DAC6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C0B59F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A86FFE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814B423"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4386C496"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B257F62" w14:textId="77777777" w:rsidR="00A84D56" w:rsidRDefault="00A84D56">
            <w:pPr>
              <w:spacing w:before="40" w:after="40"/>
              <w:ind w:left="100" w:right="100"/>
              <w:jc w:val="center"/>
            </w:pPr>
            <w:r>
              <w:rPr>
                <w:rFonts w:ascii="Arial" w:eastAsia="Arial" w:hAnsi="Arial" w:cs="Arial"/>
                <w:color w:val="111111"/>
                <w:sz w:val="22"/>
                <w:szCs w:val="22"/>
              </w:rPr>
              <w:t>France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894A074"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8DC516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72C301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53DC15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D2FF2E9"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10315619"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4309692" w14:textId="77777777" w:rsidR="00A84D56" w:rsidRDefault="00A84D56">
            <w:pPr>
              <w:spacing w:before="40" w:after="40"/>
              <w:ind w:left="100" w:right="100"/>
              <w:jc w:val="center"/>
            </w:pPr>
            <w:r>
              <w:rPr>
                <w:rFonts w:ascii="Arial" w:eastAsia="Arial" w:hAnsi="Arial" w:cs="Arial"/>
                <w:color w:val="111111"/>
                <w:sz w:val="22"/>
                <w:szCs w:val="22"/>
              </w:rPr>
              <w:t>Germany</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70D1DFA"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D43EFD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254D3DC"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508712"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B5AA9CF"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2ABBA2D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FC0C623" w14:textId="77777777" w:rsidR="00A84D56" w:rsidRDefault="00A84D56">
            <w:pPr>
              <w:spacing w:before="40" w:after="40"/>
              <w:ind w:left="100" w:right="100"/>
              <w:jc w:val="center"/>
            </w:pPr>
            <w:r>
              <w:rPr>
                <w:rFonts w:ascii="Arial" w:eastAsia="Arial" w:hAnsi="Arial" w:cs="Arial"/>
                <w:color w:val="111111"/>
                <w:sz w:val="22"/>
                <w:szCs w:val="22"/>
              </w:rPr>
              <w:t>Malta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17E0A60"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60E0A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5E97A0C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A0046B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7A5B271"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594BB3C9"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B6313CE" w14:textId="77777777" w:rsidR="00A84D56" w:rsidRDefault="00A84D56">
            <w:pPr>
              <w:spacing w:before="40" w:after="40"/>
              <w:ind w:left="100" w:right="100"/>
              <w:jc w:val="center"/>
            </w:pPr>
            <w:r>
              <w:rPr>
                <w:rFonts w:ascii="Arial" w:eastAsia="Arial" w:hAnsi="Arial" w:cs="Arial"/>
                <w:color w:val="111111"/>
                <w:sz w:val="22"/>
                <w:szCs w:val="22"/>
              </w:rPr>
              <w:t>Netherlands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2FBAFC9"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C9385DE"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28352F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311B15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8CDC6AE"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0D2C34C5"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83D1729" w14:textId="77777777" w:rsidR="00A84D56" w:rsidRDefault="00A84D56">
            <w:pPr>
              <w:spacing w:before="40" w:after="40"/>
              <w:ind w:left="100" w:right="100"/>
              <w:jc w:val="center"/>
            </w:pPr>
            <w:r>
              <w:rPr>
                <w:rFonts w:ascii="Arial" w:eastAsia="Arial" w:hAnsi="Arial" w:cs="Arial"/>
                <w:color w:val="111111"/>
                <w:sz w:val="22"/>
                <w:szCs w:val="22"/>
              </w:rPr>
              <w:t>Spain</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AAE645F" w14:textId="77777777" w:rsidR="00A84D56" w:rsidRDefault="00A84D56">
            <w:pPr>
              <w:spacing w:before="40" w:after="40"/>
              <w:ind w:left="100" w:right="100"/>
              <w:jc w:val="center"/>
            </w:pPr>
            <w:r>
              <w:rPr>
                <w:rFonts w:ascii="Arial" w:eastAsia="Arial" w:hAnsi="Arial" w:cs="Arial"/>
                <w:color w:val="111111"/>
                <w:sz w:val="22"/>
                <w:szCs w:val="22"/>
              </w:rPr>
              <w:t>2017</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F4D809B"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B4B89F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BF8591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17DAB94" w14:textId="77777777" w:rsidR="00A84D56" w:rsidRDefault="00A84D56">
            <w:pPr>
              <w:spacing w:before="40" w:after="40"/>
              <w:ind w:left="100" w:right="100"/>
              <w:jc w:val="center"/>
            </w:pPr>
            <w:r>
              <w:rPr>
                <w:rFonts w:ascii="Arial" w:eastAsia="Arial" w:hAnsi="Arial" w:cs="Arial"/>
                <w:color w:val="111111"/>
                <w:sz w:val="22"/>
                <w:szCs w:val="22"/>
              </w:rPr>
              <w:t>1</w:t>
            </w:r>
          </w:p>
        </w:tc>
      </w:tr>
      <w:tr w:rsidR="00A84D56" w14:paraId="26CD8654"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3F12189" w14:textId="77777777" w:rsidR="00A84D56" w:rsidRDefault="00A84D56">
            <w:pPr>
              <w:spacing w:before="40" w:after="40"/>
              <w:ind w:left="100" w:right="100"/>
              <w:jc w:val="center"/>
            </w:pPr>
            <w:r>
              <w:rPr>
                <w:rFonts w:ascii="Arial" w:eastAsia="Arial" w:hAnsi="Arial" w:cs="Arial"/>
                <w:color w:val="111111"/>
                <w:sz w:val="22"/>
                <w:szCs w:val="22"/>
              </w:rPr>
              <w:t>Netherlands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04A078EA" w14:textId="77777777" w:rsidR="00A84D56" w:rsidRDefault="00A84D56">
            <w:pPr>
              <w:spacing w:before="40" w:after="40"/>
              <w:ind w:left="100" w:right="100"/>
              <w:jc w:val="center"/>
            </w:pPr>
            <w:r>
              <w:rPr>
                <w:rFonts w:ascii="Arial" w:eastAsia="Arial" w:hAnsi="Arial" w:cs="Arial"/>
                <w:color w:val="111111"/>
                <w:sz w:val="22"/>
                <w:szCs w:val="22"/>
              </w:rPr>
              <w:t>2018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B4B4B1A"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28CF0B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3FBBF99"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BF23AFB"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4F275D8E"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A70182" w14:textId="77777777" w:rsidR="00A84D56" w:rsidRDefault="00A84D56">
            <w:pPr>
              <w:spacing w:before="40" w:after="40"/>
              <w:ind w:left="100" w:right="100"/>
              <w:jc w:val="center"/>
            </w:pPr>
            <w:r>
              <w:rPr>
                <w:rFonts w:ascii="Arial" w:eastAsia="Arial" w:hAnsi="Arial" w:cs="Arial"/>
                <w:color w:val="111111"/>
                <w:sz w:val="22"/>
                <w:szCs w:val="22"/>
              </w:rPr>
              <w:t>Saudi Arabia</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2F1AC85" w14:textId="77777777" w:rsidR="00A84D56" w:rsidRDefault="00A84D56">
            <w:pPr>
              <w:spacing w:before="40" w:after="40"/>
              <w:ind w:left="100" w:right="100"/>
              <w:jc w:val="center"/>
            </w:pPr>
            <w:r>
              <w:rPr>
                <w:rFonts w:ascii="Arial" w:eastAsia="Arial" w:hAnsi="Arial" w:cs="Arial"/>
                <w:color w:val="111111"/>
                <w:sz w:val="22"/>
                <w:szCs w:val="22"/>
              </w:rPr>
              <w:t>2018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C74516A"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5644D50"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3F6CF0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E702425"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35F26AC4"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43D00AE" w14:textId="77777777" w:rsidR="00A84D56" w:rsidRDefault="00A84D56">
            <w:pPr>
              <w:spacing w:before="40" w:after="40"/>
              <w:ind w:left="100" w:right="100"/>
              <w:jc w:val="center"/>
            </w:pPr>
            <w:r>
              <w:rPr>
                <w:rFonts w:ascii="Arial" w:eastAsia="Arial" w:hAnsi="Arial" w:cs="Arial"/>
                <w:color w:val="111111"/>
                <w:sz w:val="22"/>
                <w:szCs w:val="22"/>
              </w:rPr>
              <w:t>Ukraine</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34FE2DD" w14:textId="77777777" w:rsidR="00A84D56" w:rsidRDefault="00A84D56">
            <w:pPr>
              <w:spacing w:before="40" w:after="40"/>
              <w:ind w:left="100" w:right="100"/>
              <w:jc w:val="center"/>
            </w:pPr>
            <w:r>
              <w:rPr>
                <w:rFonts w:ascii="Arial" w:eastAsia="Arial" w:hAnsi="Arial" w:cs="Arial"/>
                <w:color w:val="111111"/>
                <w:sz w:val="22"/>
                <w:szCs w:val="22"/>
              </w:rPr>
              <w:t>2018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ABEEEFC"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19E303F4"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51B6947"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7A2A720"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38CD18A3"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F6A9A9" w14:textId="77777777" w:rsidR="00A84D56" w:rsidRDefault="00A84D56">
            <w:pPr>
              <w:spacing w:before="40" w:after="40"/>
              <w:ind w:left="100" w:right="100"/>
              <w:jc w:val="center"/>
            </w:pPr>
            <w:r>
              <w:rPr>
                <w:rFonts w:ascii="Arial" w:eastAsia="Arial" w:hAnsi="Arial" w:cs="Arial"/>
                <w:color w:val="111111"/>
                <w:sz w:val="22"/>
                <w:szCs w:val="22"/>
              </w:rPr>
              <w:t>United Kingdom</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4D784AC" w14:textId="77777777" w:rsidR="00A84D56" w:rsidRDefault="00A84D56">
            <w:pPr>
              <w:spacing w:before="40" w:after="40"/>
              <w:ind w:left="100" w:right="100"/>
              <w:jc w:val="center"/>
            </w:pPr>
            <w:r>
              <w:rPr>
                <w:rFonts w:ascii="Arial" w:eastAsia="Arial" w:hAnsi="Arial" w:cs="Arial"/>
                <w:color w:val="111111"/>
                <w:sz w:val="22"/>
                <w:szCs w:val="22"/>
              </w:rPr>
              <w:t>2018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B0990E0"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907CBC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7B214211"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45F08FE5" w14:textId="77777777" w:rsidR="00A84D56" w:rsidRDefault="00A84D56">
            <w:pPr>
              <w:spacing w:before="40" w:after="40"/>
              <w:ind w:left="100" w:right="100"/>
              <w:jc w:val="center"/>
            </w:pPr>
            <w:r>
              <w:rPr>
                <w:rFonts w:ascii="Arial" w:eastAsia="Arial" w:hAnsi="Arial" w:cs="Arial"/>
                <w:color w:val="FFFFFF"/>
                <w:sz w:val="22"/>
                <w:szCs w:val="22"/>
              </w:rPr>
              <w:t>0</w:t>
            </w:r>
          </w:p>
        </w:tc>
      </w:tr>
      <w:tr w:rsidR="00A84D56" w14:paraId="7E9F7998" w14:textId="77777777" w:rsidTr="00A84D56">
        <w:trPr>
          <w:cantSplit/>
          <w:trHeight w:val="360"/>
          <w:jc w:val="center"/>
        </w:trPr>
        <w:tc>
          <w:tcPr>
            <w:tcW w:w="144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F36F3E4" w14:textId="77777777" w:rsidR="00A84D56" w:rsidRDefault="00A84D56">
            <w:pPr>
              <w:spacing w:before="40" w:after="40"/>
              <w:ind w:left="100" w:right="100"/>
              <w:jc w:val="center"/>
            </w:pPr>
            <w:r>
              <w:rPr>
                <w:rFonts w:ascii="Arial" w:eastAsia="Arial" w:hAnsi="Arial" w:cs="Arial"/>
                <w:color w:val="111111"/>
                <w:sz w:val="22"/>
                <w:szCs w:val="22"/>
              </w:rPr>
              <w:t>United States</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A374106" w14:textId="77777777" w:rsidR="00A84D56" w:rsidRDefault="00A84D56">
            <w:pPr>
              <w:spacing w:before="40" w:after="40"/>
              <w:ind w:left="100" w:right="100"/>
              <w:jc w:val="center"/>
            </w:pPr>
            <w:r>
              <w:rPr>
                <w:rFonts w:ascii="Arial" w:eastAsia="Arial" w:hAnsi="Arial" w:cs="Arial"/>
                <w:color w:val="111111"/>
                <w:sz w:val="22"/>
                <w:szCs w:val="22"/>
              </w:rPr>
              <w:t>2018</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64C68328" w14:textId="77777777" w:rsidR="00A84D56" w:rsidRDefault="00A84D56">
            <w:pPr>
              <w:spacing w:before="40" w:after="40"/>
              <w:ind w:left="100" w:right="100"/>
              <w:jc w:val="center"/>
            </w:pPr>
            <w:r>
              <w:rPr>
                <w:rFonts w:ascii="Arial" w:eastAsia="Arial" w:hAnsi="Arial" w:cs="Arial"/>
                <w:color w:val="111111"/>
                <w:sz w:val="22"/>
                <w:szCs w:val="22"/>
              </w:rPr>
              <w:t>1</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EA278AA"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29FBD126" w14:textId="77777777" w:rsidR="00A84D56" w:rsidRDefault="00A84D56">
            <w:pPr>
              <w:spacing w:before="40" w:after="40"/>
              <w:ind w:left="100" w:right="100"/>
              <w:jc w:val="center"/>
            </w:pPr>
            <w:r>
              <w:rPr>
                <w:rFonts w:ascii="Arial" w:eastAsia="Arial" w:hAnsi="Arial" w:cs="Arial"/>
                <w:color w:val="FFFFFF"/>
                <w:sz w:val="22"/>
                <w:szCs w:val="22"/>
              </w:rPr>
              <w:t>0</w:t>
            </w:r>
          </w:p>
        </w:tc>
        <w:tc>
          <w:tcPr>
            <w:tcW w:w="1080" w:type="dxa"/>
            <w:tcBorders>
              <w:top w:val="single" w:sz="8" w:space="0" w:color="333333"/>
              <w:left w:val="nil"/>
              <w:bottom w:val="single" w:sz="8" w:space="0" w:color="333333"/>
              <w:right w:val="nil"/>
            </w:tcBorders>
            <w:shd w:val="clear" w:color="auto" w:fill="FFFFFF"/>
            <w:tcMar>
              <w:top w:w="0" w:type="dxa"/>
              <w:left w:w="0" w:type="dxa"/>
              <w:bottom w:w="0" w:type="dxa"/>
              <w:right w:w="0" w:type="dxa"/>
            </w:tcMar>
            <w:vAlign w:val="center"/>
            <w:hideMark/>
          </w:tcPr>
          <w:p w14:paraId="3C936BE8" w14:textId="77777777" w:rsidR="00A84D56" w:rsidRDefault="00A84D56">
            <w:pPr>
              <w:spacing w:before="40" w:after="40"/>
              <w:ind w:left="100" w:right="100"/>
              <w:jc w:val="center"/>
            </w:pPr>
            <w:r>
              <w:rPr>
                <w:rFonts w:ascii="Arial" w:eastAsia="Arial" w:hAnsi="Arial" w:cs="Arial"/>
                <w:color w:val="FFFFFF"/>
                <w:sz w:val="22"/>
                <w:szCs w:val="22"/>
              </w:rPr>
              <w:t>0</w:t>
            </w:r>
          </w:p>
        </w:tc>
      </w:tr>
    </w:tbl>
    <w:p w14:paraId="4708C603" w14:textId="11A9CFF4" w:rsidR="00A84D56" w:rsidRDefault="00A84D56" w:rsidP="00A84D56">
      <w:pPr>
        <w:pStyle w:val="BodyText"/>
        <w:rPr>
          <w:rFonts w:asciiTheme="minorHAnsi" w:hAnsiTheme="minorHAnsi" w:cstheme="minorBidi"/>
        </w:rPr>
      </w:pPr>
      <w:r>
        <w:lastRenderedPageBreak/>
        <w:t xml:space="preserve">The overlap between cases is seen here: </w:t>
      </w:r>
      <w:r>
        <w:rPr>
          <w:noProof/>
        </w:rPr>
        <w:drawing>
          <wp:inline distT="0" distB="0" distL="0" distR="0" wp14:anchorId="0775382C" wp14:editId="534ED0B7">
            <wp:extent cx="461772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36A13C6E" w14:textId="77777777" w:rsidR="00A84D56" w:rsidRDefault="00A84D56" w:rsidP="00A84D56">
      <w:pPr>
        <w:pStyle w:val="Heading2"/>
      </w:pPr>
      <w:bookmarkStart w:id="22" w:name="consistency-of-current-datasets"/>
      <w:r>
        <w:t>Consistency of current datasets</w:t>
      </w:r>
      <w:bookmarkEnd w:id="22"/>
    </w:p>
    <w:p w14:paraId="62980B8B" w14:textId="77777777" w:rsidR="00A84D56" w:rsidRDefault="00A84D56" w:rsidP="00A84D56">
      <w:pPr>
        <w:pStyle w:val="Paragraph"/>
      </w:pPr>
      <w:r>
        <w:t xml:space="preserve">Aside from the cases covered, the intensity </w:t>
      </w:r>
      <w:proofErr w:type="spellStart"/>
      <w:r>
        <w:t>codings</w:t>
      </w:r>
      <w:proofErr w:type="spellEnd"/>
      <w:r>
        <w:t xml:space="preserve"> for current datasets are difficult to compare given their different scales. A more thorough analysis is provided in the appropriate R Markdown files, but a comparison of intensity </w:t>
      </w:r>
      <w:proofErr w:type="spellStart"/>
      <w:r>
        <w:t>codings</w:t>
      </w:r>
      <w:proofErr w:type="spellEnd"/>
      <w:r>
        <w:t xml:space="preserve"> in DCID (Valeriano and Maness) and REI (Way and Casey) is visualized here:</w:t>
      </w:r>
    </w:p>
    <w:p w14:paraId="7DFFCD8D" w14:textId="75788ADA" w:rsidR="00A84D56" w:rsidRDefault="00A84D56" w:rsidP="00A84D56">
      <w:pPr>
        <w:pStyle w:val="BodyText"/>
      </w:pPr>
      <w:r>
        <w:rPr>
          <w:noProof/>
        </w:rPr>
        <w:lastRenderedPageBreak/>
        <w:drawing>
          <wp:inline distT="0" distB="0" distL="0" distR="0" wp14:anchorId="36F891C7" wp14:editId="2C0FCEAD">
            <wp:extent cx="5311140" cy="76885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140" cy="7688580"/>
                    </a:xfrm>
                    <a:prstGeom prst="rect">
                      <a:avLst/>
                    </a:prstGeom>
                    <a:noFill/>
                    <a:ln>
                      <a:noFill/>
                    </a:ln>
                  </pic:spPr>
                </pic:pic>
              </a:graphicData>
            </a:graphic>
          </wp:inline>
        </w:drawing>
      </w:r>
    </w:p>
    <w:p w14:paraId="597D964D" w14:textId="77777777" w:rsidR="00A84D56" w:rsidRDefault="00A84D56" w:rsidP="00A84D56">
      <w:pPr>
        <w:pStyle w:val="Newparagraph"/>
      </w:pPr>
      <w:r>
        <w:lastRenderedPageBreak/>
        <w:t xml:space="preserve">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w:t>
      </w:r>
      <w:proofErr w:type="gramStart"/>
      <w:r>
        <w:t>a majority of</w:t>
      </w:r>
      <w:proofErr w:type="gramEnd"/>
      <w:r>
        <w:t xml:space="preserve"> the REI cases include some form of Russian cyber activity, there are a few cases where only material support was provided (</w:t>
      </w:r>
      <w:proofErr w:type="spellStart"/>
      <w:r>
        <w:t>eg.</w:t>
      </w:r>
      <w:proofErr w:type="spellEnd"/>
      <w:r>
        <w:t xml:space="preserve">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w:t>
      </w:r>
      <w:proofErr w:type="spellStart"/>
      <w:r>
        <w:t>codings</w:t>
      </w:r>
      <w:proofErr w:type="spellEnd"/>
      <w:r>
        <w:t xml:space="preserve">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14:paraId="41FC0062" w14:textId="77777777" w:rsidR="00A84D56" w:rsidRDefault="00A84D56" w:rsidP="00A84D56">
      <w:pPr>
        <w:pStyle w:val="Heading2"/>
      </w:pPr>
      <w:bookmarkStart w:id="23" w:name="variable-codings"/>
      <w:r>
        <w:t xml:space="preserve">Variable </w:t>
      </w:r>
      <w:proofErr w:type="spellStart"/>
      <w:r>
        <w:t>codings</w:t>
      </w:r>
      <w:bookmarkEnd w:id="23"/>
      <w:proofErr w:type="spellEnd"/>
    </w:p>
    <w:p w14:paraId="7BA78577" w14:textId="77777777" w:rsidR="00A84D56" w:rsidRDefault="00A84D56" w:rsidP="00A84D56">
      <w:pPr>
        <w:pStyle w:val="Paragraph"/>
      </w:pPr>
      <w:r>
        <w:t xml:space="preserve">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w:t>
      </w:r>
      <w:proofErr w:type="gramStart"/>
      <w:r>
        <w:t>The vast majority of</w:t>
      </w:r>
      <w:proofErr w:type="gramEnd"/>
      <w:r>
        <w:t xml:space="preserve">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14:paraId="64B82C93" w14:textId="77777777" w:rsidR="00A84D56" w:rsidRDefault="00A84D56" w:rsidP="00A84D56">
      <w:pPr>
        <w:pStyle w:val="BodyText"/>
      </w:pPr>
      <w:r>
        <w:lastRenderedPageBreak/>
        <w:t>The following binary coding criteria were used for each case:</w:t>
      </w:r>
    </w:p>
    <w:p w14:paraId="0892F778" w14:textId="77777777" w:rsidR="00A84D56" w:rsidRDefault="00A84D56" w:rsidP="00A84D56">
      <w:pPr>
        <w:pStyle w:val="Bulletedlist"/>
      </w:pPr>
      <w:proofErr w:type="spellStart"/>
      <w:r>
        <w:t>resp_infoops</w:t>
      </w:r>
      <w:proofErr w:type="spellEnd"/>
      <w:r>
        <w:t xml:space="preserve"> - Did Russia use information operations during this event? That includes propaganda, misinformation campaigns, </w:t>
      </w:r>
      <w:proofErr w:type="spellStart"/>
      <w:r>
        <w:t>etc</w:t>
      </w:r>
      <w:proofErr w:type="spellEnd"/>
    </w:p>
    <w:p w14:paraId="092C77EF" w14:textId="77777777" w:rsidR="00A84D56" w:rsidRDefault="00A84D56" w:rsidP="00A84D56">
      <w:pPr>
        <w:pStyle w:val="Bulletedlist"/>
      </w:pPr>
      <w:proofErr w:type="spellStart"/>
      <w:r>
        <w:t>resp_cyberdisrup</w:t>
      </w:r>
      <w:proofErr w:type="spellEnd"/>
      <w:r>
        <w:t xml:space="preserve"> - Did Russia use </w:t>
      </w:r>
      <w:proofErr w:type="spellStart"/>
      <w:r>
        <w:t>cyber attacks</w:t>
      </w:r>
      <w:proofErr w:type="spellEnd"/>
      <w:r>
        <w:t xml:space="preserve"> during this operation? That includes hacking, phishing, cyber espionage, DDOS attacks, </w:t>
      </w:r>
      <w:proofErr w:type="spellStart"/>
      <w:r>
        <w:t>etc</w:t>
      </w:r>
      <w:proofErr w:type="spellEnd"/>
    </w:p>
    <w:p w14:paraId="0A01CE4A" w14:textId="77777777" w:rsidR="00A84D56" w:rsidRDefault="00A84D56" w:rsidP="00A84D56">
      <w:pPr>
        <w:pStyle w:val="Bulletedlist"/>
      </w:pPr>
      <w:proofErr w:type="spellStart"/>
      <w:r>
        <w:t>resp_paramil</w:t>
      </w:r>
      <w:proofErr w:type="spellEnd"/>
      <w:r>
        <w:t xml:space="preserve"> - Did Russia use paramilitary troops during this event? Special forces, covert troops, </w:t>
      </w:r>
      <w:proofErr w:type="spellStart"/>
      <w:r>
        <w:t>speznatz</w:t>
      </w:r>
      <w:proofErr w:type="spellEnd"/>
      <w:r>
        <w:t xml:space="preserve">, </w:t>
      </w:r>
      <w:proofErr w:type="spellStart"/>
      <w:r>
        <w:t>etc</w:t>
      </w:r>
      <w:proofErr w:type="spellEnd"/>
      <w:r>
        <w:t xml:space="preserve"> all count</w:t>
      </w:r>
    </w:p>
    <w:p w14:paraId="0253A4C9" w14:textId="77777777" w:rsidR="00A84D56" w:rsidRDefault="00A84D56" w:rsidP="00A84D56">
      <w:pPr>
        <w:pStyle w:val="Bulletedlist"/>
      </w:pPr>
      <w:proofErr w:type="spellStart"/>
      <w:r>
        <w:t>resp_convmil_airsea</w:t>
      </w:r>
      <w:proofErr w:type="spellEnd"/>
      <w:r>
        <w:t xml:space="preserve"> - Did Russia use conventional naval or air forces during this event?</w:t>
      </w:r>
    </w:p>
    <w:p w14:paraId="5DE55376" w14:textId="77777777" w:rsidR="00A84D56" w:rsidRDefault="00A84D56" w:rsidP="00A84D56">
      <w:pPr>
        <w:pStyle w:val="Bulletedlist"/>
      </w:pPr>
      <w:proofErr w:type="spellStart"/>
      <w:r>
        <w:t>resp_convmil_gro</w:t>
      </w:r>
      <w:proofErr w:type="spellEnd"/>
      <w:r>
        <w:t xml:space="preserve"> - Did Russia use conventional ground troops like their army, artillery, tanks, </w:t>
      </w:r>
      <w:proofErr w:type="spellStart"/>
      <w:r>
        <w:t>etc</w:t>
      </w:r>
      <w:proofErr w:type="spellEnd"/>
      <w:r>
        <w:t xml:space="preserve"> during this event?</w:t>
      </w:r>
    </w:p>
    <w:p w14:paraId="41BFC8A9" w14:textId="77777777" w:rsidR="00A84D56" w:rsidRDefault="00A84D56" w:rsidP="00A84D56">
      <w:pPr>
        <w:pStyle w:val="Newparagraph"/>
      </w:pPr>
      <w:r>
        <w:t xml:space="preserve">The complete dataset is provided in the appropriate .csv file. It includes sources used for the </w:t>
      </w:r>
      <w:proofErr w:type="spellStart"/>
      <w:r>
        <w:t>codings</w:t>
      </w:r>
      <w:proofErr w:type="spellEnd"/>
      <w:r>
        <w:t xml:space="preserve"> as well as justifications and explanations where needed.</w:t>
      </w:r>
    </w:p>
    <w:p w14:paraId="552045E9" w14:textId="77777777" w:rsidR="00D86172" w:rsidRDefault="00D86172" w:rsidP="00604876">
      <w:pPr>
        <w:pStyle w:val="Heading1"/>
      </w:pPr>
    </w:p>
    <w:sectPr w:rsidR="00D86172">
      <w:footerReference w:type="default" r:id="rId12"/>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C3029" w14:textId="77777777" w:rsidR="00C52487" w:rsidRDefault="00C52487">
      <w:pPr>
        <w:spacing w:line="240" w:lineRule="auto"/>
      </w:pPr>
      <w:r>
        <w:separator/>
      </w:r>
    </w:p>
  </w:endnote>
  <w:endnote w:type="continuationSeparator" w:id="0">
    <w:p w14:paraId="10E82076" w14:textId="77777777" w:rsidR="00C52487" w:rsidRDefault="00C5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AR PL SungtiL GB">
    <w:charset w:val="01"/>
    <w:family w:val="auto"/>
    <w:pitch w:val="variable"/>
  </w:font>
  <w:font w:name="Lohit Devanagari">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5357" w14:textId="77777777" w:rsidR="007A595D" w:rsidRDefault="007A595D">
    <w:pPr>
      <w:spacing w:line="259" w:lineRule="auto"/>
      <w:jc w:val="center"/>
    </w:pPr>
    <w:r>
      <w:fldChar w:fldCharType="begin"/>
    </w:r>
    <w:r>
      <w:instrText>PAGE</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9F5E0" w14:textId="77777777" w:rsidR="00C52487" w:rsidRDefault="00C52487">
      <w:r>
        <w:separator/>
      </w:r>
    </w:p>
  </w:footnote>
  <w:footnote w:type="continuationSeparator" w:id="0">
    <w:p w14:paraId="3ABE0936" w14:textId="77777777" w:rsidR="00C52487" w:rsidRDefault="00C52487">
      <w:r>
        <w:continuationSeparator/>
      </w:r>
    </w:p>
  </w:footnote>
  <w:footnote w:id="1">
    <w:p w14:paraId="42459DA7" w14:textId="77777777" w:rsidR="007A595D" w:rsidRDefault="007A595D" w:rsidP="00EA137F">
      <w:pPr>
        <w:pStyle w:val="Footnotes"/>
      </w:pPr>
      <w:r>
        <w:rPr>
          <w:rStyle w:val="FootnoteCharacters"/>
        </w:rPr>
        <w:footnoteRef/>
      </w:r>
      <w:r>
        <w:rPr>
          <w:rStyle w:val="FootnoteCharacters"/>
        </w:rPr>
        <w:tab/>
      </w:r>
      <w:r>
        <w:t xml:space="preserve">NATO is not formally bound to assist Ukraine, but neither are they precluded from doing so.  The issue for the Kremlin was ensuring that Brussels remained passive, and any measure that might help was worth taking.  </w:t>
      </w:r>
    </w:p>
  </w:footnote>
  <w:footnote w:id="2">
    <w:p w14:paraId="4544AF0B" w14:textId="65ADE848" w:rsidR="007A595D" w:rsidRDefault="007A595D" w:rsidP="003D6482">
      <w:pPr>
        <w:pStyle w:val="Footnotes"/>
      </w:pPr>
      <w:bookmarkStart w:id="7" w:name="__Fieldmark__186_673422073"/>
      <w:bookmarkEnd w:id="7"/>
      <w:r>
        <w:rPr>
          <w:rStyle w:val="FootnoteCharacters"/>
        </w:rPr>
        <w:footnoteRef/>
      </w:r>
      <w:r>
        <w:rPr>
          <w:rStyle w:val="FootnoteCharacters"/>
        </w:rPr>
        <w:tab/>
      </w:r>
      <w:r>
        <w:t>Intelligence assessment and rational decision making</w:t>
      </w:r>
      <w:r w:rsidR="00C40595">
        <w:t>, both defective in this case,</w:t>
      </w:r>
      <w:r>
        <w:t xml:space="preserve"> are important for assessing the parameters of deterrence</w:t>
      </w:r>
      <w:r w:rsidR="00C40595">
        <w:t xml:space="preserve"> </w:t>
      </w:r>
      <w:r>
        <w:rPr>
          <w:lang w:val="en-CA"/>
        </w:rPr>
        <w:fldChar w:fldCharType="begin"/>
      </w:r>
      <w:r w:rsidR="005F1C8E">
        <w:rPr>
          <w:lang w:val="en-CA"/>
        </w:rPr>
        <w:instrText xml:space="preserve"> ADDIN ZOTERO_ITEM CSL_CITATION {"citationID":"a2gm6ghvnsu","properties":{"formattedCitation":"(Brooks 2008; Rovner 2011)","plainCitation":"(Brooks 2008; Rovner 2011)","noteIndex":2},"citationItems":[{"id":"5I7vyisu/SrXg7atU","uris":["http://zotero.org/users/471208/items/43AD9G32"],"uri":["http://zotero.org/users/471208/items/43AD9G32"],"itemData":{"id":"XB4YeRPs/RU511JdE","type":"book","title":"Shaping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5I7vyisu/01NVlrap","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rPr>
          <w:lang w:val="en-CA"/>
        </w:rPr>
        <w:fldChar w:fldCharType="separate"/>
      </w:r>
      <w:r w:rsidRPr="007A595D">
        <w:t>(Brooks 2008; Rovner 2011)</w:t>
      </w:r>
      <w:r>
        <w:rPr>
          <w:lang w:val="en-CA"/>
        </w:rPr>
        <w:fldChar w:fldCharType="end"/>
      </w:r>
      <w:r w:rsidR="00C40595">
        <w:rPr>
          <w:lang w:val="en-CA"/>
        </w:rPr>
        <w:t>.</w:t>
      </w:r>
    </w:p>
  </w:footnote>
  <w:footnote w:id="3">
    <w:p w14:paraId="6281EA0A" w14:textId="2663CA81" w:rsidR="007A595D" w:rsidRDefault="007A595D" w:rsidP="00D12BCB">
      <w:pPr>
        <w:pStyle w:val="Footnotes"/>
      </w:pPr>
      <w:r>
        <w:rPr>
          <w:rStyle w:val="FootnoteCharacters"/>
        </w:rPr>
        <w:footnoteRef/>
      </w:r>
      <w:r>
        <w:rPr>
          <w:rStyle w:val="FootnoteCharacters"/>
        </w:rPr>
        <w:tab/>
      </w:r>
      <w:r>
        <w:rPr>
          <w:lang w:val="en-CA"/>
        </w:rPr>
        <w:t xml:space="preserve">Conversely, as costliness of the Iraq war suggests, “gray zone” may be a poor description of cases where actors fail to exercise restraint because they do not understand their own deterrence sensitivities. </w:t>
      </w:r>
    </w:p>
  </w:footnote>
  <w:footnote w:id="4">
    <w:p w14:paraId="11AAB323" w14:textId="5CEBB909" w:rsidR="007A595D" w:rsidRDefault="007A595D" w:rsidP="00A508AF">
      <w:pPr>
        <w:pStyle w:val="Footnotes"/>
      </w:pPr>
      <w:r>
        <w:rPr>
          <w:rStyle w:val="FootnoteCharacters"/>
        </w:rPr>
        <w:footnoteRef/>
      </w:r>
      <w:r>
        <w:rPr>
          <w:rStyle w:val="FootnoteCharacters"/>
        </w:rPr>
        <w:tab/>
      </w:r>
      <w:r>
        <w:t>It is noteworthy that the United States relied on a regional partner (Israel) for the Stuxnet operation.</w:t>
      </w:r>
    </w:p>
  </w:footnote>
  <w:footnote w:id="5">
    <w:p w14:paraId="0C8A6049" w14:textId="51412E5A" w:rsidR="007A595D" w:rsidRDefault="007A595D" w:rsidP="00D12BCB">
      <w:pPr>
        <w:pStyle w:val="Footnotes"/>
      </w:pPr>
      <w:r>
        <w:rPr>
          <w:rStyle w:val="FootnoteCharacters"/>
        </w:rPr>
        <w:footnoteRef/>
      </w:r>
      <w:r>
        <w:rPr>
          <w:rStyle w:val="FootnoteCharacters"/>
        </w:rPr>
        <w:tab/>
      </w:r>
      <w:r>
        <w:t xml:space="preserve">At least initially. For complications, see </w:t>
      </w:r>
      <w:r>
        <w:fldChar w:fldCharType="begin"/>
      </w:r>
      <w:r w:rsidR="00007841">
        <w:instrText xml:space="preserve"> ADDIN ZOTERO_ITEM CSL_CITATION {"citationID":"a2afm6tp8bf","properties":{"formattedCitation":"(Pearlman and Atzili 2018)","plainCitation":"(Pearlman and Atzili 2018)","noteIndex":5},"citationItems":[{"id":"5I7vyisu/mAlHvMks","uris":["http://zotero.org/users/471208/items/I6TP73ZX"],"uri":["http://zotero.org/users/471208/items/I6TP73ZX"],"itemData":{"id":"XB4YeRPs/wWbbENjq","type":"book","title":"Triadic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separate"/>
      </w:r>
      <w:r w:rsidR="00007841" w:rsidRPr="00007841">
        <w:t xml:space="preserve">(Pearlman and </w:t>
      </w:r>
      <w:proofErr w:type="spellStart"/>
      <w:r w:rsidR="00007841" w:rsidRPr="00007841">
        <w:t>Atzili</w:t>
      </w:r>
      <w:proofErr w:type="spellEnd"/>
      <w:r w:rsidR="00007841" w:rsidRPr="00007841">
        <w:t xml:space="preserve"> 2018)</w:t>
      </w:r>
      <w:r>
        <w:fldChar w:fldCharType="end"/>
      </w:r>
      <w:r w:rsidR="000D6065">
        <w:t>.</w:t>
      </w:r>
    </w:p>
  </w:footnote>
  <w:footnote w:id="6">
    <w:p w14:paraId="2EC42DD3" w14:textId="5179737F" w:rsidR="00F7224F" w:rsidRPr="00F7224F" w:rsidRDefault="00F7224F" w:rsidP="00F7224F">
      <w:pPr>
        <w:pStyle w:val="Footnotes"/>
        <w:rPr>
          <w:lang w:val="en-US"/>
        </w:rPr>
      </w:pPr>
      <w:r>
        <w:rPr>
          <w:rStyle w:val="FootnoteReference"/>
        </w:rPr>
        <w:footnoteRef/>
      </w:r>
      <w:r>
        <w:t xml:space="preserve"> </w:t>
      </w:r>
      <w:r>
        <w:tab/>
      </w:r>
      <w:r>
        <w:t xml:space="preserve">Our unit of analysis is country-year. </w:t>
      </w:r>
      <w:r>
        <w:rPr>
          <w:lang w:val="en-CA"/>
        </w:rPr>
        <w:t xml:space="preserve">See the data appendix for </w:t>
      </w:r>
      <w:r>
        <w:rPr>
          <w:lang w:val="en-CA"/>
        </w:rPr>
        <w:t>description of coding procedures, documentation of primary sources, and dataset comparison</w:t>
      </w:r>
      <w:r>
        <w:rPr>
          <w:lang w:val="en-CA"/>
        </w:rPr>
        <w:t>.</w:t>
      </w:r>
    </w:p>
  </w:footnote>
  <w:footnote w:id="7">
    <w:p w14:paraId="160EF029" w14:textId="7AD96FFB" w:rsidR="007A595D" w:rsidRPr="00C71EB5" w:rsidRDefault="007A595D" w:rsidP="00C71EB5">
      <w:pPr>
        <w:pStyle w:val="Footnotes"/>
        <w:rPr>
          <w:lang w:val="en-US"/>
        </w:rPr>
      </w:pPr>
      <w:r>
        <w:rPr>
          <w:rStyle w:val="FootnoteReference"/>
        </w:rPr>
        <w:footnoteRef/>
      </w:r>
      <w:r>
        <w:t xml:space="preserve"> </w:t>
      </w:r>
      <w:r>
        <w:tab/>
        <w:t>We code intensity as the highest level of intervention rather than the average since the types represent categorical, not ordinal variables.</w:t>
      </w:r>
    </w:p>
  </w:footnote>
  <w:footnote w:id="8">
    <w:p w14:paraId="5C0CFC98" w14:textId="77777777" w:rsidR="007A595D" w:rsidRDefault="007A595D" w:rsidP="00D12BCB">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9">
    <w:p w14:paraId="79434601" w14:textId="00ABE3E8" w:rsidR="007A595D" w:rsidRDefault="007A595D" w:rsidP="00D12BCB">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10">
    <w:p w14:paraId="0BC98C27" w14:textId="46F92C09" w:rsidR="007A595D" w:rsidRPr="00CB1896" w:rsidRDefault="007A595D" w:rsidP="0000434C">
      <w:pPr>
        <w:pStyle w:val="Footnotes"/>
        <w:rPr>
          <w:i/>
          <w:lang w:val="en-CA"/>
        </w:rPr>
      </w:pPr>
      <w:r>
        <w:rPr>
          <w:rStyle w:val="FootnoteReference"/>
        </w:rPr>
        <w:footnoteRef/>
      </w:r>
      <w:r>
        <w:t xml:space="preserve"> </w:t>
      </w:r>
      <w:r>
        <w:rPr>
          <w:lang w:val="en-CA"/>
        </w:rPr>
        <w:t xml:space="preserve"> </w:t>
      </w:r>
      <w:r>
        <w:rPr>
          <w:lang w:val="en-CA"/>
        </w:rPr>
        <w:tab/>
        <w:t xml:space="preserve">Mixed messages of resolve and restraint are common in covert action </w:t>
      </w:r>
      <w:r>
        <w:rPr>
          <w:lang w:val="en-CA"/>
        </w:rPr>
        <w:fldChar w:fldCharType="begin"/>
      </w:r>
      <w:r w:rsidR="005F1C8E">
        <w:rPr>
          <w:lang w:val="en-CA"/>
        </w:rPr>
        <w:instrText xml:space="preserve"> ADDIN ZOTERO_ITEM CSL_CITATION {"citationID":"a13srnluncb","properties":{"formattedCitation":"(Carson 2018)","plainCitation":"(Carson 2018)","noteIndex":10},"citationItems":[{"id":17470,"uris":["http://zotero.org/users/2506258/items/PEFPVY5I"],"uri":["http://zotero.org/users/2506258/items/PEFPVY5I"],"itemData":{"id":17470,"type":"book","title":"Secret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lang w:val="en-CA"/>
        </w:rPr>
        <w:fldChar w:fldCharType="separate"/>
      </w:r>
      <w:r w:rsidRPr="007A595D">
        <w:t>(Carson 2018)</w:t>
      </w:r>
      <w:r>
        <w:rPr>
          <w:lang w:val="en-CA"/>
        </w:rPr>
        <w:fldChar w:fldCharType="end"/>
      </w:r>
      <w:r w:rsidR="00F7224F">
        <w:rPr>
          <w:lang w:val="en-C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9A4E3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2"/>
  </w:num>
  <w:num w:numId="4">
    <w:abstractNumId w:val="3"/>
  </w:num>
  <w:num w:numId="5">
    <w:abstractNumId w:val="4"/>
  </w:num>
  <w:num w:numId="6">
    <w:abstractNumId w:val="5"/>
  </w:num>
  <w:num w:numId="7">
    <w:abstractNumId w:val="10"/>
  </w:num>
  <w:num w:numId="8">
    <w:abstractNumId w:val="6"/>
  </w:num>
  <w:num w:numId="9">
    <w:abstractNumId w:val="8"/>
  </w:num>
  <w:num w:numId="10">
    <w:abstractNumId w:val="7"/>
  </w:num>
  <w:num w:numId="11">
    <w:abstractNumId w:val="11"/>
  </w:num>
  <w:num w:numId="12">
    <w:abstractNumId w:val="9"/>
  </w:num>
  <w:num w:numId="13">
    <w:abstractNumId w:val="18"/>
  </w:num>
  <w:num w:numId="14">
    <w:abstractNumId w:val="21"/>
  </w:num>
  <w:num w:numId="15">
    <w:abstractNumId w:val="15"/>
  </w:num>
  <w:num w:numId="16">
    <w:abstractNumId w:val="17"/>
  </w:num>
  <w:num w:numId="17">
    <w:abstractNumId w:val="12"/>
  </w:num>
  <w:num w:numId="18">
    <w:abstractNumId w:val="1"/>
  </w:num>
  <w:num w:numId="19">
    <w:abstractNumId w:val="13"/>
  </w:num>
  <w:num w:numId="20">
    <w:abstractNumId w:val="19"/>
  </w:num>
  <w:num w:numId="21">
    <w:abstractNumId w:val="22"/>
  </w:num>
  <w:num w:numId="22">
    <w:abstractNumId w:val="23"/>
  </w:num>
  <w:num w:numId="23">
    <w:abstractNumId w:val="14"/>
  </w:num>
  <w:num w:numId="24">
    <w:abstractNumId w:val="24"/>
  </w:num>
  <w:num w:numId="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7B7"/>
    <w:rsid w:val="0000434C"/>
    <w:rsid w:val="00007841"/>
    <w:rsid w:val="00013BB9"/>
    <w:rsid w:val="000215AC"/>
    <w:rsid w:val="00056E96"/>
    <w:rsid w:val="00063D2C"/>
    <w:rsid w:val="00090CF0"/>
    <w:rsid w:val="000A77B7"/>
    <w:rsid w:val="000D6065"/>
    <w:rsid w:val="000E78EA"/>
    <w:rsid w:val="00110DA0"/>
    <w:rsid w:val="00122003"/>
    <w:rsid w:val="00140F9F"/>
    <w:rsid w:val="00166F19"/>
    <w:rsid w:val="001A3B2B"/>
    <w:rsid w:val="001D5C1D"/>
    <w:rsid w:val="00225811"/>
    <w:rsid w:val="00231536"/>
    <w:rsid w:val="002B0BF8"/>
    <w:rsid w:val="002B0E4A"/>
    <w:rsid w:val="002B507E"/>
    <w:rsid w:val="002D44B0"/>
    <w:rsid w:val="00300C75"/>
    <w:rsid w:val="00312317"/>
    <w:rsid w:val="00393955"/>
    <w:rsid w:val="003A30D5"/>
    <w:rsid w:val="003C6548"/>
    <w:rsid w:val="003D09F8"/>
    <w:rsid w:val="003D6482"/>
    <w:rsid w:val="003F19F5"/>
    <w:rsid w:val="003F32D8"/>
    <w:rsid w:val="00432052"/>
    <w:rsid w:val="004468A9"/>
    <w:rsid w:val="004619EE"/>
    <w:rsid w:val="00470E9F"/>
    <w:rsid w:val="004813D0"/>
    <w:rsid w:val="004819AE"/>
    <w:rsid w:val="004A1A79"/>
    <w:rsid w:val="004C76DC"/>
    <w:rsid w:val="004F4F4E"/>
    <w:rsid w:val="0052274F"/>
    <w:rsid w:val="00535723"/>
    <w:rsid w:val="00566E8C"/>
    <w:rsid w:val="00593E48"/>
    <w:rsid w:val="005C0397"/>
    <w:rsid w:val="005E6059"/>
    <w:rsid w:val="005F1C8E"/>
    <w:rsid w:val="00601434"/>
    <w:rsid w:val="00604876"/>
    <w:rsid w:val="006252A6"/>
    <w:rsid w:val="006345CB"/>
    <w:rsid w:val="00636586"/>
    <w:rsid w:val="00643125"/>
    <w:rsid w:val="0065502D"/>
    <w:rsid w:val="0066208B"/>
    <w:rsid w:val="00682743"/>
    <w:rsid w:val="006C1A3E"/>
    <w:rsid w:val="006C45C4"/>
    <w:rsid w:val="006C5890"/>
    <w:rsid w:val="006D670C"/>
    <w:rsid w:val="006F7160"/>
    <w:rsid w:val="00743A62"/>
    <w:rsid w:val="00775507"/>
    <w:rsid w:val="007A138B"/>
    <w:rsid w:val="007A595D"/>
    <w:rsid w:val="007A65BC"/>
    <w:rsid w:val="007C2821"/>
    <w:rsid w:val="007D1574"/>
    <w:rsid w:val="007E703E"/>
    <w:rsid w:val="008517B5"/>
    <w:rsid w:val="00852B2D"/>
    <w:rsid w:val="008557B0"/>
    <w:rsid w:val="00891C50"/>
    <w:rsid w:val="0089381D"/>
    <w:rsid w:val="008B030E"/>
    <w:rsid w:val="008C1D75"/>
    <w:rsid w:val="008D027F"/>
    <w:rsid w:val="00922648"/>
    <w:rsid w:val="009421A1"/>
    <w:rsid w:val="00944269"/>
    <w:rsid w:val="00950D40"/>
    <w:rsid w:val="00965EF9"/>
    <w:rsid w:val="00986A0B"/>
    <w:rsid w:val="009A1F08"/>
    <w:rsid w:val="009B5AD6"/>
    <w:rsid w:val="009F3C16"/>
    <w:rsid w:val="00A02333"/>
    <w:rsid w:val="00A173B6"/>
    <w:rsid w:val="00A305B0"/>
    <w:rsid w:val="00A4129D"/>
    <w:rsid w:val="00A42917"/>
    <w:rsid w:val="00A43214"/>
    <w:rsid w:val="00A508AF"/>
    <w:rsid w:val="00A84D56"/>
    <w:rsid w:val="00A86C0D"/>
    <w:rsid w:val="00AE7F9A"/>
    <w:rsid w:val="00AF45ED"/>
    <w:rsid w:val="00B01971"/>
    <w:rsid w:val="00B1289A"/>
    <w:rsid w:val="00B1722C"/>
    <w:rsid w:val="00B253E5"/>
    <w:rsid w:val="00B27E0C"/>
    <w:rsid w:val="00B469D1"/>
    <w:rsid w:val="00B52FEE"/>
    <w:rsid w:val="00B622F4"/>
    <w:rsid w:val="00BD41FA"/>
    <w:rsid w:val="00BE03C9"/>
    <w:rsid w:val="00BE3839"/>
    <w:rsid w:val="00BF0FE6"/>
    <w:rsid w:val="00BF7D95"/>
    <w:rsid w:val="00C07623"/>
    <w:rsid w:val="00C16207"/>
    <w:rsid w:val="00C2331F"/>
    <w:rsid w:val="00C318DE"/>
    <w:rsid w:val="00C34384"/>
    <w:rsid w:val="00C40595"/>
    <w:rsid w:val="00C52487"/>
    <w:rsid w:val="00C71EB5"/>
    <w:rsid w:val="00CC308C"/>
    <w:rsid w:val="00CD1C66"/>
    <w:rsid w:val="00D12BCB"/>
    <w:rsid w:val="00D155A0"/>
    <w:rsid w:val="00D276EA"/>
    <w:rsid w:val="00D63020"/>
    <w:rsid w:val="00D86017"/>
    <w:rsid w:val="00D86172"/>
    <w:rsid w:val="00D928BA"/>
    <w:rsid w:val="00D95485"/>
    <w:rsid w:val="00D95ADD"/>
    <w:rsid w:val="00DB6463"/>
    <w:rsid w:val="00DB66EA"/>
    <w:rsid w:val="00DF750C"/>
    <w:rsid w:val="00E73C2F"/>
    <w:rsid w:val="00EA137F"/>
    <w:rsid w:val="00ED647A"/>
    <w:rsid w:val="00F243C0"/>
    <w:rsid w:val="00F378C4"/>
    <w:rsid w:val="00F7224F"/>
    <w:rsid w:val="00FF4A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0A3D"/>
  <w15:docId w15:val="{B6FB13D3-384F-400C-9E0D-F6D5D4EE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95D"/>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7A595D"/>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A595D"/>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A595D"/>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A595D"/>
    <w:pPr>
      <w:spacing w:before="360"/>
      <w:outlineLvl w:val="3"/>
    </w:pPr>
    <w:rPr>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rsid w:val="007A59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95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rsid w:val="007A595D"/>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uiPriority w:val="99"/>
    <w:semiHidden/>
    <w:unhideWhenUsed/>
    <w:qFormat/>
    <w:rsid w:val="00141554"/>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semiHidden/>
    <w:unhideWhenUsed/>
    <w:rsid w:val="00ED238D"/>
    <w:rPr>
      <w:color w:val="0000FF"/>
      <w:u w:val="single"/>
    </w:rPr>
  </w:style>
  <w:style w:type="character" w:customStyle="1" w:styleId="HeaderChar">
    <w:name w:val="Header Char"/>
    <w:basedOn w:val="DefaultParagraphFont"/>
    <w:link w:val="Header"/>
    <w:rsid w:val="007A595D"/>
    <w:rPr>
      <w:rFonts w:ascii="Times New Roman" w:eastAsia="Times New Roman" w:hAnsi="Times New Roman" w:cs="Times New Roman"/>
      <w:lang w:val="en-GB" w:eastAsia="en-GB"/>
    </w:rPr>
  </w:style>
  <w:style w:type="character" w:customStyle="1" w:styleId="EndnoteCharacters">
    <w:name w:val="Endnote Characters"/>
    <w:basedOn w:val="DefaultParagraphFont"/>
    <w:uiPriority w:val="99"/>
    <w:semiHidden/>
    <w:unhideWhenUsed/>
    <w:qFormat/>
    <w:rsid w:val="00802FFF"/>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7A595D"/>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7A595D"/>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7A595D"/>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7A595D"/>
    <w:pPr>
      <w:spacing w:after="120" w:line="360" w:lineRule="auto"/>
    </w:pPr>
    <w:rPr>
      <w:b/>
      <w:sz w:val="28"/>
    </w:rPr>
  </w:style>
  <w:style w:type="paragraph" w:customStyle="1" w:styleId="Authornames">
    <w:name w:val="Author names"/>
    <w:basedOn w:val="Normal"/>
    <w:next w:val="Normal"/>
    <w:qFormat/>
    <w:rsid w:val="007A595D"/>
    <w:pPr>
      <w:spacing w:before="240" w:line="360" w:lineRule="auto"/>
    </w:pPr>
    <w:rPr>
      <w:sz w:val="28"/>
    </w:rPr>
  </w:style>
  <w:style w:type="paragraph" w:customStyle="1" w:styleId="Affiliation">
    <w:name w:val="Affiliation"/>
    <w:basedOn w:val="Normal"/>
    <w:qFormat/>
    <w:rsid w:val="007A595D"/>
    <w:pPr>
      <w:spacing w:before="240" w:line="360" w:lineRule="auto"/>
    </w:pPr>
    <w:rPr>
      <w:i/>
    </w:rPr>
  </w:style>
  <w:style w:type="paragraph" w:customStyle="1" w:styleId="Receiveddates">
    <w:name w:val="Received dates"/>
    <w:basedOn w:val="Affiliation"/>
    <w:next w:val="Normal"/>
    <w:qFormat/>
    <w:rsid w:val="007A595D"/>
  </w:style>
  <w:style w:type="paragraph" w:customStyle="1" w:styleId="Abstract">
    <w:name w:val="Abstract"/>
    <w:basedOn w:val="Normal"/>
    <w:next w:val="Keywords"/>
    <w:qFormat/>
    <w:rsid w:val="007A595D"/>
    <w:pPr>
      <w:spacing w:before="360" w:after="300" w:line="360" w:lineRule="auto"/>
      <w:ind w:left="720" w:right="567"/>
    </w:pPr>
    <w:rPr>
      <w:sz w:val="22"/>
    </w:rPr>
  </w:style>
  <w:style w:type="paragraph" w:customStyle="1" w:styleId="Keywords">
    <w:name w:val="Keywords"/>
    <w:basedOn w:val="Normal"/>
    <w:next w:val="Paragraph"/>
    <w:qFormat/>
    <w:rsid w:val="007A595D"/>
    <w:pPr>
      <w:spacing w:before="240" w:after="240" w:line="360" w:lineRule="auto"/>
      <w:ind w:left="720" w:right="567"/>
    </w:pPr>
    <w:rPr>
      <w:sz w:val="22"/>
    </w:rPr>
  </w:style>
  <w:style w:type="paragraph" w:customStyle="1" w:styleId="Correspondencedetails">
    <w:name w:val="Correspondence details"/>
    <w:basedOn w:val="Normal"/>
    <w:qFormat/>
    <w:rsid w:val="007A595D"/>
    <w:pPr>
      <w:spacing w:before="240" w:line="360" w:lineRule="auto"/>
    </w:pPr>
  </w:style>
  <w:style w:type="paragraph" w:customStyle="1" w:styleId="Displayedquotation">
    <w:name w:val="Displayed quotation"/>
    <w:basedOn w:val="Normal"/>
    <w:qFormat/>
    <w:rsid w:val="007A595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A595D"/>
    <w:pPr>
      <w:widowControl/>
      <w:numPr>
        <w:numId w:val="13"/>
      </w:numPr>
      <w:spacing w:after="240"/>
      <w:contextualSpacing/>
    </w:pPr>
  </w:style>
  <w:style w:type="paragraph" w:customStyle="1" w:styleId="Displayedequation">
    <w:name w:val="Displayed equation"/>
    <w:basedOn w:val="Normal"/>
    <w:next w:val="Paragraph"/>
    <w:qFormat/>
    <w:rsid w:val="007A595D"/>
    <w:pPr>
      <w:tabs>
        <w:tab w:val="center" w:pos="4253"/>
        <w:tab w:val="right" w:pos="8222"/>
      </w:tabs>
      <w:spacing w:before="240" w:after="240"/>
      <w:jc w:val="center"/>
    </w:pPr>
  </w:style>
  <w:style w:type="paragraph" w:customStyle="1" w:styleId="Acknowledgements">
    <w:name w:val="Acknowledgements"/>
    <w:basedOn w:val="Normal"/>
    <w:next w:val="Normal"/>
    <w:qFormat/>
    <w:rsid w:val="007A595D"/>
    <w:pPr>
      <w:spacing w:before="120" w:line="360" w:lineRule="auto"/>
    </w:pPr>
    <w:rPr>
      <w:sz w:val="22"/>
    </w:rPr>
  </w:style>
  <w:style w:type="paragraph" w:customStyle="1" w:styleId="Tabletitle">
    <w:name w:val="Table title"/>
    <w:basedOn w:val="Normal"/>
    <w:next w:val="Normal"/>
    <w:qFormat/>
    <w:rsid w:val="007A595D"/>
    <w:pPr>
      <w:spacing w:before="240" w:line="360" w:lineRule="auto"/>
    </w:pPr>
  </w:style>
  <w:style w:type="paragraph" w:customStyle="1" w:styleId="Figurecaption">
    <w:name w:val="Figure caption"/>
    <w:basedOn w:val="Normal"/>
    <w:next w:val="Normal"/>
    <w:qFormat/>
    <w:rsid w:val="007A595D"/>
    <w:pPr>
      <w:spacing w:before="240" w:line="360" w:lineRule="auto"/>
    </w:pPr>
  </w:style>
  <w:style w:type="paragraph" w:customStyle="1" w:styleId="Footnotes">
    <w:name w:val="Footnotes"/>
    <w:basedOn w:val="Normal"/>
    <w:qFormat/>
    <w:rsid w:val="007A595D"/>
    <w:pPr>
      <w:spacing w:before="120" w:line="360" w:lineRule="auto"/>
      <w:ind w:left="482" w:hanging="482"/>
      <w:contextualSpacing/>
    </w:pPr>
    <w:rPr>
      <w:sz w:val="22"/>
    </w:rPr>
  </w:style>
  <w:style w:type="paragraph" w:customStyle="1" w:styleId="Notesoncontributors">
    <w:name w:val="Notes on contributors"/>
    <w:basedOn w:val="Normal"/>
    <w:qFormat/>
    <w:rsid w:val="007A595D"/>
    <w:pPr>
      <w:spacing w:before="240" w:line="360" w:lineRule="auto"/>
    </w:pPr>
    <w:rPr>
      <w:sz w:val="22"/>
    </w:rPr>
  </w:style>
  <w:style w:type="paragraph" w:customStyle="1" w:styleId="Normalparagraphstyle">
    <w:name w:val="Normal paragraph style"/>
    <w:basedOn w:val="Normal"/>
    <w:next w:val="Normal"/>
    <w:rsid w:val="007A595D"/>
  </w:style>
  <w:style w:type="paragraph" w:customStyle="1" w:styleId="Paragraph">
    <w:name w:val="Paragraph"/>
    <w:basedOn w:val="Normal"/>
    <w:next w:val="Newparagraph"/>
    <w:qFormat/>
    <w:rsid w:val="007A595D"/>
    <w:pPr>
      <w:widowControl w:val="0"/>
      <w:spacing w:before="240"/>
    </w:pPr>
  </w:style>
  <w:style w:type="paragraph" w:customStyle="1" w:styleId="Newparagraph">
    <w:name w:val="New paragraph"/>
    <w:basedOn w:val="Normal"/>
    <w:qFormat/>
    <w:rsid w:val="007A595D"/>
    <w:pPr>
      <w:ind w:firstLine="720"/>
    </w:pPr>
  </w:style>
  <w:style w:type="paragraph" w:styleId="NormalIndent">
    <w:name w:val="Normal Indent"/>
    <w:basedOn w:val="Normal"/>
    <w:rsid w:val="007A595D"/>
    <w:pPr>
      <w:ind w:left="720"/>
    </w:pPr>
  </w:style>
  <w:style w:type="paragraph" w:customStyle="1" w:styleId="References">
    <w:name w:val="References"/>
    <w:basedOn w:val="Normal"/>
    <w:qFormat/>
    <w:rsid w:val="007A595D"/>
    <w:pPr>
      <w:spacing w:before="120" w:line="360" w:lineRule="auto"/>
      <w:ind w:left="720" w:hanging="720"/>
      <w:contextualSpacing/>
    </w:pPr>
  </w:style>
  <w:style w:type="paragraph" w:customStyle="1" w:styleId="Subjectcodes">
    <w:name w:val="Subject codes"/>
    <w:basedOn w:val="Keywords"/>
    <w:next w:val="Paragraph"/>
    <w:qFormat/>
    <w:rsid w:val="007A595D"/>
  </w:style>
  <w:style w:type="character" w:customStyle="1" w:styleId="Heading2Char">
    <w:name w:val="Heading 2 Char"/>
    <w:basedOn w:val="DefaultParagraphFont"/>
    <w:link w:val="Heading2"/>
    <w:rsid w:val="007A595D"/>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rsid w:val="007A595D"/>
    <w:rPr>
      <w:rFonts w:ascii="Times New Roman" w:eastAsia="Times New Roman" w:hAnsi="Times New Roman" w:cs="Arial"/>
      <w:b/>
      <w:bCs/>
      <w:kern w:val="32"/>
      <w:szCs w:val="32"/>
      <w:lang w:val="en-GB" w:eastAsia="en-GB"/>
    </w:rPr>
  </w:style>
  <w:style w:type="character" w:customStyle="1" w:styleId="Heading3Char">
    <w:name w:val="Heading 3 Char"/>
    <w:basedOn w:val="DefaultParagraphFont"/>
    <w:link w:val="Heading3"/>
    <w:rsid w:val="007A595D"/>
    <w:rPr>
      <w:rFonts w:ascii="Times New Roman" w:eastAsia="Times New Roman" w:hAnsi="Times New Roman" w:cs="Arial"/>
      <w:bCs/>
      <w:i/>
      <w:szCs w:val="26"/>
      <w:lang w:val="en-GB" w:eastAsia="en-GB"/>
    </w:rPr>
  </w:style>
  <w:style w:type="paragraph" w:customStyle="1" w:styleId="Bulletedlist">
    <w:name w:val="Bulleted list"/>
    <w:basedOn w:val="Paragraph"/>
    <w:next w:val="Paragraph"/>
    <w:qFormat/>
    <w:rsid w:val="007A595D"/>
    <w:pPr>
      <w:widowControl/>
      <w:numPr>
        <w:numId w:val="14"/>
      </w:numPr>
      <w:spacing w:after="240"/>
      <w:contextualSpacing/>
    </w:pPr>
  </w:style>
  <w:style w:type="character" w:styleId="FootnoteReference">
    <w:name w:val="footnote reference"/>
    <w:basedOn w:val="DefaultParagraphFont"/>
    <w:rsid w:val="007A595D"/>
    <w:rPr>
      <w:vertAlign w:val="superscript"/>
    </w:rPr>
  </w:style>
  <w:style w:type="paragraph" w:styleId="EndnoteText">
    <w:name w:val="endnote text"/>
    <w:basedOn w:val="Normal"/>
    <w:link w:val="EndnoteTextChar"/>
    <w:autoRedefine/>
    <w:rsid w:val="007A595D"/>
    <w:pPr>
      <w:ind w:left="284" w:hanging="284"/>
    </w:pPr>
    <w:rPr>
      <w:sz w:val="22"/>
      <w:szCs w:val="20"/>
    </w:rPr>
  </w:style>
  <w:style w:type="character" w:customStyle="1" w:styleId="EndnoteTextChar">
    <w:name w:val="Endnote Text Char"/>
    <w:basedOn w:val="DefaultParagraphFont"/>
    <w:link w:val="EndnoteText"/>
    <w:rsid w:val="007A595D"/>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7A595D"/>
    <w:rPr>
      <w:vertAlign w:val="superscript"/>
    </w:rPr>
  </w:style>
  <w:style w:type="character" w:customStyle="1" w:styleId="Heading4Char">
    <w:name w:val="Heading 4 Char"/>
    <w:basedOn w:val="DefaultParagraphFont"/>
    <w:link w:val="Heading4"/>
    <w:rsid w:val="007A595D"/>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rsid w:val="007A595D"/>
    <w:rPr>
      <w:rFonts w:ascii="Times New Roman" w:eastAsia="Times New Roman" w:hAnsi="Times New Roman" w:cs="Times New Roman"/>
      <w:lang w:val="en-GB" w:eastAsia="en-GB"/>
    </w:rPr>
  </w:style>
  <w:style w:type="paragraph" w:customStyle="1" w:styleId="Heading4Paragraph">
    <w:name w:val="Heading 4 + Paragraph"/>
    <w:basedOn w:val="Paragraph"/>
    <w:next w:val="Newparagraph"/>
    <w:qFormat/>
    <w:rsid w:val="007A595D"/>
    <w:pPr>
      <w:widowControl/>
      <w:spacing w:before="360"/>
    </w:pPr>
  </w:style>
  <w:style w:type="character" w:styleId="Hyperlink">
    <w:name w:val="Hyperlink"/>
    <w:basedOn w:val="DefaultParagraphFont"/>
    <w:uiPriority w:val="99"/>
    <w:unhideWhenUsed/>
    <w:rsid w:val="00BE3839"/>
    <w:rPr>
      <w:color w:val="0000FF" w:themeColor="hyperlink"/>
      <w:u w:val="single"/>
    </w:rPr>
  </w:style>
  <w:style w:type="character" w:styleId="UnresolvedMention">
    <w:name w:val="Unresolved Mention"/>
    <w:basedOn w:val="DefaultParagraphFont"/>
    <w:uiPriority w:val="99"/>
    <w:semiHidden/>
    <w:unhideWhenUsed/>
    <w:rsid w:val="00BE3839"/>
    <w:rPr>
      <w:color w:val="605E5C"/>
      <w:shd w:val="clear" w:color="auto" w:fill="E1DFDD"/>
    </w:rPr>
  </w:style>
  <w:style w:type="character" w:customStyle="1" w:styleId="TitleChar">
    <w:name w:val="Title Char"/>
    <w:basedOn w:val="DefaultParagraphFont"/>
    <w:link w:val="Title"/>
    <w:rsid w:val="00A84D56"/>
    <w:rPr>
      <w:rFonts w:ascii="Times New Roman" w:eastAsia="Times New Roman" w:hAnsi="Times New Roman" w:cs="Times New Roman"/>
      <w:b/>
      <w:sz w:val="72"/>
      <w:szCs w:val="72"/>
      <w:lang w:val="en-GB" w:eastAsia="en-GB"/>
    </w:rPr>
  </w:style>
  <w:style w:type="paragraph" w:customStyle="1" w:styleId="FirstParagraph">
    <w:name w:val="First Paragraph"/>
    <w:basedOn w:val="BodyText"/>
    <w:next w:val="BodyText"/>
    <w:qFormat/>
    <w:rsid w:val="00A84D56"/>
    <w:pPr>
      <w:spacing w:before="180" w:after="180" w:line="240" w:lineRule="auto"/>
    </w:pPr>
    <w:rPr>
      <w:rFonts w:asciiTheme="minorHAnsi" w:eastAsiaTheme="minorHAnsi" w:hAnsiTheme="minorHAnsi" w:cstheme="minorBidi"/>
      <w:lang w:val="en-US" w:eastAsia="en-US"/>
    </w:rPr>
  </w:style>
  <w:style w:type="paragraph" w:customStyle="1" w:styleId="Compact">
    <w:name w:val="Compact"/>
    <w:basedOn w:val="BodyText"/>
    <w:qFormat/>
    <w:rsid w:val="00A84D56"/>
    <w:pPr>
      <w:spacing w:before="36" w:after="36" w:line="240" w:lineRule="auto"/>
    </w:pPr>
    <w:rPr>
      <w:rFonts w:asciiTheme="minorHAnsi" w:eastAsiaTheme="minorHAnsi" w:hAnsiTheme="minorHAnsi" w:cstheme="minorBidi"/>
      <w:lang w:val="en-US" w:eastAsia="en-US"/>
    </w:rPr>
  </w:style>
  <w:style w:type="table" w:customStyle="1" w:styleId="Table">
    <w:name w:val="Table"/>
    <w:semiHidden/>
    <w:qFormat/>
    <w:rsid w:val="00A84D56"/>
    <w:pPr>
      <w:spacing w:after="200"/>
    </w:pPr>
    <w:rPr>
      <w:rFonts w:asciiTheme="minorHAnsi" w:eastAsiaTheme="minorHAnsi" w:hAnsiTheme="minorHAnsi" w:cstheme="minorBidi"/>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836">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3">
          <w:marLeft w:val="480"/>
          <w:marRight w:val="0"/>
          <w:marTop w:val="0"/>
          <w:marBottom w:val="0"/>
          <w:divBdr>
            <w:top w:val="none" w:sz="0" w:space="0" w:color="auto"/>
            <w:left w:val="none" w:sz="0" w:space="0" w:color="auto"/>
            <w:bottom w:val="none" w:sz="0" w:space="0" w:color="auto"/>
            <w:right w:val="none" w:sz="0" w:space="0" w:color="auto"/>
          </w:divBdr>
          <w:divsChild>
            <w:div w:id="10808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128">
      <w:bodyDiv w:val="1"/>
      <w:marLeft w:val="0"/>
      <w:marRight w:val="0"/>
      <w:marTop w:val="0"/>
      <w:marBottom w:val="0"/>
      <w:divBdr>
        <w:top w:val="none" w:sz="0" w:space="0" w:color="auto"/>
        <w:left w:val="none" w:sz="0" w:space="0" w:color="auto"/>
        <w:bottom w:val="none" w:sz="0" w:space="0" w:color="auto"/>
        <w:right w:val="none" w:sz="0" w:space="0" w:color="auto"/>
      </w:divBdr>
      <w:divsChild>
        <w:div w:id="2064088734">
          <w:marLeft w:val="480"/>
          <w:marRight w:val="0"/>
          <w:marTop w:val="0"/>
          <w:marBottom w:val="0"/>
          <w:divBdr>
            <w:top w:val="none" w:sz="0" w:space="0" w:color="auto"/>
            <w:left w:val="none" w:sz="0" w:space="0" w:color="auto"/>
            <w:bottom w:val="none" w:sz="0" w:space="0" w:color="auto"/>
            <w:right w:val="none" w:sz="0" w:space="0" w:color="auto"/>
          </w:divBdr>
          <w:divsChild>
            <w:div w:id="198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727">
      <w:bodyDiv w:val="1"/>
      <w:marLeft w:val="0"/>
      <w:marRight w:val="0"/>
      <w:marTop w:val="0"/>
      <w:marBottom w:val="0"/>
      <w:divBdr>
        <w:top w:val="none" w:sz="0" w:space="0" w:color="auto"/>
        <w:left w:val="none" w:sz="0" w:space="0" w:color="auto"/>
        <w:bottom w:val="none" w:sz="0" w:space="0" w:color="auto"/>
        <w:right w:val="none" w:sz="0" w:space="0" w:color="auto"/>
      </w:divBdr>
      <w:divsChild>
        <w:div w:id="778990592">
          <w:marLeft w:val="480"/>
          <w:marRight w:val="0"/>
          <w:marTop w:val="0"/>
          <w:marBottom w:val="0"/>
          <w:divBdr>
            <w:top w:val="none" w:sz="0" w:space="0" w:color="auto"/>
            <w:left w:val="none" w:sz="0" w:space="0" w:color="auto"/>
            <w:bottom w:val="none" w:sz="0" w:space="0" w:color="auto"/>
            <w:right w:val="none" w:sz="0" w:space="0" w:color="auto"/>
          </w:divBdr>
          <w:divsChild>
            <w:div w:id="775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1">
      <w:bodyDiv w:val="1"/>
      <w:marLeft w:val="0"/>
      <w:marRight w:val="0"/>
      <w:marTop w:val="0"/>
      <w:marBottom w:val="0"/>
      <w:divBdr>
        <w:top w:val="none" w:sz="0" w:space="0" w:color="auto"/>
        <w:left w:val="none" w:sz="0" w:space="0" w:color="auto"/>
        <w:bottom w:val="none" w:sz="0" w:space="0" w:color="auto"/>
        <w:right w:val="none" w:sz="0" w:space="0" w:color="auto"/>
      </w:divBdr>
      <w:divsChild>
        <w:div w:id="408774172">
          <w:marLeft w:val="480"/>
          <w:marRight w:val="0"/>
          <w:marTop w:val="0"/>
          <w:marBottom w:val="0"/>
          <w:divBdr>
            <w:top w:val="none" w:sz="0" w:space="0" w:color="auto"/>
            <w:left w:val="none" w:sz="0" w:space="0" w:color="auto"/>
            <w:bottom w:val="none" w:sz="0" w:space="0" w:color="auto"/>
            <w:right w:val="none" w:sz="0" w:space="0" w:color="auto"/>
          </w:divBdr>
          <w:divsChild>
            <w:div w:id="17070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sChild>
        <w:div w:id="255598450">
          <w:marLeft w:val="480"/>
          <w:marRight w:val="0"/>
          <w:marTop w:val="0"/>
          <w:marBottom w:val="0"/>
          <w:divBdr>
            <w:top w:val="none" w:sz="0" w:space="0" w:color="auto"/>
            <w:left w:val="none" w:sz="0" w:space="0" w:color="auto"/>
            <w:bottom w:val="none" w:sz="0" w:space="0" w:color="auto"/>
            <w:right w:val="none" w:sz="0" w:space="0" w:color="auto"/>
          </w:divBdr>
          <w:divsChild>
            <w:div w:id="2035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548">
      <w:bodyDiv w:val="1"/>
      <w:marLeft w:val="0"/>
      <w:marRight w:val="0"/>
      <w:marTop w:val="0"/>
      <w:marBottom w:val="0"/>
      <w:divBdr>
        <w:top w:val="none" w:sz="0" w:space="0" w:color="auto"/>
        <w:left w:val="none" w:sz="0" w:space="0" w:color="auto"/>
        <w:bottom w:val="none" w:sz="0" w:space="0" w:color="auto"/>
        <w:right w:val="none" w:sz="0" w:space="0" w:color="auto"/>
      </w:divBdr>
      <w:divsChild>
        <w:div w:id="62065397">
          <w:marLeft w:val="480"/>
          <w:marRight w:val="0"/>
          <w:marTop w:val="0"/>
          <w:marBottom w:val="0"/>
          <w:divBdr>
            <w:top w:val="none" w:sz="0" w:space="0" w:color="auto"/>
            <w:left w:val="none" w:sz="0" w:space="0" w:color="auto"/>
            <w:bottom w:val="none" w:sz="0" w:space="0" w:color="auto"/>
            <w:right w:val="none" w:sz="0" w:space="0" w:color="auto"/>
          </w:divBdr>
          <w:divsChild>
            <w:div w:id="11542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702AC9-A2F0-4E6A-B6F7-9136DC1B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137</TotalTime>
  <Pages>49</Pages>
  <Words>34389</Words>
  <Characters>201520</Characters>
  <Application>Microsoft Office Word</Application>
  <DocSecurity>0</DocSecurity>
  <Lines>2963</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cp:keywords/>
  <dc:description/>
  <cp:lastModifiedBy>Andres Gannon</cp:lastModifiedBy>
  <cp:revision>6</cp:revision>
  <dcterms:created xsi:type="dcterms:W3CDTF">2019-09-09T14:28:00Z</dcterms:created>
  <dcterms:modified xsi:type="dcterms:W3CDTF">2019-09-09T16:46:00Z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zotero-version="5.0.74"&gt;&lt;session id="5I7vyisu"/&gt;&lt;style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